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87D1" w14:textId="77777777" w:rsidR="00B902AC" w:rsidRDefault="00B902AC" w:rsidP="00DE5F0A">
      <w:pPr>
        <w:pStyle w:val="berschrift1"/>
      </w:pPr>
      <w:r>
        <w:t>Teilnehmer/in</w:t>
      </w:r>
      <w:r w:rsidR="00BA18D2">
        <w:t xml:space="preserve"> des 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14:paraId="4ECE31A7" w14:textId="77777777">
        <w:trPr>
          <w:trHeight w:val="919"/>
        </w:trPr>
        <w:tc>
          <w:tcPr>
            <w:tcW w:w="4678" w:type="dxa"/>
            <w:gridSpan w:val="2"/>
          </w:tcPr>
          <w:p w14:paraId="03B8320C" w14:textId="3602F4C3" w:rsidR="007A5B7F" w:rsidRPr="00A97A53" w:rsidRDefault="007A5B7F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Name:</w:t>
            </w:r>
            <w:r w:rsidR="00754DAE">
              <w:rPr>
                <w:sz w:val="18"/>
                <w:szCs w:val="18"/>
              </w:rPr>
              <w:t xml:space="preserve"> </w:t>
            </w:r>
            <w:r w:rsidR="00F671ED">
              <w:rPr>
                <w:sz w:val="18"/>
                <w:szCs w:val="18"/>
              </w:rPr>
              <w:t>Afkhami</w:t>
            </w:r>
          </w:p>
        </w:tc>
        <w:tc>
          <w:tcPr>
            <w:tcW w:w="4678" w:type="dxa"/>
            <w:gridSpan w:val="2"/>
          </w:tcPr>
          <w:p w14:paraId="4C64B706" w14:textId="3E79A1D3" w:rsidR="007A5B7F" w:rsidRPr="00A97A53" w:rsidRDefault="007A5B7F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</w:rPr>
              <w:t>Vorname:</w:t>
            </w:r>
            <w:r w:rsidR="00754DAE">
              <w:rPr>
                <w:sz w:val="18"/>
              </w:rPr>
              <w:t xml:space="preserve"> </w:t>
            </w:r>
            <w:r w:rsidR="00F671ED">
              <w:rPr>
                <w:sz w:val="18"/>
              </w:rPr>
              <w:t>Sorusch</w:t>
            </w:r>
          </w:p>
        </w:tc>
      </w:tr>
      <w:tr w:rsidR="00B902AC" w14:paraId="40ACE078" w14:textId="77777777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97A53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14:paraId="7A62086C" w14:textId="77777777">
        <w:trPr>
          <w:trHeight w:val="907"/>
        </w:trPr>
        <w:tc>
          <w:tcPr>
            <w:tcW w:w="3118" w:type="dxa"/>
          </w:tcPr>
          <w:p w14:paraId="432C215A" w14:textId="066E42D2" w:rsidR="00CD0832" w:rsidRPr="00A97A53" w:rsidRDefault="002C7A9F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Abgabe</w:t>
            </w:r>
            <w:r w:rsidR="00CD0832" w:rsidRPr="00A97A53">
              <w:rPr>
                <w:sz w:val="18"/>
                <w:szCs w:val="18"/>
              </w:rPr>
              <w:t>datum :</w:t>
            </w:r>
            <w:r w:rsidR="00170252">
              <w:rPr>
                <w:sz w:val="18"/>
                <w:szCs w:val="18"/>
              </w:rPr>
              <w:t xml:space="preserve"> 09.11.2021</w:t>
            </w:r>
          </w:p>
        </w:tc>
        <w:tc>
          <w:tcPr>
            <w:tcW w:w="3119" w:type="dxa"/>
            <w:gridSpan w:val="2"/>
          </w:tcPr>
          <w:p w14:paraId="0F0857A9" w14:textId="1D95F768" w:rsidR="00CD0832" w:rsidRPr="00A97A53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</w:rPr>
              <w:t>Klasse:</w:t>
            </w:r>
            <w:r w:rsidR="00170252">
              <w:rPr>
                <w:sz w:val="18"/>
              </w:rPr>
              <w:t xml:space="preserve"> BI 20 a</w:t>
            </w:r>
          </w:p>
        </w:tc>
        <w:tc>
          <w:tcPr>
            <w:tcW w:w="3119" w:type="dxa"/>
          </w:tcPr>
          <w:p w14:paraId="4E179954" w14:textId="71C0FF36" w:rsidR="00CD0832" w:rsidRPr="00A97A53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  <w:r w:rsidR="00170252">
              <w:rPr>
                <w:sz w:val="18"/>
                <w:szCs w:val="18"/>
              </w:rPr>
              <w:t xml:space="preserve"> </w:t>
            </w:r>
            <w:r w:rsidR="00D25524">
              <w:rPr>
                <w:sz w:val="18"/>
                <w:szCs w:val="18"/>
              </w:rPr>
              <w:t>GrAf</w:t>
            </w:r>
          </w:p>
        </w:tc>
      </w:tr>
    </w:tbl>
    <w:p w14:paraId="02E7E337" w14:textId="77777777" w:rsidR="00DE5F0A" w:rsidRDefault="00DE5F0A" w:rsidP="000A7E6B"/>
    <w:p w14:paraId="424793F6" w14:textId="77777777" w:rsidR="00DE5F0A" w:rsidRPr="00F20189" w:rsidRDefault="00DE5F0A" w:rsidP="00DE5F0A">
      <w:pPr>
        <w:pStyle w:val="berschrift1"/>
      </w:pPr>
      <w:bookmarkStart w:id="0" w:name="_Toc276541752"/>
      <w:r w:rsidRPr="00F20189">
        <w:t>Testbeschrieb</w:t>
      </w:r>
      <w:bookmarkEnd w:id="0"/>
      <w:r w:rsidRPr="00F20189">
        <w:t xml:space="preserve"> </w:t>
      </w:r>
    </w:p>
    <w:p w14:paraId="4F042865" w14:textId="077B4AB4" w:rsidR="00DE5F0A" w:rsidRDefault="00DE5F0A" w:rsidP="00DE5F0A">
      <w:pPr>
        <w:pStyle w:val="berschrift2"/>
      </w:pPr>
      <w:bookmarkStart w:id="1" w:name="_Toc276541753"/>
      <w:r w:rsidRPr="00BE7CC6">
        <w:t>Ziel des Tests</w:t>
      </w:r>
      <w:bookmarkEnd w:id="1"/>
    </w:p>
    <w:p w14:paraId="1FEDA1AD" w14:textId="3D36E495" w:rsidR="00927F21" w:rsidRDefault="006E26CB" w:rsidP="00927F21">
      <w:pPr>
        <w:rPr>
          <w:lang w:eastAsia="de-DE"/>
        </w:rPr>
      </w:pPr>
      <w:r>
        <w:rPr>
          <w:lang w:eastAsia="de-DE"/>
        </w:rPr>
        <w:t xml:space="preserve">Das </w:t>
      </w:r>
      <w:r w:rsidR="00D16657">
        <w:rPr>
          <w:lang w:eastAsia="de-DE"/>
        </w:rPr>
        <w:t>vorliegende Automations-Script</w:t>
      </w:r>
      <w:r w:rsidR="00500815">
        <w:rPr>
          <w:lang w:eastAsia="de-DE"/>
        </w:rPr>
        <w:t xml:space="preserve"> soll auf folgende Kriterien </w:t>
      </w:r>
      <w:r w:rsidR="00213FA0">
        <w:rPr>
          <w:lang w:eastAsia="de-DE"/>
        </w:rPr>
        <w:t xml:space="preserve">mit </w:t>
      </w:r>
      <w:r w:rsidR="00E256DA">
        <w:rPr>
          <w:lang w:eastAsia="de-DE"/>
        </w:rPr>
        <w:t>adäquater</w:t>
      </w:r>
      <w:r w:rsidR="00242760">
        <w:rPr>
          <w:lang w:eastAsia="de-DE"/>
        </w:rPr>
        <w:t xml:space="preserve"> Abdeckung getestet werden:</w:t>
      </w:r>
    </w:p>
    <w:p w14:paraId="0B0BE52D" w14:textId="00F09736" w:rsidR="003909EC" w:rsidRDefault="00495822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Vorgaben des Automationsablaufes</w:t>
      </w:r>
      <w:r w:rsidR="00524271">
        <w:rPr>
          <w:lang w:eastAsia="de-DE"/>
        </w:rPr>
        <w:t xml:space="preserve"> (Daten, Struktur, </w:t>
      </w:r>
      <w:r w:rsidR="00EE75C6">
        <w:rPr>
          <w:lang w:eastAsia="de-DE"/>
        </w:rPr>
        <w:t>Konfiguration)</w:t>
      </w:r>
    </w:p>
    <w:p w14:paraId="608132BD" w14:textId="77777777" w:rsidR="00C62951" w:rsidRDefault="00C62951" w:rsidP="00C62951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Integration des Scripts ins Betriebssystem</w:t>
      </w:r>
    </w:p>
    <w:p w14:paraId="371B47C8" w14:textId="2F805E7D" w:rsidR="00495822" w:rsidRDefault="00F65D60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Korrekte Ausführung des Automationsablaufes</w:t>
      </w:r>
      <w:r w:rsidR="00470D94">
        <w:rPr>
          <w:lang w:eastAsia="de-DE"/>
        </w:rPr>
        <w:t xml:space="preserve"> (</w:t>
      </w:r>
      <w:r w:rsidR="00682756">
        <w:rPr>
          <w:lang w:eastAsia="de-DE"/>
        </w:rPr>
        <w:t>"</w:t>
      </w:r>
      <w:r w:rsidR="00C142DC">
        <w:rPr>
          <w:lang w:eastAsia="de-DE"/>
        </w:rPr>
        <w:t>Happy Path</w:t>
      </w:r>
      <w:r w:rsidR="00682756">
        <w:rPr>
          <w:lang w:eastAsia="de-DE"/>
        </w:rPr>
        <w:t>"</w:t>
      </w:r>
      <w:r w:rsidR="00470D94">
        <w:rPr>
          <w:lang w:eastAsia="de-DE"/>
        </w:rPr>
        <w:t>)</w:t>
      </w:r>
    </w:p>
    <w:p w14:paraId="7FAE9487" w14:textId="6FF06E06" w:rsidR="00205947" w:rsidRDefault="00205947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Sicherstellen der Robustheit bei F</w:t>
      </w:r>
      <w:r w:rsidR="00D70535">
        <w:rPr>
          <w:lang w:eastAsia="de-DE"/>
        </w:rPr>
        <w:t>alsch</w:t>
      </w:r>
      <w:r>
        <w:rPr>
          <w:lang w:eastAsia="de-DE"/>
        </w:rPr>
        <w:t>eingaben</w:t>
      </w:r>
      <w:r w:rsidR="00A12BB8">
        <w:rPr>
          <w:lang w:eastAsia="de-DE"/>
        </w:rPr>
        <w:t xml:space="preserve"> und</w:t>
      </w:r>
      <w:r>
        <w:rPr>
          <w:lang w:eastAsia="de-DE"/>
        </w:rPr>
        <w:t xml:space="preserve"> System</w:t>
      </w:r>
      <w:r w:rsidR="0022604D">
        <w:rPr>
          <w:lang w:eastAsia="de-DE"/>
        </w:rPr>
        <w:t>anomalien</w:t>
      </w:r>
    </w:p>
    <w:p w14:paraId="38C7248F" w14:textId="46251723" w:rsidR="00242760" w:rsidRDefault="003909EC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 xml:space="preserve">Sicherheitsrelevante Aspekte des </w:t>
      </w:r>
      <w:r w:rsidR="00E256DA">
        <w:rPr>
          <w:lang w:eastAsia="de-DE"/>
        </w:rPr>
        <w:t>Automationsablaufes</w:t>
      </w:r>
    </w:p>
    <w:p w14:paraId="64718219" w14:textId="77777777" w:rsidR="003909EC" w:rsidRPr="00927F21" w:rsidRDefault="003909EC" w:rsidP="00E256DA">
      <w:pPr>
        <w:pStyle w:val="Listenabsatz"/>
        <w:rPr>
          <w:lang w:eastAsia="de-DE"/>
        </w:rPr>
      </w:pPr>
    </w:p>
    <w:p w14:paraId="296D9506" w14:textId="7974B0F8" w:rsidR="00DE5F0A" w:rsidRDefault="00DE5F0A" w:rsidP="00DE5F0A">
      <w:pPr>
        <w:pStyle w:val="berschrift2"/>
      </w:pPr>
      <w:bookmarkStart w:id="2" w:name="_Toc276541754"/>
      <w:r w:rsidRPr="00BE7CC6">
        <w:t>Art des Tests</w:t>
      </w:r>
      <w:bookmarkEnd w:id="2"/>
    </w:p>
    <w:p w14:paraId="0CB6156E" w14:textId="03C49F44" w:rsidR="00927F21" w:rsidRPr="00927F21" w:rsidRDefault="00927F21" w:rsidP="00927F21">
      <w:pPr>
        <w:rPr>
          <w:color w:val="4F81BD" w:themeColor="accent1"/>
          <w:lang w:eastAsia="de-DE"/>
        </w:rPr>
      </w:pPr>
      <w:r w:rsidRPr="00927F21">
        <w:rPr>
          <w:color w:val="4F81BD" w:themeColor="accent1"/>
          <w:lang w:eastAsia="de-DE"/>
        </w:rPr>
        <w:t>Blackbox-Test!</w:t>
      </w:r>
    </w:p>
    <w:p w14:paraId="3E5192E9" w14:textId="2ACC6128" w:rsidR="00DE5F0A" w:rsidRDefault="00DE5F0A" w:rsidP="00DE5F0A">
      <w:pPr>
        <w:pStyle w:val="berschrift2"/>
      </w:pPr>
      <w:bookmarkStart w:id="3" w:name="_Toc276541755"/>
      <w:r w:rsidRPr="00BE7CC6">
        <w:t>Verwendete Hilfsmittel</w:t>
      </w:r>
      <w:bookmarkEnd w:id="3"/>
    </w:p>
    <w:p w14:paraId="7DB813B8" w14:textId="1D762A6F" w:rsidR="00927F21" w:rsidRPr="00927F21" w:rsidRDefault="00552B60" w:rsidP="00927F21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>Git</w:t>
      </w:r>
      <w:r w:rsidR="001A1345">
        <w:rPr>
          <w:color w:val="4F81BD" w:themeColor="accent1"/>
          <w:lang w:eastAsia="de-DE"/>
        </w:rPr>
        <w:t>Gui Repository</w:t>
      </w:r>
      <w:r w:rsidR="009E5E58">
        <w:rPr>
          <w:color w:val="4F81BD" w:themeColor="accent1"/>
          <w:lang w:eastAsia="de-DE"/>
        </w:rPr>
        <w:t xml:space="preserve"> und darin enthaltener Test Folder</w:t>
      </w:r>
    </w:p>
    <w:p w14:paraId="36731D0A" w14:textId="4CCDBADE" w:rsidR="00F8408E" w:rsidRPr="00F8408E" w:rsidRDefault="00DE5F0A" w:rsidP="00F8408E">
      <w:pPr>
        <w:pStyle w:val="berschrift2"/>
      </w:pPr>
      <w:bookmarkStart w:id="4" w:name="_Toc276541756"/>
      <w:r w:rsidRPr="00BE7CC6">
        <w:t>Testvorg</w:t>
      </w:r>
      <w:bookmarkEnd w:id="4"/>
      <w:r>
        <w:t>aben</w:t>
      </w:r>
    </w:p>
    <w:p w14:paraId="11D75299" w14:textId="4792DA62" w:rsidR="00217B26" w:rsidRDefault="00217B26" w:rsidP="00927F21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>Git muss installiert sein</w:t>
      </w:r>
      <w:r w:rsidR="00050C78">
        <w:rPr>
          <w:color w:val="4F81BD" w:themeColor="accent1"/>
          <w:lang w:eastAsia="de-DE"/>
        </w:rPr>
        <w:t>.</w:t>
      </w:r>
    </w:p>
    <w:p w14:paraId="4C46D963" w14:textId="4D60B39C" w:rsidR="00F8408E" w:rsidRPr="00F8408E" w:rsidRDefault="00F8408E" w:rsidP="00927F21">
      <w:pPr>
        <w:rPr>
          <w:color w:val="4F81BD" w:themeColor="accent1"/>
          <w:lang w:eastAsia="de-DE"/>
        </w:rPr>
      </w:pPr>
      <w:r w:rsidRPr="00F8408E">
        <w:rPr>
          <w:color w:val="4F81BD" w:themeColor="accent1"/>
          <w:lang w:eastAsia="de-DE"/>
        </w:rPr>
        <w:t xml:space="preserve">GitHub Account </w:t>
      </w:r>
      <w:r w:rsidR="00D10667">
        <w:rPr>
          <w:color w:val="4F81BD" w:themeColor="accent1"/>
          <w:lang w:eastAsia="de-DE"/>
        </w:rPr>
        <w:t>m</w:t>
      </w:r>
      <w:r w:rsidRPr="00F8408E">
        <w:rPr>
          <w:color w:val="4F81BD" w:themeColor="accent1"/>
          <w:lang w:eastAsia="de-DE"/>
        </w:rPr>
        <w:t xml:space="preserve">uss vorhanden </w:t>
      </w:r>
      <w:r>
        <w:rPr>
          <w:color w:val="4F81BD" w:themeColor="accent1"/>
          <w:lang w:eastAsia="de-DE"/>
        </w:rPr>
        <w:t>sein</w:t>
      </w:r>
      <w:r w:rsidR="00EA0B2A">
        <w:rPr>
          <w:color w:val="4F81BD" w:themeColor="accent1"/>
          <w:lang w:eastAsia="de-DE"/>
        </w:rPr>
        <w:t>.</w:t>
      </w:r>
      <w:r w:rsidR="00AA5FE4">
        <w:rPr>
          <w:color w:val="4F81BD" w:themeColor="accent1"/>
          <w:lang w:eastAsia="de-DE"/>
        </w:rPr>
        <w:t xml:space="preserve"> Man muss auf GitHub </w:t>
      </w:r>
      <w:r w:rsidR="00D4240E">
        <w:rPr>
          <w:color w:val="4F81BD" w:themeColor="accent1"/>
          <w:lang w:eastAsia="de-DE"/>
        </w:rPr>
        <w:t xml:space="preserve">von </w:t>
      </w:r>
      <w:r w:rsidR="001F022F">
        <w:rPr>
          <w:color w:val="4F81BD" w:themeColor="accent1"/>
          <w:lang w:eastAsia="de-DE"/>
        </w:rPr>
        <w:t>dem Benutzen</w:t>
      </w:r>
      <w:r w:rsidR="00790CCC">
        <w:rPr>
          <w:color w:val="4F81BD" w:themeColor="accent1"/>
          <w:lang w:eastAsia="de-DE"/>
        </w:rPr>
        <w:t xml:space="preserve"> CLI</w:t>
      </w:r>
      <w:r w:rsidR="00D4240E">
        <w:rPr>
          <w:color w:val="4F81BD" w:themeColor="accent1"/>
          <w:lang w:eastAsia="de-DE"/>
        </w:rPr>
        <w:t xml:space="preserve"> aus </w:t>
      </w:r>
      <w:r w:rsidR="00AA5FE4">
        <w:rPr>
          <w:color w:val="4F81BD" w:themeColor="accent1"/>
          <w:lang w:eastAsia="de-DE"/>
        </w:rPr>
        <w:t>angemeldet sein</w:t>
      </w:r>
      <w:r w:rsidR="0086180E">
        <w:rPr>
          <w:color w:val="4F81BD" w:themeColor="accent1"/>
          <w:lang w:eastAsia="de-DE"/>
        </w:rPr>
        <w:t>.</w:t>
      </w:r>
    </w:p>
    <w:p w14:paraId="7C9FF3FD" w14:textId="755CCEFC" w:rsidR="00927F21" w:rsidRDefault="0098175E" w:rsidP="00927F21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>Folgendes</w:t>
      </w:r>
      <w:r w:rsidR="000F0DEA">
        <w:rPr>
          <w:color w:val="4F81BD" w:themeColor="accent1"/>
          <w:lang w:eastAsia="de-DE"/>
        </w:rPr>
        <w:t xml:space="preserve"> Git repository</w:t>
      </w:r>
      <w:r w:rsidR="002F43B1">
        <w:rPr>
          <w:color w:val="4F81BD" w:themeColor="accent1"/>
          <w:lang w:eastAsia="de-DE"/>
        </w:rPr>
        <w:t xml:space="preserve"> abzweigen</w:t>
      </w:r>
      <w:r w:rsidR="005E3657">
        <w:rPr>
          <w:color w:val="4F81BD" w:themeColor="accent1"/>
          <w:lang w:eastAsia="de-DE"/>
        </w:rPr>
        <w:t xml:space="preserve">: </w:t>
      </w:r>
    </w:p>
    <w:p w14:paraId="0C5D9CD9" w14:textId="2517203B" w:rsidR="00F62AC9" w:rsidRPr="00D25524" w:rsidRDefault="00F62AC9" w:rsidP="00927F21">
      <w:pPr>
        <w:rPr>
          <w:color w:val="4F81BD" w:themeColor="accent1"/>
          <w:lang w:eastAsia="de-DE"/>
        </w:rPr>
      </w:pPr>
      <w:r w:rsidRPr="00D25524">
        <w:rPr>
          <w:color w:val="4F81BD" w:themeColor="accent1"/>
          <w:lang w:eastAsia="de-DE"/>
        </w:rPr>
        <w:t>Git Repository auf PC Clonen</w:t>
      </w:r>
    </w:p>
    <w:p w14:paraId="033C425E" w14:textId="78453D7D" w:rsidR="00013107" w:rsidRPr="00013107" w:rsidRDefault="00013107" w:rsidP="00927F21">
      <w:pPr>
        <w:rPr>
          <w:color w:val="4F81BD" w:themeColor="accent1"/>
          <w:lang w:eastAsia="de-DE"/>
        </w:rPr>
      </w:pPr>
      <w:r w:rsidRPr="00013107">
        <w:rPr>
          <w:color w:val="4F81BD" w:themeColor="accent1"/>
          <w:lang w:eastAsia="de-DE"/>
        </w:rPr>
        <w:t>Test</w:t>
      </w:r>
      <w:r>
        <w:rPr>
          <w:color w:val="4F81BD" w:themeColor="accent1"/>
          <w:lang w:eastAsia="de-DE"/>
        </w:rPr>
        <w:t xml:space="preserve"> </w:t>
      </w:r>
      <w:r w:rsidRPr="00013107">
        <w:rPr>
          <w:color w:val="4F81BD" w:themeColor="accent1"/>
          <w:lang w:eastAsia="de-DE"/>
        </w:rPr>
        <w:t>Folder</w:t>
      </w:r>
      <w:r w:rsidR="001101FA">
        <w:rPr>
          <w:color w:val="4F81BD" w:themeColor="accent1"/>
          <w:lang w:eastAsia="de-DE"/>
        </w:rPr>
        <w:t xml:space="preserve"> des Git Gui repository</w:t>
      </w:r>
      <w:r w:rsidRPr="00013107">
        <w:rPr>
          <w:color w:val="4F81BD" w:themeColor="accent1"/>
          <w:lang w:eastAsia="de-DE"/>
        </w:rPr>
        <w:t xml:space="preserve"> </w:t>
      </w:r>
      <w:r w:rsidR="00B711B0">
        <w:rPr>
          <w:color w:val="4F81BD" w:themeColor="accent1"/>
          <w:lang w:eastAsia="de-DE"/>
        </w:rPr>
        <w:t>an einen Pfad kopieren, der kein git repository ist</w:t>
      </w:r>
      <w:r>
        <w:rPr>
          <w:color w:val="4F81BD" w:themeColor="accent1"/>
          <w:lang w:eastAsia="de-DE"/>
        </w:rPr>
        <w:t xml:space="preserve">. </w:t>
      </w:r>
    </w:p>
    <w:p w14:paraId="78B08D3E" w14:textId="2B2062F2" w:rsidR="00DE5F0A" w:rsidRDefault="00DE5F0A" w:rsidP="00DE5F0A">
      <w:pPr>
        <w:pStyle w:val="berschrift2"/>
      </w:pPr>
      <w:bookmarkStart w:id="5" w:name="_Toc276541758"/>
      <w:r w:rsidRPr="00BE7CC6">
        <w:lastRenderedPageBreak/>
        <w:t>Abbruchkriterien</w:t>
      </w:r>
      <w:bookmarkEnd w:id="5"/>
    </w:p>
    <w:p w14:paraId="14809789" w14:textId="3EF941EE" w:rsidR="00927F21" w:rsidRPr="00927F21" w:rsidRDefault="00927F21" w:rsidP="00927F21">
      <w:pPr>
        <w:rPr>
          <w:color w:val="4F81BD" w:themeColor="accent1"/>
          <w:lang w:eastAsia="de-DE"/>
        </w:rPr>
      </w:pPr>
      <w:r w:rsidRPr="00927F21">
        <w:rPr>
          <w:color w:val="4F81BD" w:themeColor="accent1"/>
          <w:lang w:eastAsia="de-DE"/>
        </w:rPr>
        <w:t>(Rote Fehlermeldungen in der Konsole</w:t>
      </w:r>
      <w:r w:rsidR="009165C2">
        <w:rPr>
          <w:color w:val="4F81BD" w:themeColor="accent1"/>
          <w:lang w:eastAsia="de-DE"/>
        </w:rPr>
        <w:t>, Programm reagiert nicht mehr</w:t>
      </w:r>
      <w:r w:rsidR="00CF245C">
        <w:rPr>
          <w:color w:val="4F81BD" w:themeColor="accent1"/>
          <w:lang w:eastAsia="de-DE"/>
        </w:rPr>
        <w:t xml:space="preserve">, </w:t>
      </w:r>
      <w:r w:rsidR="002E0EBD">
        <w:rPr>
          <w:color w:val="4F81BD" w:themeColor="accent1"/>
          <w:lang w:eastAsia="de-DE"/>
        </w:rPr>
        <w:t>endlos Schlaufe</w:t>
      </w:r>
      <w:r w:rsidRPr="00927F21">
        <w:rPr>
          <w:color w:val="4F81BD" w:themeColor="accent1"/>
          <w:lang w:eastAsia="de-DE"/>
        </w:rPr>
        <w:t>)</w:t>
      </w:r>
    </w:p>
    <w:p w14:paraId="3A42F4CB" w14:textId="77777777" w:rsidR="00180969" w:rsidRDefault="00180969">
      <w:pPr>
        <w:spacing w:before="0" w:after="0"/>
        <w:rPr>
          <w:b/>
          <w:sz w:val="28"/>
        </w:rPr>
      </w:pPr>
      <w:bookmarkStart w:id="6" w:name="_Toc441971807"/>
      <w:bookmarkStart w:id="7" w:name="_Toc276541760"/>
      <w:r>
        <w:br w:type="page"/>
      </w:r>
    </w:p>
    <w:p w14:paraId="684F4A3F" w14:textId="581860B5" w:rsidR="00DE5F0A" w:rsidRPr="00F20189" w:rsidRDefault="00DE5F0A" w:rsidP="00DE5F0A">
      <w:pPr>
        <w:pStyle w:val="berschrift1"/>
      </w:pPr>
      <w:r w:rsidRPr="00F20189">
        <w:lastRenderedPageBreak/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6"/>
      <w:bookmarkEnd w:id="7"/>
    </w:p>
    <w:p w14:paraId="44E044A1" w14:textId="77777777" w:rsidR="00DE5F0A" w:rsidRPr="00F20189" w:rsidRDefault="00DE5F0A" w:rsidP="00DE5F0A"/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="00DE5F0A" w:rsidRPr="00F20189" w14:paraId="02E55BEB" w14:textId="77777777" w:rsidTr="00071867">
        <w:tc>
          <w:tcPr>
            <w:tcW w:w="4068" w:type="dxa"/>
          </w:tcPr>
          <w:p w14:paraId="6AB5A3FC" w14:textId="1A9D15AA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</w:tcPr>
          <w:p w14:paraId="5560F009" w14:textId="69928F57" w:rsidR="00DE5F0A" w:rsidRPr="00F20189" w:rsidRDefault="00D74551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GitGui</w:t>
            </w:r>
          </w:p>
        </w:tc>
      </w:tr>
      <w:tr w:rsidR="00DE5F0A" w:rsidRPr="00F20189" w14:paraId="6F089566" w14:textId="77777777" w:rsidTr="00071867">
        <w:tc>
          <w:tcPr>
            <w:tcW w:w="4068" w:type="dxa"/>
          </w:tcPr>
          <w:p w14:paraId="611C316E" w14:textId="1016A6D2" w:rsidR="00DE5F0A" w:rsidRPr="00F20189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5538" w:type="dxa"/>
          </w:tcPr>
          <w:p w14:paraId="11A12B58" w14:textId="658096F3" w:rsidR="00DE5F0A" w:rsidRPr="00F20189" w:rsidRDefault="00A57E43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1.0.0</w:t>
            </w:r>
          </w:p>
        </w:tc>
      </w:tr>
      <w:tr w:rsidR="00DE5F0A" w:rsidRPr="00F20189" w14:paraId="45A4FAFF" w14:textId="77777777" w:rsidTr="00071867">
        <w:tc>
          <w:tcPr>
            <w:tcW w:w="4068" w:type="dxa"/>
          </w:tcPr>
          <w:p w14:paraId="3758605E" w14:textId="161791B6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="001222EE">
              <w:rPr>
                <w:i/>
                <w:iCs/>
              </w:rPr>
              <w:t>(Dateien)</w:t>
            </w:r>
          </w:p>
        </w:tc>
        <w:tc>
          <w:tcPr>
            <w:tcW w:w="5538" w:type="dxa"/>
          </w:tcPr>
          <w:p w14:paraId="5085EF74" w14:textId="77777777" w:rsidR="00A57E43" w:rsidRDefault="00A57E43" w:rsidP="00071867">
            <w:pPr>
              <w:spacing w:before="40" w:after="40"/>
              <w:rPr>
                <w:i/>
                <w:iCs/>
              </w:rPr>
            </w:pPr>
            <w:r w:rsidRPr="00A57E43">
              <w:rPr>
                <w:i/>
                <w:iCs/>
              </w:rPr>
              <w:t>GitGui.ps1</w:t>
            </w:r>
            <w:r>
              <w:rPr>
                <w:i/>
                <w:iCs/>
              </w:rPr>
              <w:t xml:space="preserve">, </w:t>
            </w:r>
            <w:r w:rsidRPr="00A57E43">
              <w:rPr>
                <w:i/>
                <w:iCs/>
              </w:rPr>
              <w:t>GitGui_Branches.ps1</w:t>
            </w:r>
            <w:r>
              <w:rPr>
                <w:i/>
                <w:iCs/>
              </w:rPr>
              <w:t xml:space="preserve">, </w:t>
            </w:r>
          </w:p>
          <w:p w14:paraId="5475C8CB" w14:textId="324D0A03" w:rsidR="00DE5F0A" w:rsidRPr="00F20189" w:rsidRDefault="00A57E43" w:rsidP="00071867">
            <w:pPr>
              <w:spacing w:before="40" w:after="40"/>
              <w:rPr>
                <w:i/>
                <w:iCs/>
              </w:rPr>
            </w:pPr>
            <w:r w:rsidRPr="00A57E43">
              <w:rPr>
                <w:i/>
                <w:iCs/>
              </w:rPr>
              <w:t>GitGui_Clone_Repository.ps1</w:t>
            </w:r>
          </w:p>
        </w:tc>
      </w:tr>
      <w:tr w:rsidR="00DE5F0A" w:rsidRPr="00F20189" w14:paraId="0068778C" w14:textId="77777777" w:rsidTr="00071867">
        <w:tc>
          <w:tcPr>
            <w:tcW w:w="4068" w:type="dxa"/>
          </w:tcPr>
          <w:p w14:paraId="07C83736" w14:textId="79856AD2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</w:tcPr>
          <w:p w14:paraId="26FAD920" w14:textId="67F8FA9E" w:rsidR="00DE5F0A" w:rsidRPr="00F20189" w:rsidRDefault="0085797C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Herr Kellenberger</w:t>
            </w:r>
          </w:p>
        </w:tc>
      </w:tr>
      <w:tr w:rsidR="00DE5F0A" w:rsidRPr="00F20189" w14:paraId="7B596E66" w14:textId="77777777" w:rsidTr="00087F2A">
        <w:tc>
          <w:tcPr>
            <w:tcW w:w="4068" w:type="dxa"/>
          </w:tcPr>
          <w:p w14:paraId="42BEDDF2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  <w:tcBorders>
              <w:bottom w:val="single" w:sz="6" w:space="0" w:color="auto"/>
            </w:tcBorders>
          </w:tcPr>
          <w:p w14:paraId="2F556D93" w14:textId="5A951091" w:rsidR="00DE5F0A" w:rsidRPr="00F20189" w:rsidRDefault="00F5271B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Daniel Greil</w:t>
            </w:r>
            <w:r w:rsidR="007B47DB">
              <w:rPr>
                <w:i/>
                <w:iCs/>
              </w:rPr>
              <w:t>/Sorusch Afkhami</w:t>
            </w:r>
          </w:p>
        </w:tc>
      </w:tr>
      <w:tr w:rsidR="00DE5F0A" w:rsidRPr="00F20189" w14:paraId="466D8EC6" w14:textId="77777777" w:rsidTr="00087F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F20189" w:rsidRDefault="00DE5F0A" w:rsidP="0007186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921F2D5" w14:textId="2133A8BB" w:rsidR="00DE5F0A" w:rsidRPr="00087F2A" w:rsidRDefault="00DE5F0A" w:rsidP="00071867">
            <w:pPr>
              <w:spacing w:before="40" w:after="40"/>
              <w:rPr>
                <w:highlight w:val="yellow"/>
              </w:rPr>
            </w:pPr>
          </w:p>
        </w:tc>
      </w:tr>
      <w:tr w:rsidR="00DE5F0A" w:rsidRPr="00F20189" w14:paraId="5E49BFE5" w14:textId="77777777" w:rsidTr="00087F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9FE5D2F" w14:textId="55DCCA40" w:rsidR="00DE5F0A" w:rsidRPr="00087F2A" w:rsidRDefault="00DE5F0A" w:rsidP="00071867">
            <w:pPr>
              <w:spacing w:before="40" w:after="40"/>
              <w:rPr>
                <w:highlight w:val="yellow"/>
              </w:rPr>
            </w:pPr>
          </w:p>
        </w:tc>
      </w:tr>
    </w:tbl>
    <w:p w14:paraId="4E539CA4" w14:textId="77777777" w:rsidR="00DE5F0A" w:rsidRPr="00F20189" w:rsidRDefault="00DE5F0A" w:rsidP="00DE5F0A"/>
    <w:p w14:paraId="24E5A1D6" w14:textId="6A2944D6" w:rsidR="00DE5F0A" w:rsidRPr="00AC7E40" w:rsidRDefault="00DE5F0A" w:rsidP="00E81AD5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</w:pPr>
      <w:bookmarkStart w:id="8" w:name="_Toc276541762"/>
      <w:bookmarkStart w:id="9" w:name="_Toc441971811"/>
      <w:r>
        <w:t>Testgruppe &lt;&lt;A&gt;&gt;</w:t>
      </w:r>
      <w:bookmarkEnd w:id="8"/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DE5F0A" w:rsidRPr="00F20189" w14:paraId="7459492A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4882F" w14:textId="46059161" w:rsidR="00DE5F0A" w:rsidRPr="00AC7E40" w:rsidRDefault="00DE5F0A" w:rsidP="001222EE">
            <w:pPr>
              <w:rPr>
                <w:color w:val="008000"/>
              </w:rPr>
            </w:pPr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="0042713D">
              <w:rPr>
                <w:color w:val="008000"/>
              </w:rPr>
              <w:t>Einbindung des</w:t>
            </w:r>
            <w:r w:rsidR="007B687D">
              <w:rPr>
                <w:color w:val="008000"/>
              </w:rPr>
              <w:t xml:space="preserve"> </w:t>
            </w:r>
            <w:r w:rsidR="00FB725F">
              <w:rPr>
                <w:color w:val="008000"/>
              </w:rPr>
              <w:t>Projekt Ordner</w:t>
            </w:r>
          </w:p>
        </w:tc>
      </w:tr>
      <w:tr w:rsidR="00DE5F0A" w:rsidRPr="00F20189" w14:paraId="08900412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8C526" w14:textId="20844AD4" w:rsidR="00DE5F0A" w:rsidRPr="00AC7E40" w:rsidRDefault="00DE5F0A" w:rsidP="001222EE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 w:rsidR="003935F0">
              <w:rPr>
                <w:b/>
                <w:bCs/>
              </w:rPr>
              <w:t>Drücken von «Open Project» Knopf</w:t>
            </w:r>
          </w:p>
        </w:tc>
      </w:tr>
      <w:tr w:rsidR="00DE5F0A" w:rsidRPr="00F20189" w14:paraId="444EB1D9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7F8E209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42042F4A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3596F051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7A8E235F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39EFEC72" w14:textId="77777777" w:rsidR="00DE5F0A" w:rsidRPr="00286A4C" w:rsidRDefault="00DE5F0A" w:rsidP="0007186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DE5F0A" w:rsidRPr="00F20189" w14:paraId="56907F21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A09A2E8" w14:textId="77777777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2835" w:type="dxa"/>
          </w:tcPr>
          <w:p w14:paraId="7EBB6649" w14:textId="065D9059" w:rsidR="00DE5F0A" w:rsidRPr="00F20189" w:rsidRDefault="003935F0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Einfach wieder schliessen</w:t>
            </w:r>
          </w:p>
        </w:tc>
        <w:tc>
          <w:tcPr>
            <w:tcW w:w="2835" w:type="dxa"/>
          </w:tcPr>
          <w:p w14:paraId="764FEDB6" w14:textId="3C3ADF29" w:rsidR="00DE5F0A" w:rsidRPr="00F20189" w:rsidRDefault="00525482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Keine Fehlermeldung- Txtboxen leer</w:t>
            </w:r>
          </w:p>
        </w:tc>
        <w:tc>
          <w:tcPr>
            <w:tcW w:w="2976" w:type="dxa"/>
            <w:shd w:val="pct10" w:color="auto" w:fill="auto"/>
          </w:tcPr>
          <w:p w14:paraId="735F4E3C" w14:textId="554B8483" w:rsidR="00DE5F0A" w:rsidRPr="009247D7" w:rsidRDefault="00DE5F0A" w:rsidP="00071867">
            <w:pPr>
              <w:spacing w:before="40" w:after="40"/>
              <w:rPr>
                <w:bCs/>
                <w:i/>
              </w:rPr>
            </w:pPr>
          </w:p>
        </w:tc>
        <w:tc>
          <w:tcPr>
            <w:tcW w:w="426" w:type="dxa"/>
            <w:shd w:val="pct10" w:color="auto" w:fill="auto"/>
          </w:tcPr>
          <w:p w14:paraId="2A493C06" w14:textId="4D2772F3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</w:p>
        </w:tc>
      </w:tr>
      <w:tr w:rsidR="00DE5F0A" w:rsidRPr="00F20189" w14:paraId="4F2C1553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06A03BD" w14:textId="77777777" w:rsidR="00DE5F0A" w:rsidRDefault="00DE5F0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2835" w:type="dxa"/>
          </w:tcPr>
          <w:p w14:paraId="7E1E089A" w14:textId="70CCDA55" w:rsidR="00DE5F0A" w:rsidRPr="00F20189" w:rsidRDefault="008A090E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Leeren Ordner auswählen</w:t>
            </w:r>
          </w:p>
        </w:tc>
        <w:tc>
          <w:tcPr>
            <w:tcW w:w="2835" w:type="dxa"/>
          </w:tcPr>
          <w:p w14:paraId="613CFCD2" w14:textId="42C5A2C7" w:rsidR="00DE5F0A" w:rsidRPr="00F20189" w:rsidRDefault="005D1A76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Korrekte Bezeichnung von</w:t>
            </w:r>
          </w:p>
        </w:tc>
        <w:tc>
          <w:tcPr>
            <w:tcW w:w="2976" w:type="dxa"/>
            <w:shd w:val="pct10" w:color="auto" w:fill="auto"/>
          </w:tcPr>
          <w:p w14:paraId="7BBBFCB2" w14:textId="41AD1247" w:rsidR="00DE5F0A" w:rsidRPr="005106E5" w:rsidRDefault="00DE5F0A" w:rsidP="00071867">
            <w:pPr>
              <w:spacing w:before="40" w:after="40"/>
              <w:rPr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75DA34E4" w14:textId="27A313D9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</w:p>
        </w:tc>
      </w:tr>
      <w:tr w:rsidR="00DE5F0A" w:rsidRPr="00F20189" w14:paraId="0DB44FE9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93AECCA" w14:textId="228299A5" w:rsidR="00DE5F0A" w:rsidRDefault="00261D31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A3</w:t>
            </w:r>
          </w:p>
        </w:tc>
        <w:tc>
          <w:tcPr>
            <w:tcW w:w="2835" w:type="dxa"/>
          </w:tcPr>
          <w:p w14:paraId="149AE0D8" w14:textId="4AE2759F" w:rsidR="00DE5F0A" w:rsidRDefault="008A090E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Git ordner auswählen</w:t>
            </w:r>
          </w:p>
        </w:tc>
        <w:tc>
          <w:tcPr>
            <w:tcW w:w="2835" w:type="dxa"/>
          </w:tcPr>
          <w:p w14:paraId="43EC5443" w14:textId="77777777" w:rsidR="009974D6" w:rsidRDefault="009974D6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Txtbox Path: Anzeige ganzer Pfad,</w:t>
            </w:r>
          </w:p>
          <w:p w14:paraId="606AC6C1" w14:textId="77777777" w:rsidR="009974D6" w:rsidRDefault="009974D6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Txtbox Repro: Anzeige Repository Name</w:t>
            </w:r>
          </w:p>
          <w:p w14:paraId="14B081AF" w14:textId="37096B65" w:rsidR="00DE5F0A" w:rsidRPr="00F20189" w:rsidRDefault="009974D6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Txtbox Branch: Branch sollte angezeigt werden </w:t>
            </w:r>
          </w:p>
        </w:tc>
        <w:tc>
          <w:tcPr>
            <w:tcW w:w="2976" w:type="dxa"/>
            <w:shd w:val="pct10" w:color="auto" w:fill="auto"/>
          </w:tcPr>
          <w:p w14:paraId="526BC76D" w14:textId="2EE31A6F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0BCE8AED" w14:textId="119226B1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</w:p>
        </w:tc>
      </w:tr>
      <w:tr w:rsidR="00C83394" w:rsidRPr="001B74F4" w14:paraId="7D985782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A0A126B" w14:textId="47E0763D" w:rsidR="00C83394" w:rsidRDefault="00C83394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A4</w:t>
            </w:r>
          </w:p>
        </w:tc>
        <w:tc>
          <w:tcPr>
            <w:tcW w:w="2835" w:type="dxa"/>
          </w:tcPr>
          <w:p w14:paraId="0F7145FA" w14:textId="1EE9FA46" w:rsidR="00C83394" w:rsidRDefault="00C83394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Ordner mit files und kein git repro ist</w:t>
            </w:r>
          </w:p>
        </w:tc>
        <w:tc>
          <w:tcPr>
            <w:tcW w:w="2835" w:type="dxa"/>
          </w:tcPr>
          <w:p w14:paraId="7A018C9D" w14:textId="77777777" w:rsidR="002B727D" w:rsidRDefault="002B727D" w:rsidP="002B727D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Txtbox Path: Anzeige ganzer Pfad,</w:t>
            </w:r>
          </w:p>
          <w:p w14:paraId="287C693C" w14:textId="77777777" w:rsidR="002B727D" w:rsidRPr="00D25524" w:rsidRDefault="002B727D" w:rsidP="002B727D">
            <w:pPr>
              <w:spacing w:before="40" w:after="40"/>
              <w:rPr>
                <w:b/>
                <w:bCs/>
              </w:rPr>
            </w:pPr>
            <w:r w:rsidRPr="00D25524">
              <w:rPr>
                <w:b/>
                <w:bCs/>
              </w:rPr>
              <w:t>Txtbox Repro: Anzeige Repository Name</w:t>
            </w:r>
          </w:p>
          <w:p w14:paraId="079636A7" w14:textId="6E12558B" w:rsidR="00C83394" w:rsidRPr="001B74F4" w:rsidRDefault="002B727D" w:rsidP="00071867">
            <w:pPr>
              <w:spacing w:before="40" w:after="40"/>
              <w:rPr>
                <w:b/>
                <w:bCs/>
              </w:rPr>
            </w:pPr>
            <w:r w:rsidRPr="001B74F4">
              <w:rPr>
                <w:b/>
                <w:bCs/>
              </w:rPr>
              <w:t xml:space="preserve">Txtbox Branch: </w:t>
            </w:r>
            <w:r w:rsidR="001B74F4" w:rsidRPr="001B74F4">
              <w:rPr>
                <w:b/>
                <w:bCs/>
              </w:rPr>
              <w:t>Anzeige repro k</w:t>
            </w:r>
            <w:r w:rsidR="001B74F4">
              <w:rPr>
                <w:b/>
                <w:bCs/>
              </w:rPr>
              <w:t>ein git projekt</w:t>
            </w:r>
          </w:p>
        </w:tc>
        <w:tc>
          <w:tcPr>
            <w:tcW w:w="2976" w:type="dxa"/>
            <w:shd w:val="pct10" w:color="auto" w:fill="auto"/>
          </w:tcPr>
          <w:p w14:paraId="28BB6C4D" w14:textId="77777777" w:rsidR="00C83394" w:rsidRPr="001B74F4" w:rsidRDefault="00C83394" w:rsidP="0007186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39369253" w14:textId="77777777" w:rsidR="00C83394" w:rsidRPr="001B74F4" w:rsidRDefault="00C83394" w:rsidP="00071867">
            <w:pPr>
              <w:spacing w:before="40" w:after="40"/>
              <w:rPr>
                <w:b/>
                <w:bCs/>
              </w:rPr>
            </w:pPr>
          </w:p>
        </w:tc>
      </w:tr>
      <w:tr w:rsidR="00445E5F" w:rsidRPr="001B74F4" w14:paraId="32EB6680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034BD9F" w14:textId="5FAF2E9E" w:rsidR="00445E5F" w:rsidRDefault="00445E5F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A5</w:t>
            </w:r>
          </w:p>
        </w:tc>
        <w:tc>
          <w:tcPr>
            <w:tcW w:w="2835" w:type="dxa"/>
          </w:tcPr>
          <w:p w14:paraId="725B5AA5" w14:textId="3DB25C0B" w:rsidR="00445E5F" w:rsidRDefault="00445E5F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Ordner mit Abstand im Namen</w:t>
            </w:r>
          </w:p>
        </w:tc>
        <w:tc>
          <w:tcPr>
            <w:tcW w:w="2835" w:type="dxa"/>
          </w:tcPr>
          <w:p w14:paraId="35B15CA2" w14:textId="467DBEF9" w:rsidR="00445E5F" w:rsidRDefault="00B37BDF" w:rsidP="002B727D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Kor</w:t>
            </w:r>
            <w:r w:rsidR="00380B29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ekte </w:t>
            </w:r>
            <w:r w:rsidR="00380B29">
              <w:rPr>
                <w:b/>
                <w:bCs/>
              </w:rPr>
              <w:t>Anzeige</w:t>
            </w:r>
            <w:r>
              <w:rPr>
                <w:b/>
                <w:bCs/>
              </w:rPr>
              <w:t xml:space="preserve"> von ganzem Pfad</w:t>
            </w:r>
          </w:p>
        </w:tc>
        <w:tc>
          <w:tcPr>
            <w:tcW w:w="2976" w:type="dxa"/>
            <w:shd w:val="pct10" w:color="auto" w:fill="auto"/>
          </w:tcPr>
          <w:p w14:paraId="703B93E2" w14:textId="77777777" w:rsidR="00445E5F" w:rsidRPr="001B74F4" w:rsidRDefault="00445E5F" w:rsidP="0007186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38A5278F" w14:textId="77777777" w:rsidR="00445E5F" w:rsidRPr="001B74F4" w:rsidRDefault="00445E5F" w:rsidP="00071867">
            <w:pPr>
              <w:spacing w:before="40" w:after="40"/>
              <w:rPr>
                <w:b/>
                <w:bCs/>
              </w:rPr>
            </w:pPr>
          </w:p>
        </w:tc>
      </w:tr>
    </w:tbl>
    <w:p w14:paraId="1BB093FF" w14:textId="77777777" w:rsidR="00DE5F0A" w:rsidRPr="001B74F4" w:rsidRDefault="00DE5F0A" w:rsidP="00DE5F0A"/>
    <w:p w14:paraId="602A5E26" w14:textId="77777777" w:rsidR="00DE5F0A" w:rsidRDefault="00DE5F0A" w:rsidP="00DE5F0A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bookmarkStart w:id="10" w:name="_Toc276541763"/>
      <w:r>
        <w:lastRenderedPageBreak/>
        <w:t>Testgruppe &lt;&lt;B&gt;&gt;</w:t>
      </w:r>
      <w:bookmarkEnd w:id="10"/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DE5F0A" w:rsidRPr="00F20189" w14:paraId="3B24FC73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AC0B4" w14:textId="517BE335" w:rsidR="00DE5F0A" w:rsidRPr="00AC7E40" w:rsidRDefault="00DE5F0A" w:rsidP="00071867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="00634DDB">
              <w:rPr>
                <w:color w:val="008000"/>
              </w:rPr>
              <w:t xml:space="preserve">Dateien in der Listbox angezeit. </w:t>
            </w:r>
          </w:p>
          <w:p w14:paraId="1E6F9E9F" w14:textId="77777777" w:rsidR="00DE5F0A" w:rsidRPr="00AC7E40" w:rsidRDefault="00DE5F0A" w:rsidP="00071867">
            <w:pPr>
              <w:rPr>
                <w:color w:val="008000"/>
              </w:rPr>
            </w:pPr>
          </w:p>
        </w:tc>
      </w:tr>
      <w:tr w:rsidR="00DE5F0A" w:rsidRPr="00F20189" w14:paraId="2C51D293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59495" w14:textId="5F57E187" w:rsidR="00DE5F0A" w:rsidRPr="00AC7E40" w:rsidRDefault="00DE5F0A" w:rsidP="001222EE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 w:rsidR="00BB6149">
              <w:rPr>
                <w:color w:val="008000"/>
              </w:rPr>
              <w:t>-</w:t>
            </w:r>
          </w:p>
        </w:tc>
      </w:tr>
      <w:tr w:rsidR="00DE5F0A" w:rsidRPr="00F20189" w14:paraId="774EA8BE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A081EF4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04985069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6251707C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6955228E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021B95CE" w14:textId="77777777" w:rsidR="00DE5F0A" w:rsidRPr="00286A4C" w:rsidRDefault="00DE5F0A" w:rsidP="0007186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DE5F0A" w:rsidRPr="00F20189" w14:paraId="5537FB8F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FAC87F9" w14:textId="77777777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2835" w:type="dxa"/>
          </w:tcPr>
          <w:p w14:paraId="38E92B1B" w14:textId="74EE4679" w:rsidR="00DE5F0A" w:rsidRPr="00F20189" w:rsidRDefault="00BB6149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Ohne geöffneten Pfad auf «Show Files Drücken»</w:t>
            </w:r>
          </w:p>
        </w:tc>
        <w:tc>
          <w:tcPr>
            <w:tcW w:w="2835" w:type="dxa"/>
          </w:tcPr>
          <w:p w14:paraId="642787DE" w14:textId="6E8885EA" w:rsidR="00DE5F0A" w:rsidRPr="00F20189" w:rsidRDefault="002C1F51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Eine Fehlermeldung, Keine Internen Fehler</w:t>
            </w:r>
          </w:p>
        </w:tc>
        <w:tc>
          <w:tcPr>
            <w:tcW w:w="2976" w:type="dxa"/>
            <w:shd w:val="pct10" w:color="auto" w:fill="auto"/>
          </w:tcPr>
          <w:p w14:paraId="5B94406A" w14:textId="2FA4E6DB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61780A82" w14:textId="64393799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</w:p>
        </w:tc>
      </w:tr>
      <w:tr w:rsidR="001222EE" w:rsidRPr="00F20189" w14:paraId="4E857624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B5A47DD" w14:textId="75CE7CC2" w:rsidR="001222EE" w:rsidRDefault="001222EE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2835" w:type="dxa"/>
          </w:tcPr>
          <w:p w14:paraId="5183F074" w14:textId="1E461D6F" w:rsidR="001222EE" w:rsidRPr="00F20189" w:rsidRDefault="000F01FF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Ordner</w:t>
            </w:r>
            <w:r w:rsidR="00F52109">
              <w:rPr>
                <w:b/>
                <w:bCs/>
              </w:rPr>
              <w:t xml:space="preserve"> </w:t>
            </w:r>
            <w:r w:rsidR="00BE6955">
              <w:rPr>
                <w:b/>
                <w:bCs/>
              </w:rPr>
              <w:t>gewählt</w:t>
            </w:r>
            <w:r>
              <w:rPr>
                <w:b/>
                <w:bCs/>
              </w:rPr>
              <w:t xml:space="preserve">. </w:t>
            </w:r>
          </w:p>
        </w:tc>
        <w:tc>
          <w:tcPr>
            <w:tcW w:w="2835" w:type="dxa"/>
          </w:tcPr>
          <w:p w14:paraId="4DAC860E" w14:textId="1DF44D6C" w:rsidR="001222EE" w:rsidRPr="00F20189" w:rsidRDefault="00B83FEA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Korrekte </w:t>
            </w:r>
            <w:r w:rsidR="004E04AE">
              <w:rPr>
                <w:b/>
                <w:bCs/>
              </w:rPr>
              <w:t>A</w:t>
            </w:r>
            <w:r>
              <w:rPr>
                <w:b/>
                <w:bCs/>
              </w:rPr>
              <w:t>usgabe der Dateien im Ordner</w:t>
            </w:r>
          </w:p>
        </w:tc>
        <w:tc>
          <w:tcPr>
            <w:tcW w:w="2976" w:type="dxa"/>
            <w:shd w:val="pct10" w:color="auto" w:fill="auto"/>
          </w:tcPr>
          <w:p w14:paraId="6E9FA0D9" w14:textId="77777777" w:rsidR="001222EE" w:rsidRPr="005106E5" w:rsidRDefault="001222EE" w:rsidP="00A862D9">
            <w:pPr>
              <w:spacing w:before="40" w:after="40"/>
              <w:rPr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7CEA95E5" w14:textId="77777777" w:rsidR="001222EE" w:rsidRPr="00F20189" w:rsidRDefault="001222EE" w:rsidP="00A862D9">
            <w:pPr>
              <w:spacing w:before="40" w:after="40"/>
              <w:rPr>
                <w:b/>
                <w:bCs/>
              </w:rPr>
            </w:pPr>
          </w:p>
        </w:tc>
      </w:tr>
      <w:tr w:rsidR="001222EE" w:rsidRPr="00F20189" w14:paraId="00BA0EBE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11217F8" w14:textId="5100B3E4" w:rsidR="001222EE" w:rsidRDefault="008773F2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2835" w:type="dxa"/>
          </w:tcPr>
          <w:p w14:paraId="5E2E7D94" w14:textId="3271008F" w:rsidR="001222EE" w:rsidRDefault="00632D81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Ordner wählen, ihn dann löschen, dann auf «Show Files»</w:t>
            </w:r>
            <w:r w:rsidR="0004463D">
              <w:rPr>
                <w:b/>
                <w:bCs/>
              </w:rPr>
              <w:t xml:space="preserve"> drücken</w:t>
            </w:r>
          </w:p>
        </w:tc>
        <w:tc>
          <w:tcPr>
            <w:tcW w:w="2835" w:type="dxa"/>
          </w:tcPr>
          <w:p w14:paraId="3894739A" w14:textId="69C1719B" w:rsidR="001222EE" w:rsidRPr="00F20189" w:rsidRDefault="001244B1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Fehlermeldung, die Sagt, dass Pfad nicht existiert</w:t>
            </w:r>
          </w:p>
        </w:tc>
        <w:tc>
          <w:tcPr>
            <w:tcW w:w="2976" w:type="dxa"/>
            <w:shd w:val="pct10" w:color="auto" w:fill="auto"/>
          </w:tcPr>
          <w:p w14:paraId="3223B6CF" w14:textId="77777777" w:rsidR="001222EE" w:rsidRPr="00F20189" w:rsidRDefault="001222EE" w:rsidP="00A862D9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1F28F134" w14:textId="77777777" w:rsidR="001222EE" w:rsidRPr="00F20189" w:rsidRDefault="001222EE" w:rsidP="00A862D9">
            <w:pPr>
              <w:spacing w:before="40" w:after="40"/>
              <w:rPr>
                <w:b/>
                <w:bCs/>
              </w:rPr>
            </w:pPr>
          </w:p>
        </w:tc>
      </w:tr>
    </w:tbl>
    <w:p w14:paraId="25670A18" w14:textId="520B17C7" w:rsidR="000F6CED" w:rsidRDefault="000F6CED" w:rsidP="000F6CED"/>
    <w:p w14:paraId="10302801" w14:textId="7C1A86EE" w:rsidR="0043189F" w:rsidRDefault="0043189F" w:rsidP="0043189F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t>Testgruppe &lt;&lt;C&gt;&gt;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43189F" w:rsidRPr="00F20189" w14:paraId="5368ED69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B727A" w14:textId="26E953A0" w:rsidR="0043189F" w:rsidRPr="00AC7E40" w:rsidRDefault="0043189F" w:rsidP="001D10C5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Projekt in den Pfad klonen</w:t>
            </w:r>
          </w:p>
          <w:p w14:paraId="74E36A10" w14:textId="77777777" w:rsidR="0043189F" w:rsidRPr="00AC7E40" w:rsidRDefault="0043189F" w:rsidP="001D10C5">
            <w:pPr>
              <w:rPr>
                <w:color w:val="008000"/>
              </w:rPr>
            </w:pPr>
          </w:p>
        </w:tc>
      </w:tr>
      <w:tr w:rsidR="0043189F" w:rsidRPr="00F20189" w14:paraId="794A5402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8A9E3" w14:textId="392402DB" w:rsidR="0043189F" w:rsidRPr="00AC7E40" w:rsidRDefault="0043189F" w:rsidP="001D10C5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 w:rsidR="00B43460">
              <w:rPr>
                <w:color w:val="008000"/>
              </w:rPr>
              <w:t>«Clone Project» drücken</w:t>
            </w:r>
          </w:p>
        </w:tc>
      </w:tr>
      <w:tr w:rsidR="0043189F" w:rsidRPr="00F20189" w14:paraId="48C9BA7D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385DC52" w14:textId="77777777" w:rsidR="0043189F" w:rsidRPr="00F20189" w:rsidRDefault="0043189F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3161F88D" w14:textId="77777777" w:rsidR="0043189F" w:rsidRPr="00F20189" w:rsidRDefault="0043189F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16890CFF" w14:textId="77777777" w:rsidR="0043189F" w:rsidRPr="00F20189" w:rsidRDefault="0043189F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22C448F6" w14:textId="77777777" w:rsidR="0043189F" w:rsidRPr="00F20189" w:rsidRDefault="0043189F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5F2FD34B" w14:textId="77777777" w:rsidR="0043189F" w:rsidRPr="00286A4C" w:rsidRDefault="0043189F" w:rsidP="001D10C5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43189F" w:rsidRPr="00F20189" w14:paraId="6C896D44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E0429DE" w14:textId="77777777" w:rsidR="0043189F" w:rsidRPr="00F20189" w:rsidRDefault="0043189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2835" w:type="dxa"/>
          </w:tcPr>
          <w:p w14:paraId="00C72F66" w14:textId="2E380079" w:rsidR="0043189F" w:rsidRPr="00F20189" w:rsidRDefault="00685A89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Nichts eingeben und auf </w:t>
            </w:r>
            <w:r w:rsidR="00CE7958">
              <w:rPr>
                <w:b/>
                <w:bCs/>
              </w:rPr>
              <w:t>Clonen</w:t>
            </w:r>
            <w:r>
              <w:rPr>
                <w:b/>
                <w:bCs/>
              </w:rPr>
              <w:t xml:space="preserve"> drücken</w:t>
            </w:r>
          </w:p>
        </w:tc>
        <w:tc>
          <w:tcPr>
            <w:tcW w:w="2835" w:type="dxa"/>
          </w:tcPr>
          <w:p w14:paraId="7472185E" w14:textId="1107E27D" w:rsidR="0043189F" w:rsidRPr="00F20189" w:rsidRDefault="0043189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Eine Fehlermeldung,</w:t>
            </w:r>
            <w:r w:rsidR="00685A89">
              <w:rPr>
                <w:b/>
                <w:bCs/>
              </w:rPr>
              <w:t xml:space="preserve"> die sagt, dass Eingabe Leer ist. </w:t>
            </w:r>
          </w:p>
        </w:tc>
        <w:tc>
          <w:tcPr>
            <w:tcW w:w="2976" w:type="dxa"/>
            <w:shd w:val="pct10" w:color="auto" w:fill="auto"/>
          </w:tcPr>
          <w:p w14:paraId="581DD6D1" w14:textId="77777777" w:rsidR="0043189F" w:rsidRPr="00F20189" w:rsidRDefault="0043189F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0BC7014C" w14:textId="77777777" w:rsidR="0043189F" w:rsidRPr="00F20189" w:rsidRDefault="0043189F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43189F" w:rsidRPr="00F20189" w14:paraId="148C17EA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F31AD6E" w14:textId="77777777" w:rsidR="0043189F" w:rsidRDefault="0043189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2835" w:type="dxa"/>
          </w:tcPr>
          <w:p w14:paraId="5FD74C2C" w14:textId="6CE5B375" w:rsidR="0043189F" w:rsidRPr="00F20189" w:rsidRDefault="00A609B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Fenster wieder schliessen</w:t>
            </w:r>
            <w:r w:rsidR="0043189F">
              <w:rPr>
                <w:b/>
                <w:bCs/>
              </w:rPr>
              <w:t xml:space="preserve"> </w:t>
            </w:r>
          </w:p>
        </w:tc>
        <w:tc>
          <w:tcPr>
            <w:tcW w:w="2835" w:type="dxa"/>
          </w:tcPr>
          <w:p w14:paraId="61920D86" w14:textId="325F86E6" w:rsidR="0043189F" w:rsidRPr="00F20189" w:rsidRDefault="000908E5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Keine Internen Fehler</w:t>
            </w:r>
          </w:p>
        </w:tc>
        <w:tc>
          <w:tcPr>
            <w:tcW w:w="2976" w:type="dxa"/>
            <w:shd w:val="pct10" w:color="auto" w:fill="auto"/>
          </w:tcPr>
          <w:p w14:paraId="3B1DA9D8" w14:textId="77777777" w:rsidR="0043189F" w:rsidRPr="005106E5" w:rsidRDefault="0043189F" w:rsidP="001D10C5">
            <w:pPr>
              <w:spacing w:before="40" w:after="40"/>
              <w:rPr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7C0986FA" w14:textId="77777777" w:rsidR="0043189F" w:rsidRPr="00F20189" w:rsidRDefault="0043189F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43189F" w:rsidRPr="00F20189" w14:paraId="6C862AE0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D7E1F7B" w14:textId="77777777" w:rsidR="0043189F" w:rsidRDefault="0043189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2835" w:type="dxa"/>
          </w:tcPr>
          <w:p w14:paraId="4A8AA9B8" w14:textId="1115AD04" w:rsidR="0043189F" w:rsidRDefault="009A451A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«Kein Link»</w:t>
            </w:r>
            <w:r w:rsidR="007261C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als </w:t>
            </w:r>
            <w:r w:rsidR="007261C8">
              <w:rPr>
                <w:b/>
                <w:bCs/>
              </w:rPr>
              <w:t>Link einfügen</w:t>
            </w:r>
            <w:r>
              <w:rPr>
                <w:b/>
                <w:bCs/>
              </w:rPr>
              <w:t xml:space="preserve"> und Clone Path eingeben</w:t>
            </w:r>
          </w:p>
        </w:tc>
        <w:tc>
          <w:tcPr>
            <w:tcW w:w="2835" w:type="dxa"/>
          </w:tcPr>
          <w:p w14:paraId="449DD13C" w14:textId="04FF1A93" w:rsidR="0043189F" w:rsidRPr="00F20189" w:rsidRDefault="00AE6365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Fehlermeldung mit inaktivem Link</w:t>
            </w:r>
          </w:p>
        </w:tc>
        <w:tc>
          <w:tcPr>
            <w:tcW w:w="2976" w:type="dxa"/>
            <w:shd w:val="pct10" w:color="auto" w:fill="auto"/>
          </w:tcPr>
          <w:p w14:paraId="7570B905" w14:textId="77777777" w:rsidR="0043189F" w:rsidRPr="00F20189" w:rsidRDefault="0043189F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0076E6F0" w14:textId="77777777" w:rsidR="0043189F" w:rsidRPr="00F20189" w:rsidRDefault="0043189F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6378B9" w:rsidRPr="00F20189" w14:paraId="65FBA529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BF2EFEE" w14:textId="7644FE78" w:rsidR="006378B9" w:rsidRDefault="006378B9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B4</w:t>
            </w:r>
          </w:p>
        </w:tc>
        <w:tc>
          <w:tcPr>
            <w:tcW w:w="2835" w:type="dxa"/>
          </w:tcPr>
          <w:p w14:paraId="31EB8442" w14:textId="5CECBF5E" w:rsidR="006378B9" w:rsidRDefault="006378B9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Korrekten Link eingeben und inkorrekten Pfad eingeben</w:t>
            </w:r>
          </w:p>
        </w:tc>
        <w:tc>
          <w:tcPr>
            <w:tcW w:w="2835" w:type="dxa"/>
          </w:tcPr>
          <w:p w14:paraId="333DA920" w14:textId="1194B43C" w:rsidR="006378B9" w:rsidRDefault="005E4C06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Fehlermeldung mit nicht korrektem Pfad</w:t>
            </w:r>
          </w:p>
        </w:tc>
        <w:tc>
          <w:tcPr>
            <w:tcW w:w="2976" w:type="dxa"/>
            <w:shd w:val="pct10" w:color="auto" w:fill="auto"/>
          </w:tcPr>
          <w:p w14:paraId="5F8DFF99" w14:textId="77777777" w:rsidR="006378B9" w:rsidRPr="00F20189" w:rsidRDefault="006378B9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65937BA7" w14:textId="77777777" w:rsidR="006378B9" w:rsidRPr="00F20189" w:rsidRDefault="006378B9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E86DAF" w:rsidRPr="00F20189" w14:paraId="2AD50975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40A4BD0" w14:textId="3C4BE208" w:rsidR="00E86DAF" w:rsidRDefault="00E86DA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B5</w:t>
            </w:r>
          </w:p>
        </w:tc>
        <w:tc>
          <w:tcPr>
            <w:tcW w:w="2835" w:type="dxa"/>
          </w:tcPr>
          <w:p w14:paraId="2A0B424E" w14:textId="1DDC6910" w:rsidR="00E86DAF" w:rsidRDefault="00E86DA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Korrekter Link und Korrekter Pfad eingeben</w:t>
            </w:r>
          </w:p>
        </w:tc>
        <w:tc>
          <w:tcPr>
            <w:tcW w:w="2835" w:type="dxa"/>
          </w:tcPr>
          <w:p w14:paraId="0CFB78B7" w14:textId="6CD26406" w:rsidR="00E86DAF" w:rsidRDefault="00E86DA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Korrekte kopieren auf gewähltes Repository</w:t>
            </w:r>
          </w:p>
        </w:tc>
        <w:tc>
          <w:tcPr>
            <w:tcW w:w="2976" w:type="dxa"/>
            <w:shd w:val="pct10" w:color="auto" w:fill="auto"/>
          </w:tcPr>
          <w:p w14:paraId="2652B7CF" w14:textId="77777777" w:rsidR="00E86DAF" w:rsidRPr="00F20189" w:rsidRDefault="00E86DAF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4E6243EF" w14:textId="77777777" w:rsidR="00E86DAF" w:rsidRPr="00F20189" w:rsidRDefault="00E86DAF" w:rsidP="001D10C5">
            <w:pPr>
              <w:spacing w:before="40" w:after="40"/>
              <w:rPr>
                <w:b/>
                <w:bCs/>
              </w:rPr>
            </w:pPr>
          </w:p>
        </w:tc>
      </w:tr>
    </w:tbl>
    <w:p w14:paraId="0E9C1047" w14:textId="60BAA020" w:rsidR="0043189F" w:rsidRDefault="0043189F" w:rsidP="000F6CED"/>
    <w:p w14:paraId="2B090841" w14:textId="6790903D" w:rsidR="00463DA1" w:rsidRDefault="00463DA1" w:rsidP="00463DA1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lastRenderedPageBreak/>
        <w:t>Testgruppe &lt;&lt;D&gt;&gt;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463DA1" w:rsidRPr="00F20189" w14:paraId="50419B63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E7F28" w14:textId="2AFD3B41" w:rsidR="00463DA1" w:rsidRPr="00AC7E40" w:rsidRDefault="00463DA1" w:rsidP="001D10C5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="00772648">
              <w:rPr>
                <w:color w:val="008000"/>
              </w:rPr>
              <w:t>Git Repository Initialisieren</w:t>
            </w:r>
            <w:r>
              <w:rPr>
                <w:color w:val="008000"/>
              </w:rPr>
              <w:t xml:space="preserve"> </w:t>
            </w:r>
          </w:p>
          <w:p w14:paraId="39B0D755" w14:textId="77777777" w:rsidR="00463DA1" w:rsidRPr="00AC7E40" w:rsidRDefault="00463DA1" w:rsidP="001D10C5">
            <w:pPr>
              <w:rPr>
                <w:color w:val="008000"/>
              </w:rPr>
            </w:pPr>
          </w:p>
        </w:tc>
      </w:tr>
      <w:tr w:rsidR="00463DA1" w:rsidRPr="00F671ED" w14:paraId="2BEEAAED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ED652" w14:textId="77777777" w:rsidR="00463DA1" w:rsidRPr="00D25524" w:rsidRDefault="00463DA1" w:rsidP="001D10C5">
            <w:pPr>
              <w:rPr>
                <w:color w:val="008000"/>
                <w:lang w:val="en-US"/>
              </w:rPr>
            </w:pPr>
            <w:r w:rsidRPr="00D25524">
              <w:rPr>
                <w:b/>
                <w:color w:val="008000"/>
                <w:lang w:val="en-US"/>
              </w:rPr>
              <w:t>Setup</w:t>
            </w:r>
            <w:r w:rsidRPr="00D25524">
              <w:rPr>
                <w:color w:val="008000"/>
                <w:lang w:val="en-US"/>
              </w:rPr>
              <w:t xml:space="preserve">: </w:t>
            </w:r>
            <w:r w:rsidR="001014E6" w:rsidRPr="00D25524">
              <w:rPr>
                <w:color w:val="008000"/>
                <w:lang w:val="en-US"/>
              </w:rPr>
              <w:t>personal Access Token erstellen auf Github</w:t>
            </w:r>
          </w:p>
          <w:p w14:paraId="7FF3180D" w14:textId="0ED51CE6" w:rsidR="00675586" w:rsidRPr="00675586" w:rsidRDefault="00675586" w:rsidP="001D10C5">
            <w:pPr>
              <w:rPr>
                <w:lang w:val="en-US"/>
              </w:rPr>
            </w:pPr>
            <w:r w:rsidRPr="00675586">
              <w:rPr>
                <w:color w:val="008000"/>
                <w:lang w:val="en-US"/>
              </w:rPr>
              <w:t xml:space="preserve">Settings &gt; Developer Settings &gt; Personal </w:t>
            </w:r>
            <w:r>
              <w:rPr>
                <w:color w:val="008000"/>
                <w:lang w:val="en-US"/>
              </w:rPr>
              <w:t xml:space="preserve">Access Tokens &gt; Generate New Token &gt; Select Scopes: repo &gt; Access Token </w:t>
            </w:r>
            <w:r w:rsidR="00FA2089" w:rsidRPr="00FA2089">
              <w:rPr>
                <w:color w:val="008000"/>
                <w:lang w:val="en-US"/>
              </w:rPr>
              <w:t>n</w:t>
            </w:r>
            <w:r w:rsidR="000C782C" w:rsidRPr="00FA2089">
              <w:rPr>
                <w:color w:val="008000"/>
                <w:lang w:val="en-US"/>
              </w:rPr>
              <w:t>otieren</w:t>
            </w:r>
          </w:p>
        </w:tc>
      </w:tr>
      <w:tr w:rsidR="00463DA1" w:rsidRPr="00F20189" w14:paraId="59222CB3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E2017D7" w14:textId="77777777" w:rsidR="00463DA1" w:rsidRPr="00F20189" w:rsidRDefault="00463DA1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303F99D4" w14:textId="77777777" w:rsidR="00463DA1" w:rsidRPr="00F20189" w:rsidRDefault="00463DA1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12FD2446" w14:textId="77777777" w:rsidR="00463DA1" w:rsidRPr="00F20189" w:rsidRDefault="00463DA1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14654522" w14:textId="77777777" w:rsidR="00463DA1" w:rsidRPr="00F20189" w:rsidRDefault="00463DA1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0C19E992" w14:textId="77777777" w:rsidR="00463DA1" w:rsidRPr="00286A4C" w:rsidRDefault="00463DA1" w:rsidP="001D10C5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463DA1" w:rsidRPr="00F20189" w14:paraId="099D8BBA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F19C4BE" w14:textId="77777777" w:rsidR="00463DA1" w:rsidRPr="00F20189" w:rsidRDefault="00463DA1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2835" w:type="dxa"/>
          </w:tcPr>
          <w:p w14:paraId="6A9D6E35" w14:textId="0BD9B380" w:rsidR="00463DA1" w:rsidRPr="00357DBE" w:rsidRDefault="007C18E1" w:rsidP="001D10C5">
            <w:pPr>
              <w:spacing w:before="40" w:after="40"/>
              <w:rPr>
                <w:b/>
                <w:bCs/>
                <w:lang w:val="en-US"/>
              </w:rPr>
            </w:pPr>
            <w:r w:rsidRPr="00357DBE">
              <w:rPr>
                <w:b/>
                <w:bCs/>
                <w:lang w:val="en-US"/>
              </w:rPr>
              <w:t xml:space="preserve">Username &amp; Personal Access token Feld leer </w:t>
            </w:r>
            <w:r w:rsidR="00357DBE">
              <w:rPr>
                <w:b/>
                <w:bCs/>
                <w:lang w:val="en-US"/>
              </w:rPr>
              <w:t>lassen</w:t>
            </w:r>
            <w:r w:rsidR="00301563">
              <w:rPr>
                <w:b/>
                <w:bCs/>
                <w:lang w:val="en-US"/>
              </w:rPr>
              <w:t xml:space="preserve">. </w:t>
            </w:r>
            <w:r w:rsidR="00301563" w:rsidRPr="000F5AF7">
              <w:rPr>
                <w:b/>
                <w:bCs/>
              </w:rPr>
              <w:t xml:space="preserve">Auf </w:t>
            </w:r>
            <w:r w:rsidR="00301563">
              <w:rPr>
                <w:b/>
                <w:bCs/>
              </w:rPr>
              <w:t>«</w:t>
            </w:r>
            <w:r w:rsidR="00301563" w:rsidRPr="000F5AF7">
              <w:rPr>
                <w:b/>
                <w:bCs/>
              </w:rPr>
              <w:t>In</w:t>
            </w:r>
            <w:r w:rsidR="00301563">
              <w:rPr>
                <w:b/>
                <w:bCs/>
              </w:rPr>
              <w:t>itialise Git» drücken</w:t>
            </w:r>
          </w:p>
        </w:tc>
        <w:tc>
          <w:tcPr>
            <w:tcW w:w="2835" w:type="dxa"/>
          </w:tcPr>
          <w:p w14:paraId="3499E882" w14:textId="3CF68F28" w:rsidR="00463DA1" w:rsidRPr="00F20189" w:rsidRDefault="00463DA1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Eine Fehlermeldung</w:t>
            </w:r>
            <w:r w:rsidR="00411279">
              <w:rPr>
                <w:b/>
                <w:bCs/>
              </w:rPr>
              <w:t>, die sagt, dass login credent</w:t>
            </w:r>
            <w:r w:rsidR="00197C47">
              <w:rPr>
                <w:b/>
                <w:bCs/>
              </w:rPr>
              <w:t>ia</w:t>
            </w:r>
            <w:r w:rsidR="00411279">
              <w:rPr>
                <w:b/>
                <w:bCs/>
              </w:rPr>
              <w:t>ls fehlen</w:t>
            </w:r>
          </w:p>
        </w:tc>
        <w:tc>
          <w:tcPr>
            <w:tcW w:w="2976" w:type="dxa"/>
            <w:shd w:val="pct10" w:color="auto" w:fill="auto"/>
          </w:tcPr>
          <w:p w14:paraId="0F79835E" w14:textId="77777777" w:rsidR="00463DA1" w:rsidRPr="00F20189" w:rsidRDefault="00463DA1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43B17335" w14:textId="77777777" w:rsidR="00463DA1" w:rsidRPr="00F20189" w:rsidRDefault="00463DA1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463DA1" w:rsidRPr="00F20189" w14:paraId="4B7DFF76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C061F61" w14:textId="77777777" w:rsidR="00463DA1" w:rsidRDefault="00463DA1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2835" w:type="dxa"/>
          </w:tcPr>
          <w:p w14:paraId="11EED104" w14:textId="485B3E63" w:rsidR="00463DA1" w:rsidRPr="000F5AF7" w:rsidRDefault="00463DA1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Ordner gewählt</w:t>
            </w:r>
            <w:r w:rsidR="00464FA5">
              <w:rPr>
                <w:b/>
                <w:bCs/>
              </w:rPr>
              <w:t xml:space="preserve">. Ordner ist kein Repository. </w:t>
            </w:r>
            <w:r w:rsidR="00464FA5" w:rsidRPr="000F5AF7">
              <w:rPr>
                <w:b/>
                <w:bCs/>
              </w:rPr>
              <w:t xml:space="preserve">Username &amp; Personal Access token ausfüllen. </w:t>
            </w:r>
            <w:r w:rsidR="000F5AF7" w:rsidRPr="000F5AF7">
              <w:rPr>
                <w:b/>
                <w:bCs/>
              </w:rPr>
              <w:t xml:space="preserve">Auf </w:t>
            </w:r>
            <w:r w:rsidR="000F5AF7">
              <w:rPr>
                <w:b/>
                <w:bCs/>
              </w:rPr>
              <w:t>«</w:t>
            </w:r>
            <w:r w:rsidR="000F5AF7" w:rsidRPr="000F5AF7">
              <w:rPr>
                <w:b/>
                <w:bCs/>
              </w:rPr>
              <w:t>In</w:t>
            </w:r>
            <w:r w:rsidR="000F5AF7">
              <w:rPr>
                <w:b/>
                <w:bCs/>
              </w:rPr>
              <w:t>itialise Git» drücken</w:t>
            </w:r>
          </w:p>
        </w:tc>
        <w:tc>
          <w:tcPr>
            <w:tcW w:w="2835" w:type="dxa"/>
          </w:tcPr>
          <w:p w14:paraId="11D534D6" w14:textId="0124B47E" w:rsidR="00463DA1" w:rsidRPr="00F20189" w:rsidRDefault="00526F96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Korrekte initialisierung von einem Git Repository</w:t>
            </w:r>
            <w:r w:rsidR="00990940">
              <w:rPr>
                <w:b/>
                <w:bCs/>
              </w:rPr>
              <w:t xml:space="preserve">. </w:t>
            </w:r>
            <w:r w:rsidR="00A013F7">
              <w:rPr>
                <w:b/>
                <w:bCs/>
              </w:rPr>
              <w:t>«.git» muss im Ordner vorhanden sein</w:t>
            </w:r>
            <w:r w:rsidR="00314853">
              <w:rPr>
                <w:b/>
                <w:bCs/>
              </w:rPr>
              <w:t>.</w:t>
            </w:r>
            <w:r w:rsidR="007973EA">
              <w:rPr>
                <w:b/>
                <w:bCs/>
              </w:rPr>
              <w:t xml:space="preserve"> Repository muss auf GitHub gelistet sein</w:t>
            </w:r>
            <w:r w:rsidR="00161A1A">
              <w:rPr>
                <w:b/>
                <w:bCs/>
              </w:rPr>
              <w:t xml:space="preserve">. Daten im GitHub und im Lokalem </w:t>
            </w:r>
            <w:r w:rsidR="00661F98">
              <w:rPr>
                <w:b/>
                <w:bCs/>
              </w:rPr>
              <w:t>G</w:t>
            </w:r>
            <w:r w:rsidR="00161A1A">
              <w:rPr>
                <w:b/>
                <w:bCs/>
              </w:rPr>
              <w:t xml:space="preserve">it müssen Identisch sein. </w:t>
            </w:r>
          </w:p>
        </w:tc>
        <w:tc>
          <w:tcPr>
            <w:tcW w:w="2976" w:type="dxa"/>
            <w:shd w:val="pct10" w:color="auto" w:fill="auto"/>
          </w:tcPr>
          <w:p w14:paraId="3B58B9ED" w14:textId="77777777" w:rsidR="00463DA1" w:rsidRPr="005106E5" w:rsidRDefault="00463DA1" w:rsidP="001D10C5">
            <w:pPr>
              <w:spacing w:before="40" w:after="40"/>
              <w:rPr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55E19E2D" w14:textId="77777777" w:rsidR="00463DA1" w:rsidRPr="00F20189" w:rsidRDefault="00463DA1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463DA1" w:rsidRPr="00F20189" w14:paraId="64F89D8F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BBE26E9" w14:textId="77777777" w:rsidR="00463DA1" w:rsidRDefault="00463DA1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2835" w:type="dxa"/>
          </w:tcPr>
          <w:p w14:paraId="08E798B5" w14:textId="5A2AAC93" w:rsidR="00463DA1" w:rsidRDefault="00F02528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Pfad wählen, der schon ein git Repository ist. </w:t>
            </w:r>
            <w:r w:rsidR="009E26F8">
              <w:rPr>
                <w:b/>
                <w:bCs/>
              </w:rPr>
              <w:t>Auf «Initialise Git» drücken</w:t>
            </w:r>
          </w:p>
        </w:tc>
        <w:tc>
          <w:tcPr>
            <w:tcW w:w="2835" w:type="dxa"/>
          </w:tcPr>
          <w:p w14:paraId="37DA05FC" w14:textId="0A3D9E30" w:rsidR="00463DA1" w:rsidRPr="00F20189" w:rsidRDefault="00CD5332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Fehlermeldung, die Sagt, dass Ordner schon ein git Repository ist. </w:t>
            </w:r>
          </w:p>
        </w:tc>
        <w:tc>
          <w:tcPr>
            <w:tcW w:w="2976" w:type="dxa"/>
            <w:shd w:val="pct10" w:color="auto" w:fill="auto"/>
          </w:tcPr>
          <w:p w14:paraId="42247129" w14:textId="77777777" w:rsidR="00463DA1" w:rsidRPr="00F20189" w:rsidRDefault="00463DA1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0B15F8DB" w14:textId="77777777" w:rsidR="00463DA1" w:rsidRPr="00F20189" w:rsidRDefault="00463DA1" w:rsidP="001D10C5">
            <w:pPr>
              <w:spacing w:before="40" w:after="40"/>
              <w:rPr>
                <w:b/>
                <w:bCs/>
              </w:rPr>
            </w:pPr>
          </w:p>
        </w:tc>
      </w:tr>
    </w:tbl>
    <w:p w14:paraId="729DCE87" w14:textId="76489304" w:rsidR="00463DA1" w:rsidRDefault="00463DA1" w:rsidP="000F6CED"/>
    <w:p w14:paraId="0E10886C" w14:textId="77777777" w:rsidR="00167CF3" w:rsidRDefault="00167CF3">
      <w:pPr>
        <w:spacing w:before="0" w:after="0"/>
        <w:rPr>
          <w:b/>
          <w:lang w:eastAsia="de-DE"/>
        </w:rPr>
      </w:pPr>
      <w:r>
        <w:br w:type="page"/>
      </w:r>
    </w:p>
    <w:p w14:paraId="1118E3C5" w14:textId="0FECE4C1" w:rsidR="00F23FCC" w:rsidRDefault="00F23FCC" w:rsidP="00F23FCC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lastRenderedPageBreak/>
        <w:t>Testgruppe &lt;&lt;E&gt;&gt;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F23FCC" w:rsidRPr="00F20189" w14:paraId="4B012487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6ABED" w14:textId="2219FAD5" w:rsidR="00F23FCC" w:rsidRPr="00AC7E40" w:rsidRDefault="00F23FCC" w:rsidP="001D10C5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Branches Verwalten  </w:t>
            </w:r>
          </w:p>
          <w:p w14:paraId="665E4EC7" w14:textId="77777777" w:rsidR="00F23FCC" w:rsidRPr="00AC7E40" w:rsidRDefault="00F23FCC" w:rsidP="001D10C5">
            <w:pPr>
              <w:rPr>
                <w:color w:val="008000"/>
              </w:rPr>
            </w:pPr>
          </w:p>
        </w:tc>
      </w:tr>
      <w:tr w:rsidR="00F23FCC" w:rsidRPr="00F20189" w14:paraId="7542A7AD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31FAB" w14:textId="5EB4D8BC" w:rsidR="00F23FCC" w:rsidRPr="00AC7E40" w:rsidRDefault="00F23FCC" w:rsidP="001D10C5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>:</w:t>
            </w:r>
            <w:r w:rsidR="002F0D49">
              <w:rPr>
                <w:color w:val="008000"/>
              </w:rPr>
              <w:t xml:space="preserve"> -</w:t>
            </w:r>
          </w:p>
        </w:tc>
      </w:tr>
      <w:tr w:rsidR="00F23FCC" w:rsidRPr="00F20189" w14:paraId="0EE9DF25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9279FC5" w14:textId="77777777" w:rsidR="00F23FCC" w:rsidRPr="00F20189" w:rsidRDefault="00F23FCC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20290F3A" w14:textId="77777777" w:rsidR="00F23FCC" w:rsidRPr="00F20189" w:rsidRDefault="00F23FCC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6239E28F" w14:textId="77777777" w:rsidR="00F23FCC" w:rsidRPr="00F20189" w:rsidRDefault="00F23FCC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61B57485" w14:textId="77777777" w:rsidR="00F23FCC" w:rsidRPr="00F20189" w:rsidRDefault="00F23FCC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0943F3BA" w14:textId="77777777" w:rsidR="00F23FCC" w:rsidRPr="00286A4C" w:rsidRDefault="00F23FCC" w:rsidP="001D10C5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F23FCC" w:rsidRPr="00F20189" w14:paraId="2B94FDCB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D22473D" w14:textId="77777777" w:rsidR="00F23FCC" w:rsidRPr="00F20189" w:rsidRDefault="00F23FCC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2835" w:type="dxa"/>
          </w:tcPr>
          <w:p w14:paraId="6713BCDC" w14:textId="2D046AFF" w:rsidR="00F23FCC" w:rsidRPr="00F20189" w:rsidRDefault="008C423A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Invaliden Pfad angeben und dann auf «Select Branch» drücken</w:t>
            </w:r>
          </w:p>
        </w:tc>
        <w:tc>
          <w:tcPr>
            <w:tcW w:w="2835" w:type="dxa"/>
          </w:tcPr>
          <w:p w14:paraId="7B412B9F" w14:textId="2FA7070F" w:rsidR="00F23FCC" w:rsidRPr="00F20189" w:rsidRDefault="00F23FCC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Eine Fehlermeldung,</w:t>
            </w:r>
            <w:r w:rsidR="00CC1495">
              <w:rPr>
                <w:b/>
                <w:bCs/>
              </w:rPr>
              <w:t xml:space="preserve"> die sagt, dass es den </w:t>
            </w:r>
            <w:r w:rsidR="00C7081F">
              <w:rPr>
                <w:b/>
                <w:bCs/>
              </w:rPr>
              <w:t>O</w:t>
            </w:r>
            <w:r w:rsidR="00CC1495">
              <w:rPr>
                <w:b/>
                <w:bCs/>
              </w:rPr>
              <w:t xml:space="preserve">rdner nicht </w:t>
            </w:r>
            <w:r w:rsidR="00C7081F">
              <w:rPr>
                <w:b/>
                <w:bCs/>
              </w:rPr>
              <w:t>gibt</w:t>
            </w:r>
          </w:p>
        </w:tc>
        <w:tc>
          <w:tcPr>
            <w:tcW w:w="2976" w:type="dxa"/>
            <w:shd w:val="pct10" w:color="auto" w:fill="auto"/>
          </w:tcPr>
          <w:p w14:paraId="0E335B97" w14:textId="77777777" w:rsidR="00F23FCC" w:rsidRPr="00F20189" w:rsidRDefault="00F23FCC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634D67D3" w14:textId="77777777" w:rsidR="00F23FCC" w:rsidRPr="00F20189" w:rsidRDefault="00F23FCC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F23FCC" w:rsidRPr="00F20189" w14:paraId="4022D582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DD91D0E" w14:textId="77777777" w:rsidR="00F23FCC" w:rsidRDefault="00F23FCC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2835" w:type="dxa"/>
          </w:tcPr>
          <w:p w14:paraId="5D3C606D" w14:textId="448EFFCA" w:rsidR="00F23FCC" w:rsidRPr="00F20189" w:rsidRDefault="00F23FCC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57274">
              <w:rPr>
                <w:b/>
                <w:bCs/>
              </w:rPr>
              <w:t xml:space="preserve">Pfad angeben, der gar kein git Repository ist. </w:t>
            </w:r>
            <w:r w:rsidR="00CB29FF">
              <w:rPr>
                <w:b/>
                <w:bCs/>
              </w:rPr>
              <w:t>Dann Auf Branches drücken</w:t>
            </w:r>
          </w:p>
        </w:tc>
        <w:tc>
          <w:tcPr>
            <w:tcW w:w="2835" w:type="dxa"/>
          </w:tcPr>
          <w:p w14:paraId="704C143B" w14:textId="02CE1406" w:rsidR="00F23FCC" w:rsidRPr="00F20189" w:rsidRDefault="00D85E2A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Fehlermeldung</w:t>
            </w:r>
          </w:p>
        </w:tc>
        <w:tc>
          <w:tcPr>
            <w:tcW w:w="2976" w:type="dxa"/>
            <w:shd w:val="pct10" w:color="auto" w:fill="auto"/>
          </w:tcPr>
          <w:p w14:paraId="31B10515" w14:textId="77777777" w:rsidR="00F23FCC" w:rsidRPr="005106E5" w:rsidRDefault="00F23FCC" w:rsidP="001D10C5">
            <w:pPr>
              <w:spacing w:before="40" w:after="40"/>
              <w:rPr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6F1CD4F6" w14:textId="77777777" w:rsidR="00F23FCC" w:rsidRPr="00F20189" w:rsidRDefault="00F23FCC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F23FCC" w:rsidRPr="00F20189" w14:paraId="781B5C72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365A4AF" w14:textId="77777777" w:rsidR="00F23FCC" w:rsidRDefault="00F23FCC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2835" w:type="dxa"/>
          </w:tcPr>
          <w:p w14:paraId="3D6B99DA" w14:textId="2A6042D5" w:rsidR="00F23FCC" w:rsidRDefault="00167CF3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Richtigen Pfad angeben, auf «Select Branch» drücken, neuen </w:t>
            </w:r>
            <w:r w:rsidR="00C445E8">
              <w:rPr>
                <w:b/>
                <w:bCs/>
              </w:rPr>
              <w:t>Branch</w:t>
            </w:r>
            <w:r>
              <w:rPr>
                <w:b/>
                <w:bCs/>
              </w:rPr>
              <w:t xml:space="preserve"> </w:t>
            </w:r>
            <w:r w:rsidR="00F0058D">
              <w:rPr>
                <w:b/>
                <w:bCs/>
              </w:rPr>
              <w:t>mit Abständen</w:t>
            </w:r>
            <w:r>
              <w:rPr>
                <w:b/>
                <w:bCs/>
              </w:rPr>
              <w:t xml:space="preserve"> angeben</w:t>
            </w:r>
            <w:r w:rsidR="00B73BB6">
              <w:rPr>
                <w:b/>
                <w:bCs/>
              </w:rPr>
              <w:t>.</w:t>
            </w:r>
          </w:p>
        </w:tc>
        <w:tc>
          <w:tcPr>
            <w:tcW w:w="2835" w:type="dxa"/>
          </w:tcPr>
          <w:p w14:paraId="63FA1696" w14:textId="6A90CBDF" w:rsidR="00F23FCC" w:rsidRPr="00F20189" w:rsidRDefault="00245550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Fehler / Name wird ohne abstände erstellt</w:t>
            </w:r>
          </w:p>
        </w:tc>
        <w:tc>
          <w:tcPr>
            <w:tcW w:w="2976" w:type="dxa"/>
            <w:shd w:val="pct10" w:color="auto" w:fill="auto"/>
          </w:tcPr>
          <w:p w14:paraId="0C4162E5" w14:textId="77777777" w:rsidR="00F23FCC" w:rsidRPr="00F20189" w:rsidRDefault="00F23FCC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437B9BF8" w14:textId="77777777" w:rsidR="00F23FCC" w:rsidRPr="00F20189" w:rsidRDefault="00F23FCC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AA3F97" w:rsidRPr="00F20189" w14:paraId="67A138B4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2AA802B5" w14:textId="129A90C2" w:rsidR="00AA3F97" w:rsidRDefault="00AA3F97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B4</w:t>
            </w:r>
          </w:p>
        </w:tc>
        <w:tc>
          <w:tcPr>
            <w:tcW w:w="2835" w:type="dxa"/>
          </w:tcPr>
          <w:p w14:paraId="0A7C93E7" w14:textId="253F9B71" w:rsidR="00AA3F97" w:rsidRDefault="009833DC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Richtigen Pfad angeben, auf «Select Branch» drücken, Branches Wechseln</w:t>
            </w:r>
          </w:p>
        </w:tc>
        <w:tc>
          <w:tcPr>
            <w:tcW w:w="2835" w:type="dxa"/>
          </w:tcPr>
          <w:p w14:paraId="6842B698" w14:textId="4755A3D2" w:rsidR="00AA3F97" w:rsidRDefault="00957319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Einwandfreies wechseln von Branches</w:t>
            </w:r>
            <w:r w:rsidR="00C90253">
              <w:rPr>
                <w:b/>
                <w:bCs/>
              </w:rPr>
              <w:t>, keine Fehler</w:t>
            </w:r>
          </w:p>
        </w:tc>
        <w:tc>
          <w:tcPr>
            <w:tcW w:w="2976" w:type="dxa"/>
            <w:shd w:val="pct10" w:color="auto" w:fill="auto"/>
          </w:tcPr>
          <w:p w14:paraId="6263CF77" w14:textId="77777777" w:rsidR="00AA3F97" w:rsidRPr="00F20189" w:rsidRDefault="00AA3F97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2A1AF7CD" w14:textId="77777777" w:rsidR="00AA3F97" w:rsidRPr="00F20189" w:rsidRDefault="00AA3F97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6C3CF5" w:rsidRPr="00F20189" w14:paraId="618C3FF8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1463B6D" w14:textId="0C5CC5C4" w:rsidR="006C3CF5" w:rsidRDefault="006C3CF5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B5</w:t>
            </w:r>
          </w:p>
        </w:tc>
        <w:tc>
          <w:tcPr>
            <w:tcW w:w="2835" w:type="dxa"/>
          </w:tcPr>
          <w:p w14:paraId="5E62BFB4" w14:textId="2045B0FC" w:rsidR="006C3CF5" w:rsidRDefault="006C3CF5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Richtigen Pfad angeben, auf «Select Branch» drücken</w:t>
            </w:r>
            <w:r w:rsidR="00842CD3">
              <w:rPr>
                <w:b/>
                <w:bCs/>
              </w:rPr>
              <w:t xml:space="preserve">, </w:t>
            </w:r>
            <w:r w:rsidR="000961A3">
              <w:rPr>
                <w:b/>
                <w:bCs/>
              </w:rPr>
              <w:t>Branches löschen</w:t>
            </w:r>
          </w:p>
        </w:tc>
        <w:tc>
          <w:tcPr>
            <w:tcW w:w="2835" w:type="dxa"/>
          </w:tcPr>
          <w:p w14:paraId="0D6146F1" w14:textId="445FC9A4" w:rsidR="006C3CF5" w:rsidRDefault="00157311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Einwandfreies Löschen</w:t>
            </w:r>
            <w:r w:rsidR="00D64805">
              <w:rPr>
                <w:b/>
                <w:bCs/>
              </w:rPr>
              <w:t xml:space="preserve"> von Branches</w:t>
            </w:r>
          </w:p>
        </w:tc>
        <w:tc>
          <w:tcPr>
            <w:tcW w:w="2976" w:type="dxa"/>
            <w:shd w:val="pct10" w:color="auto" w:fill="auto"/>
          </w:tcPr>
          <w:p w14:paraId="67EB4A43" w14:textId="77777777" w:rsidR="006C3CF5" w:rsidRPr="00F20189" w:rsidRDefault="006C3CF5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488CEDD1" w14:textId="77777777" w:rsidR="006C3CF5" w:rsidRPr="00F20189" w:rsidRDefault="006C3CF5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2E5FBC" w:rsidRPr="00F20189" w14:paraId="14A30CCD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5FEC3EA" w14:textId="622E3692" w:rsidR="002E5FBC" w:rsidRDefault="002E5FBC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B6</w:t>
            </w:r>
          </w:p>
        </w:tc>
        <w:tc>
          <w:tcPr>
            <w:tcW w:w="2835" w:type="dxa"/>
          </w:tcPr>
          <w:p w14:paraId="29AEC512" w14:textId="05286DE8" w:rsidR="002E5FBC" w:rsidRDefault="00FF0D4B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Richtigen Pfad angeben, auf «Select Branch» drücken, aktiven Pfad löschen</w:t>
            </w:r>
          </w:p>
        </w:tc>
        <w:tc>
          <w:tcPr>
            <w:tcW w:w="2835" w:type="dxa"/>
          </w:tcPr>
          <w:p w14:paraId="30CB0DF2" w14:textId="6C727630" w:rsidR="002E5FBC" w:rsidRDefault="00D87C69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Automatisches Wechseln von aktivem Branch</w:t>
            </w:r>
          </w:p>
        </w:tc>
        <w:tc>
          <w:tcPr>
            <w:tcW w:w="2976" w:type="dxa"/>
            <w:shd w:val="pct10" w:color="auto" w:fill="auto"/>
          </w:tcPr>
          <w:p w14:paraId="78E2BE8C" w14:textId="77777777" w:rsidR="002E5FBC" w:rsidRPr="00F20189" w:rsidRDefault="002E5FBC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2DB5058F" w14:textId="77777777" w:rsidR="002E5FBC" w:rsidRPr="00F20189" w:rsidRDefault="002E5FBC" w:rsidP="001D10C5">
            <w:pPr>
              <w:spacing w:before="40" w:after="40"/>
              <w:rPr>
                <w:b/>
                <w:bCs/>
              </w:rPr>
            </w:pPr>
          </w:p>
        </w:tc>
      </w:tr>
    </w:tbl>
    <w:p w14:paraId="593CEB3A" w14:textId="77777777" w:rsidR="00F23FCC" w:rsidRDefault="00F23FCC" w:rsidP="000F6CED"/>
    <w:p w14:paraId="12EF8104" w14:textId="77777777" w:rsidR="00F84B40" w:rsidRDefault="00F84B40">
      <w:pPr>
        <w:spacing w:before="0" w:after="0"/>
        <w:rPr>
          <w:b/>
          <w:lang w:eastAsia="de-DE"/>
        </w:rPr>
      </w:pPr>
      <w:r>
        <w:br w:type="page"/>
      </w:r>
    </w:p>
    <w:p w14:paraId="147ED003" w14:textId="50096188" w:rsidR="00153ABA" w:rsidRDefault="00153ABA" w:rsidP="00153ABA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lastRenderedPageBreak/>
        <w:t>Testgruppe &lt;&lt;F&gt;&gt;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153ABA" w:rsidRPr="00F20189" w14:paraId="2363DF19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EB85D" w14:textId="6A3041EF" w:rsidR="00153ABA" w:rsidRPr="00AC7E40" w:rsidRDefault="00153ABA" w:rsidP="001D10C5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Git History </w:t>
            </w:r>
            <w:r w:rsidR="00B80CD0">
              <w:rPr>
                <w:color w:val="008000"/>
              </w:rPr>
              <w:t>anzeigen</w:t>
            </w:r>
          </w:p>
          <w:p w14:paraId="49F3A73E" w14:textId="77777777" w:rsidR="00153ABA" w:rsidRPr="00AC7E40" w:rsidRDefault="00153ABA" w:rsidP="001D10C5">
            <w:pPr>
              <w:rPr>
                <w:color w:val="008000"/>
              </w:rPr>
            </w:pPr>
          </w:p>
        </w:tc>
      </w:tr>
      <w:tr w:rsidR="00153ABA" w:rsidRPr="00F20189" w14:paraId="4C6FE2EF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2994C" w14:textId="77777777" w:rsidR="00153ABA" w:rsidRPr="00AC7E40" w:rsidRDefault="00153ABA" w:rsidP="001D10C5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>
              <w:rPr>
                <w:color w:val="008000"/>
              </w:rPr>
              <w:t>-</w:t>
            </w:r>
          </w:p>
        </w:tc>
      </w:tr>
      <w:tr w:rsidR="00153ABA" w:rsidRPr="00F20189" w14:paraId="2EE2E18D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B61BAFF" w14:textId="77777777" w:rsidR="00153ABA" w:rsidRPr="00F20189" w:rsidRDefault="00153ABA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6F4FB01C" w14:textId="77777777" w:rsidR="00153ABA" w:rsidRPr="00F20189" w:rsidRDefault="00153ABA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5F241C87" w14:textId="77777777" w:rsidR="00153ABA" w:rsidRPr="00F20189" w:rsidRDefault="00153ABA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076758B7" w14:textId="77777777" w:rsidR="00153ABA" w:rsidRPr="00F20189" w:rsidRDefault="00153ABA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22C306A6" w14:textId="77777777" w:rsidR="00153ABA" w:rsidRPr="00286A4C" w:rsidRDefault="00153ABA" w:rsidP="001D10C5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153ABA" w:rsidRPr="00F20189" w14:paraId="64B39636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0F3B07E" w14:textId="77777777" w:rsidR="00153ABA" w:rsidRPr="00F20189" w:rsidRDefault="00153ABA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2835" w:type="dxa"/>
          </w:tcPr>
          <w:p w14:paraId="2FC6BC8C" w14:textId="2BE942BF" w:rsidR="00153ABA" w:rsidRPr="00F20189" w:rsidRDefault="00BA3EA7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Ordner wählen, der kein Git ordner ist. Auf «History» drücken</w:t>
            </w:r>
          </w:p>
        </w:tc>
        <w:tc>
          <w:tcPr>
            <w:tcW w:w="2835" w:type="dxa"/>
          </w:tcPr>
          <w:p w14:paraId="763C1A7A" w14:textId="055E095B" w:rsidR="00153ABA" w:rsidRPr="00F20189" w:rsidRDefault="00083100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Fehlermeldung</w:t>
            </w:r>
            <w:r w:rsidR="009A218C">
              <w:rPr>
                <w:b/>
                <w:bCs/>
              </w:rPr>
              <w:t>, kein git ordner</w:t>
            </w:r>
          </w:p>
        </w:tc>
        <w:tc>
          <w:tcPr>
            <w:tcW w:w="2976" w:type="dxa"/>
            <w:shd w:val="pct10" w:color="auto" w:fill="auto"/>
          </w:tcPr>
          <w:p w14:paraId="7AD0AF6E" w14:textId="77777777" w:rsidR="00153ABA" w:rsidRPr="00F20189" w:rsidRDefault="00153ABA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32E70B91" w14:textId="77777777" w:rsidR="00153ABA" w:rsidRPr="00F20189" w:rsidRDefault="00153ABA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153ABA" w:rsidRPr="00F20189" w14:paraId="0BB6B5B3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8967BF8" w14:textId="77777777" w:rsidR="00153ABA" w:rsidRDefault="00153ABA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2835" w:type="dxa"/>
          </w:tcPr>
          <w:p w14:paraId="201EB795" w14:textId="0BE68FC8" w:rsidR="00153ABA" w:rsidRPr="00F20189" w:rsidRDefault="00F92960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Ordner wählen, Es nicht gibt. Auf «History» drücken</w:t>
            </w:r>
          </w:p>
        </w:tc>
        <w:tc>
          <w:tcPr>
            <w:tcW w:w="2835" w:type="dxa"/>
          </w:tcPr>
          <w:p w14:paraId="5575847A" w14:textId="37FA2B97" w:rsidR="00153ABA" w:rsidRPr="00F20189" w:rsidRDefault="00CF4D5A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Fehlermeldung</w:t>
            </w:r>
            <w:r w:rsidR="003B0ACE">
              <w:rPr>
                <w:b/>
                <w:bCs/>
              </w:rPr>
              <w:t xml:space="preserve">, kein </w:t>
            </w:r>
            <w:r w:rsidR="009D2FE6">
              <w:rPr>
                <w:b/>
                <w:bCs/>
              </w:rPr>
              <w:t>Ordner</w:t>
            </w:r>
            <w:r w:rsidR="003B0ACE">
              <w:rPr>
                <w:b/>
                <w:bCs/>
              </w:rPr>
              <w:t xml:space="preserve"> gefunden</w:t>
            </w:r>
          </w:p>
        </w:tc>
        <w:tc>
          <w:tcPr>
            <w:tcW w:w="2976" w:type="dxa"/>
            <w:shd w:val="pct10" w:color="auto" w:fill="auto"/>
          </w:tcPr>
          <w:p w14:paraId="186822C0" w14:textId="77777777" w:rsidR="00153ABA" w:rsidRPr="005106E5" w:rsidRDefault="00153ABA" w:rsidP="001D10C5">
            <w:pPr>
              <w:spacing w:before="40" w:after="40"/>
              <w:rPr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6E09DED6" w14:textId="77777777" w:rsidR="00153ABA" w:rsidRPr="00F20189" w:rsidRDefault="00153ABA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153ABA" w:rsidRPr="00BD65DA" w14:paraId="7917C70A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B65548A" w14:textId="77777777" w:rsidR="00153ABA" w:rsidRDefault="00153ABA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2835" w:type="dxa"/>
          </w:tcPr>
          <w:p w14:paraId="79691B07" w14:textId="21438C0C" w:rsidR="00153ABA" w:rsidRDefault="00DC5275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Ordner wählen, den es gibt. Auf «History» drücken</w:t>
            </w:r>
          </w:p>
        </w:tc>
        <w:tc>
          <w:tcPr>
            <w:tcW w:w="2835" w:type="dxa"/>
          </w:tcPr>
          <w:p w14:paraId="503EE722" w14:textId="31144A0E" w:rsidR="00153ABA" w:rsidRPr="00BD65DA" w:rsidRDefault="00BD65DA" w:rsidP="001D10C5">
            <w:pPr>
              <w:spacing w:before="40" w:after="40"/>
              <w:rPr>
                <w:b/>
                <w:bCs/>
              </w:rPr>
            </w:pPr>
            <w:r w:rsidRPr="00BD65DA">
              <w:rPr>
                <w:b/>
                <w:bCs/>
              </w:rPr>
              <w:t xml:space="preserve">Git History wird auf </w:t>
            </w:r>
            <w:r w:rsidR="00A83C29" w:rsidRPr="00BD65DA">
              <w:rPr>
                <w:b/>
                <w:bCs/>
              </w:rPr>
              <w:t>List box</w:t>
            </w:r>
            <w:r w:rsidRPr="00BD65DA">
              <w:rPr>
                <w:b/>
                <w:bCs/>
              </w:rPr>
              <w:t xml:space="preserve"> ang</w:t>
            </w:r>
            <w:r>
              <w:rPr>
                <w:b/>
                <w:bCs/>
              </w:rPr>
              <w:t>ezeigt</w:t>
            </w:r>
          </w:p>
        </w:tc>
        <w:tc>
          <w:tcPr>
            <w:tcW w:w="2976" w:type="dxa"/>
            <w:shd w:val="pct10" w:color="auto" w:fill="auto"/>
          </w:tcPr>
          <w:p w14:paraId="1835EC7B" w14:textId="77777777" w:rsidR="00153ABA" w:rsidRPr="00BD65DA" w:rsidRDefault="00153ABA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67BDD817" w14:textId="77777777" w:rsidR="00153ABA" w:rsidRPr="00BD65DA" w:rsidRDefault="00153ABA" w:rsidP="001D10C5">
            <w:pPr>
              <w:spacing w:before="40" w:after="40"/>
              <w:rPr>
                <w:b/>
                <w:bCs/>
              </w:rPr>
            </w:pPr>
          </w:p>
        </w:tc>
      </w:tr>
    </w:tbl>
    <w:p w14:paraId="0A254AC8" w14:textId="77777777" w:rsidR="00170F82" w:rsidRDefault="00170F82" w:rsidP="00170F82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t>Testgruppe &lt;&lt;F&gt;&gt;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170F82" w:rsidRPr="00F20189" w14:paraId="6BCE0FD6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294CD" w14:textId="02AB8925" w:rsidR="00170F82" w:rsidRPr="00AC7E40" w:rsidRDefault="00170F82" w:rsidP="001D10C5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Git Status anzeigen. </w:t>
            </w:r>
          </w:p>
          <w:p w14:paraId="05035484" w14:textId="77777777" w:rsidR="00170F82" w:rsidRPr="00AC7E40" w:rsidRDefault="00170F82" w:rsidP="001D10C5">
            <w:pPr>
              <w:rPr>
                <w:color w:val="008000"/>
              </w:rPr>
            </w:pPr>
          </w:p>
        </w:tc>
      </w:tr>
      <w:tr w:rsidR="00170F82" w:rsidRPr="00F20189" w14:paraId="1F74E660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2744F" w14:textId="77777777" w:rsidR="00170F82" w:rsidRPr="00AC7E40" w:rsidRDefault="00170F82" w:rsidP="001D10C5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>
              <w:rPr>
                <w:color w:val="008000"/>
              </w:rPr>
              <w:t>-</w:t>
            </w:r>
          </w:p>
        </w:tc>
      </w:tr>
      <w:tr w:rsidR="00170F82" w:rsidRPr="00F20189" w14:paraId="7BEB6E5A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2B6A506" w14:textId="77777777" w:rsidR="00170F82" w:rsidRPr="00F20189" w:rsidRDefault="00170F82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13E5C135" w14:textId="77777777" w:rsidR="00170F82" w:rsidRPr="00F20189" w:rsidRDefault="00170F82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7031C28D" w14:textId="77777777" w:rsidR="00170F82" w:rsidRPr="00F20189" w:rsidRDefault="00170F82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4001932F" w14:textId="77777777" w:rsidR="00170F82" w:rsidRPr="00F20189" w:rsidRDefault="00170F82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17784493" w14:textId="77777777" w:rsidR="00170F82" w:rsidRPr="00286A4C" w:rsidRDefault="00170F82" w:rsidP="001D10C5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170F82" w:rsidRPr="00F20189" w14:paraId="1FDC4282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1F56052" w14:textId="77777777" w:rsidR="00170F82" w:rsidRPr="00F20189" w:rsidRDefault="00170F82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2835" w:type="dxa"/>
          </w:tcPr>
          <w:p w14:paraId="0D7CD361" w14:textId="478FB600" w:rsidR="00170F82" w:rsidRPr="00F20189" w:rsidRDefault="007C407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Ordner wählen, der kein Git ordner ist. Auf «Status» drücken</w:t>
            </w:r>
          </w:p>
        </w:tc>
        <w:tc>
          <w:tcPr>
            <w:tcW w:w="2835" w:type="dxa"/>
          </w:tcPr>
          <w:p w14:paraId="08C5DC73" w14:textId="28CCE91A" w:rsidR="00170F82" w:rsidRPr="00F20189" w:rsidRDefault="00153016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Fehlermeldung, kein git ordner</w:t>
            </w:r>
          </w:p>
        </w:tc>
        <w:tc>
          <w:tcPr>
            <w:tcW w:w="2976" w:type="dxa"/>
            <w:shd w:val="pct10" w:color="auto" w:fill="auto"/>
          </w:tcPr>
          <w:p w14:paraId="29A6E1B3" w14:textId="77777777" w:rsidR="00170F82" w:rsidRPr="00F20189" w:rsidRDefault="00170F82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022D532B" w14:textId="77777777" w:rsidR="00170F82" w:rsidRPr="00F20189" w:rsidRDefault="00170F82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170F82" w:rsidRPr="00F20189" w14:paraId="23A9F933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FF03D4F" w14:textId="77777777" w:rsidR="00170F82" w:rsidRDefault="00170F82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2835" w:type="dxa"/>
          </w:tcPr>
          <w:p w14:paraId="1E6CE681" w14:textId="61F9650C" w:rsidR="00170F82" w:rsidRPr="00F20189" w:rsidRDefault="00726946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Ordner wählen, Es nicht gibt. Auf «Status» drücken</w:t>
            </w:r>
          </w:p>
        </w:tc>
        <w:tc>
          <w:tcPr>
            <w:tcW w:w="2835" w:type="dxa"/>
          </w:tcPr>
          <w:p w14:paraId="52D39E6E" w14:textId="6951ACF6" w:rsidR="00170F82" w:rsidRPr="00F20189" w:rsidRDefault="00153016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Fehlermeldung, kein Ordner gefunden</w:t>
            </w:r>
          </w:p>
        </w:tc>
        <w:tc>
          <w:tcPr>
            <w:tcW w:w="2976" w:type="dxa"/>
            <w:shd w:val="pct10" w:color="auto" w:fill="auto"/>
          </w:tcPr>
          <w:p w14:paraId="1B71CB50" w14:textId="77777777" w:rsidR="00170F82" w:rsidRPr="005106E5" w:rsidRDefault="00170F82" w:rsidP="001D10C5">
            <w:pPr>
              <w:spacing w:before="40" w:after="40"/>
              <w:rPr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77917E5F" w14:textId="77777777" w:rsidR="00170F82" w:rsidRPr="00F20189" w:rsidRDefault="00170F82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153016" w:rsidRPr="00F20189" w14:paraId="7769A87F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4AC9E894" w14:textId="77777777" w:rsidR="00153016" w:rsidRDefault="00153016" w:rsidP="00153016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2835" w:type="dxa"/>
          </w:tcPr>
          <w:p w14:paraId="3EEC4172" w14:textId="4584DC88" w:rsidR="00153016" w:rsidRDefault="00153016" w:rsidP="00153016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Ordner wählen, den es gibt. Auf «Status» drücken</w:t>
            </w:r>
          </w:p>
        </w:tc>
        <w:tc>
          <w:tcPr>
            <w:tcW w:w="2835" w:type="dxa"/>
          </w:tcPr>
          <w:p w14:paraId="0897776D" w14:textId="6993EEA6" w:rsidR="00153016" w:rsidRPr="00F20189" w:rsidRDefault="00153016" w:rsidP="00153016">
            <w:pPr>
              <w:spacing w:before="40" w:after="40"/>
              <w:rPr>
                <w:b/>
                <w:bCs/>
              </w:rPr>
            </w:pPr>
            <w:r w:rsidRPr="00BD65DA">
              <w:rPr>
                <w:b/>
                <w:bCs/>
              </w:rPr>
              <w:t xml:space="preserve">Git </w:t>
            </w:r>
            <w:r>
              <w:rPr>
                <w:b/>
                <w:bCs/>
              </w:rPr>
              <w:t>Status</w:t>
            </w:r>
            <w:r w:rsidRPr="00BD65DA">
              <w:rPr>
                <w:b/>
                <w:bCs/>
              </w:rPr>
              <w:t xml:space="preserve"> wird auf List box ang</w:t>
            </w:r>
            <w:r>
              <w:rPr>
                <w:b/>
                <w:bCs/>
              </w:rPr>
              <w:t>ezeigt</w:t>
            </w:r>
          </w:p>
        </w:tc>
        <w:tc>
          <w:tcPr>
            <w:tcW w:w="2976" w:type="dxa"/>
            <w:shd w:val="pct10" w:color="auto" w:fill="auto"/>
          </w:tcPr>
          <w:p w14:paraId="35CD4F3D" w14:textId="77777777" w:rsidR="00153016" w:rsidRPr="00F20189" w:rsidRDefault="00153016" w:rsidP="00153016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2065AB4F" w14:textId="77777777" w:rsidR="00153016" w:rsidRPr="00F20189" w:rsidRDefault="00153016" w:rsidP="00153016">
            <w:pPr>
              <w:spacing w:before="40" w:after="40"/>
              <w:rPr>
                <w:b/>
                <w:bCs/>
              </w:rPr>
            </w:pPr>
          </w:p>
        </w:tc>
      </w:tr>
    </w:tbl>
    <w:p w14:paraId="0986B73C" w14:textId="42938AE0" w:rsidR="0043189F" w:rsidRDefault="0043189F" w:rsidP="000F6CED"/>
    <w:p w14:paraId="31439E86" w14:textId="77777777" w:rsidR="00170F82" w:rsidRPr="00F20189" w:rsidRDefault="00170F82" w:rsidP="000F6CED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0F6CED" w:rsidRPr="00F41E5F" w14:paraId="55E58D9B" w14:textId="77777777" w:rsidTr="004E46D1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CFAFF0D" w14:textId="77777777" w:rsidR="000F6CED" w:rsidRDefault="000F6CED" w:rsidP="004E46D1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Fett"/>
              </w:rPr>
              <w:t>des Testbeschriebs durch den Tester</w:t>
            </w:r>
            <w:r w:rsidRPr="000620BF">
              <w:t xml:space="preserve">: </w:t>
            </w:r>
          </w:p>
          <w:p w14:paraId="441788BD" w14:textId="77777777" w:rsidR="000F6CED" w:rsidRPr="00F41E5F" w:rsidRDefault="000F6CED" w:rsidP="004E46D1">
            <w:r w:rsidRPr="00F41E5F">
              <w:rPr>
                <w:bCs/>
                <w:i/>
                <w:iCs/>
                <w:color w:val="7030A0"/>
              </w:rPr>
              <w:t>(</w:t>
            </w:r>
            <w:r w:rsidRPr="00F41E5F">
              <w:rPr>
                <w:i/>
                <w:iCs/>
                <w:color w:val="7030A0"/>
              </w:rPr>
              <w:t xml:space="preserve">Tester beurteilt </w:t>
            </w:r>
            <w:r>
              <w:rPr>
                <w:i/>
                <w:iCs/>
                <w:color w:val="7030A0"/>
              </w:rPr>
              <w:t xml:space="preserve">Testbeschrieb nach erfolgter Ausführung. </w:t>
            </w:r>
            <w:r>
              <w:rPr>
                <w:i/>
                <w:iCs/>
                <w:color w:val="7030A0"/>
              </w:rPr>
              <w:br/>
              <w:t xml:space="preserve">Fehler in der Beschreibung? </w:t>
            </w:r>
            <w:r>
              <w:rPr>
                <w:i/>
                <w:iCs/>
                <w:color w:val="7030A0"/>
              </w:rPr>
              <w:br/>
              <w:t>Fehler im Protokoll?)</w:t>
            </w:r>
            <w:r>
              <w:rPr>
                <w:i/>
                <w:iCs/>
                <w:color w:val="7030A0"/>
              </w:rPr>
              <w:br/>
            </w:r>
          </w:p>
        </w:tc>
      </w:tr>
    </w:tbl>
    <w:p w14:paraId="364A1B58" w14:textId="77777777" w:rsidR="000F6CED" w:rsidRDefault="000F6CED" w:rsidP="00DE5F0A"/>
    <w:p w14:paraId="03C175FF" w14:textId="1EAC5950" w:rsidR="00DE5F0A" w:rsidRPr="00F20189" w:rsidRDefault="00DE5F0A" w:rsidP="00DE5F0A">
      <w:pPr>
        <w:pStyle w:val="berschrift1"/>
      </w:pPr>
      <w:bookmarkStart w:id="11" w:name="_Toc441971812"/>
      <w:bookmarkStart w:id="12" w:name="_Toc276541767"/>
      <w:bookmarkEnd w:id="9"/>
      <w:r w:rsidRPr="00F20189">
        <w:lastRenderedPageBreak/>
        <w:t>Sign-Off</w:t>
      </w:r>
      <w:bookmarkEnd w:id="11"/>
      <w:bookmarkEnd w:id="12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0F6CED" w:rsidRPr="00F20189" w14:paraId="0F45FCC1" w14:textId="77777777" w:rsidTr="00FC6735">
        <w:tc>
          <w:tcPr>
            <w:tcW w:w="9597" w:type="dxa"/>
            <w:shd w:val="clear" w:color="auto" w:fill="D9D9D9" w:themeFill="background1" w:themeFillShade="D9"/>
          </w:tcPr>
          <w:p w14:paraId="3F09AB41" w14:textId="581087E3" w:rsidR="000F6CED" w:rsidRPr="00F20189" w:rsidRDefault="000F6CED" w:rsidP="000F6CED">
            <w:pPr>
              <w:rPr>
                <w:b/>
                <w:bCs/>
              </w:rPr>
            </w:pPr>
            <w:r>
              <w:rPr>
                <w:b/>
                <w:bCs/>
              </w:rPr>
              <w:t>Mängelliste</w:t>
            </w:r>
            <w:r w:rsidR="00FC6735">
              <w:rPr>
                <w:b/>
                <w:bCs/>
              </w:rPr>
              <w:t>:</w:t>
            </w:r>
          </w:p>
          <w:p w14:paraId="70FBA85D" w14:textId="77777777" w:rsidR="000F6CED" w:rsidRPr="00344B69" w:rsidRDefault="000F6CED" w:rsidP="000F6CED">
            <w:pPr>
              <w:rPr>
                <w:color w:val="7030A0"/>
              </w:rPr>
            </w:pPr>
            <w:r w:rsidRPr="00344B69">
              <w:rPr>
                <w:bCs/>
                <w:i/>
                <w:iCs/>
                <w:color w:val="7030A0"/>
              </w:rPr>
              <w:t>(</w:t>
            </w:r>
            <w:r>
              <w:rPr>
                <w:i/>
                <w:iCs/>
                <w:color w:val="7030A0"/>
              </w:rPr>
              <w:t>Alle nicht mit OK markierten Testfälle hier auflisten und etwaige Beobachtungen und/oder Bemerkungen notieren, damit der Entwickler Anhaltspunkte zur Verbesserung erhält</w:t>
            </w:r>
            <w:r w:rsidRPr="00344B69">
              <w:rPr>
                <w:i/>
                <w:iCs/>
                <w:color w:val="7030A0"/>
              </w:rPr>
              <w:t>.)</w:t>
            </w:r>
          </w:p>
          <w:p w14:paraId="0176EA21" w14:textId="77777777" w:rsidR="000F6CED" w:rsidRPr="00427405" w:rsidRDefault="000F6CED" w:rsidP="000F6CED">
            <w:pPr>
              <w:numPr>
                <w:ilvl w:val="0"/>
                <w:numId w:val="20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0" w:after="0"/>
              <w:ind w:left="720"/>
            </w:pPr>
            <w:r w:rsidRPr="00427405">
              <w:t>A1:</w:t>
            </w:r>
          </w:p>
          <w:p w14:paraId="0C36040C" w14:textId="7DA1B0D4" w:rsidR="000F6CED" w:rsidRPr="00E81AD5" w:rsidRDefault="000F6CED" w:rsidP="000F6CED">
            <w:pPr>
              <w:keepNext/>
              <w:keepLines/>
              <w:ind w:left="567" w:hanging="454"/>
              <w:rPr>
                <w:b/>
                <w:bCs/>
              </w:rPr>
            </w:pPr>
          </w:p>
        </w:tc>
      </w:tr>
      <w:tr w:rsidR="000F6CED" w:rsidRPr="00F20189" w14:paraId="18E40D45" w14:textId="77777777" w:rsidTr="00FC6735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0AFE3B07" w14:textId="77777777" w:rsidR="000F6CED" w:rsidRPr="00F20189" w:rsidRDefault="000F6CED" w:rsidP="000F6CED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562B36E3" w14:textId="77777777" w:rsidR="000F6CED" w:rsidRPr="00F20189" w:rsidRDefault="000F6CED" w:rsidP="000F6CED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52E576E8" w14:textId="20C3E1F0" w:rsidR="000F6CED" w:rsidRPr="00F20189" w:rsidRDefault="000F6CED" w:rsidP="000F6CED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480F9752" w14:textId="77777777" w:rsidR="000F6CED" w:rsidRPr="00F20189" w:rsidRDefault="000F6CED" w:rsidP="000F6CED"/>
          <w:p w14:paraId="192CF3FE" w14:textId="21F9B0AA" w:rsidR="000F6CED" w:rsidRPr="00F20189" w:rsidRDefault="000F6CED" w:rsidP="000F6CED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6C990A86" w14:textId="77777777" w:rsidR="000F6CED" w:rsidRPr="00F20189" w:rsidRDefault="000F6CED" w:rsidP="000F6CED"/>
          <w:p w14:paraId="115A8008" w14:textId="02FB27A7" w:rsidR="000F6CED" w:rsidRPr="00F20189" w:rsidRDefault="000F6CED" w:rsidP="000F6CED">
            <w:r>
              <w:rPr>
                <w:color w:val="008000"/>
                <w:sz w:val="28"/>
                <w:szCs w:val="28"/>
              </w:rPr>
              <w:t>()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57EE609D" w14:textId="77777777" w:rsidR="000F6CED" w:rsidRPr="00F20189" w:rsidRDefault="000F6CED" w:rsidP="000F6CED"/>
          <w:p w14:paraId="6EFD393B" w14:textId="03FD49C0" w:rsidR="000F6CED" w:rsidRPr="00F20189" w:rsidRDefault="000F6CED" w:rsidP="000F6CED">
            <w:r w:rsidRPr="00F20189">
              <w:t xml:space="preserve">Bis zum </w:t>
            </w:r>
            <w:r>
              <w:t>angegebenen</w:t>
            </w:r>
            <w:r w:rsidRPr="00F20189">
              <w:t xml:space="preserve"> Zeitpunkt werden alle oben beschriebenen Mängel beseitigt.</w:t>
            </w:r>
          </w:p>
          <w:p w14:paraId="0389703E" w14:textId="7880A4C3" w:rsidR="000F6CED" w:rsidRPr="00966727" w:rsidRDefault="000F6CED" w:rsidP="000F6CED">
            <w:pPr>
              <w:rPr>
                <w:color w:val="008000"/>
              </w:rPr>
            </w:pPr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rPr>
                <w:color w:val="008000"/>
              </w:rPr>
              <w:tab/>
            </w:r>
            <w:r w:rsidRPr="00A7073C">
              <w:t xml:space="preserve">Datum: </w:t>
            </w:r>
          </w:p>
          <w:p w14:paraId="4AA3ABE7" w14:textId="77777777" w:rsidR="000F6CED" w:rsidRPr="00F20189" w:rsidRDefault="000F6CED" w:rsidP="000F6CED">
            <w:pPr>
              <w:rPr>
                <w:b/>
                <w:bCs/>
              </w:rPr>
            </w:pPr>
          </w:p>
          <w:p w14:paraId="04068B4C" w14:textId="77777777" w:rsidR="000F6CED" w:rsidRPr="00F20189" w:rsidRDefault="000F6CED" w:rsidP="000F6CED">
            <w:pPr>
              <w:rPr>
                <w:b/>
                <w:bCs/>
              </w:rPr>
            </w:pPr>
          </w:p>
          <w:p w14:paraId="0A1A95F0" w14:textId="77777777" w:rsidR="000F6CED" w:rsidRPr="00A7073C" w:rsidRDefault="000F6CED" w:rsidP="000F6CED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3CD48A4F" w14:textId="70F437D8" w:rsidR="000F6CED" w:rsidRPr="00E81AD5" w:rsidRDefault="000F6CED" w:rsidP="000F6CED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Tester</w:t>
            </w:r>
            <w:r w:rsidRPr="00F20189">
              <w:rPr>
                <w:i/>
                <w:iCs/>
              </w:rPr>
              <w:t>)</w:t>
            </w:r>
            <w:r w:rsidRPr="00F20189">
              <w:rPr>
                <w:b/>
                <w:bCs/>
              </w:rPr>
              <w:t>)</w:t>
            </w:r>
          </w:p>
          <w:p w14:paraId="40CABD7C" w14:textId="77777777" w:rsidR="000F6CED" w:rsidRPr="00F20189" w:rsidRDefault="000F6CED" w:rsidP="000F6CED">
            <w:pPr>
              <w:rPr>
                <w:b/>
                <w:bCs/>
              </w:rPr>
            </w:pPr>
          </w:p>
          <w:p w14:paraId="774AC633" w14:textId="3E72251E" w:rsidR="000F6CED" w:rsidRDefault="000F6CED" w:rsidP="00FA1215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>
              <w:rPr>
                <w:i/>
                <w:iCs/>
              </w:rPr>
              <w:t xml:space="preserve"> Autor</w:t>
            </w:r>
            <w:r w:rsidRPr="00F20189">
              <w:rPr>
                <w:i/>
                <w:iCs/>
              </w:rPr>
              <w:t>)</w:t>
            </w:r>
          </w:p>
          <w:p w14:paraId="3C06D25B" w14:textId="6CC0BA75" w:rsidR="00FA1215" w:rsidRDefault="00FA1215" w:rsidP="00FA1215">
            <w:pPr>
              <w:rPr>
                <w:b/>
                <w:bCs/>
              </w:rPr>
            </w:pPr>
          </w:p>
          <w:p w14:paraId="38BE0CB2" w14:textId="6DF9DB9B" w:rsidR="00FA1215" w:rsidRDefault="00FA1215" w:rsidP="00FA1215">
            <w:pPr>
              <w:rPr>
                <w:b/>
                <w:bCs/>
              </w:rPr>
            </w:pPr>
          </w:p>
          <w:p w14:paraId="256ACC6F" w14:textId="77777777" w:rsidR="00FA1215" w:rsidRPr="00F20189" w:rsidRDefault="00FA1215" w:rsidP="00FA1215">
            <w:pPr>
              <w:rPr>
                <w:b/>
                <w:bCs/>
              </w:rPr>
            </w:pPr>
          </w:p>
          <w:p w14:paraId="70176391" w14:textId="77777777" w:rsidR="00FA1215" w:rsidRDefault="000F6CED" w:rsidP="000F6CED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</w:p>
          <w:p w14:paraId="0AA28C11" w14:textId="1869EBF1" w:rsidR="000F6CED" w:rsidRPr="00F20189" w:rsidRDefault="00FA1215" w:rsidP="000F6CED">
            <w:r>
              <w:rPr>
                <w:b/>
                <w:bCs/>
              </w:rPr>
              <w:tab/>
            </w:r>
            <w:r w:rsidR="000F6CED" w:rsidRPr="00F20189">
              <w:rPr>
                <w:b/>
                <w:bCs/>
              </w:rPr>
              <w:tab/>
            </w:r>
            <w:r w:rsidR="000F6CED" w:rsidRPr="00A7073C">
              <w:rPr>
                <w:b/>
                <w:bCs/>
                <w:color w:val="008000"/>
              </w:rPr>
              <w:t>Ja ()</w:t>
            </w:r>
            <w:r w:rsidR="000F6CED" w:rsidRPr="00A7073C">
              <w:rPr>
                <w:b/>
                <w:bCs/>
                <w:color w:val="008000"/>
              </w:rPr>
              <w:tab/>
            </w:r>
            <w:r w:rsidR="000F6CED" w:rsidRPr="00A7073C">
              <w:rPr>
                <w:b/>
                <w:bCs/>
                <w:color w:val="008000"/>
              </w:rPr>
              <w:tab/>
              <w:t>Nein ( )</w:t>
            </w:r>
            <w:r w:rsidR="000F6CED" w:rsidRPr="00F20189">
              <w:rPr>
                <w:b/>
                <w:bCs/>
              </w:rPr>
              <w:tab/>
            </w:r>
            <w:r w:rsidR="000F6CED" w:rsidRPr="00F20189">
              <w:rPr>
                <w:b/>
                <w:bCs/>
              </w:rPr>
              <w:tab/>
              <w:t>Unterschrift (Datum, Name</w:t>
            </w:r>
            <w:r w:rsidR="000F6CED">
              <w:rPr>
                <w:b/>
                <w:bCs/>
              </w:rPr>
              <w:t xml:space="preserve"> </w:t>
            </w:r>
            <w:r w:rsidR="000F6CED" w:rsidRPr="00E81AD5">
              <w:rPr>
                <w:bCs/>
                <w:i/>
              </w:rPr>
              <w:t>Experte</w:t>
            </w:r>
            <w:r w:rsidR="000F6CED" w:rsidRPr="00F20189">
              <w:rPr>
                <w:b/>
                <w:bCs/>
              </w:rPr>
              <w:t>)</w:t>
            </w:r>
            <w:r w:rsidR="000F6CED">
              <w:rPr>
                <w:b/>
                <w:bCs/>
              </w:rPr>
              <w:br/>
            </w:r>
          </w:p>
        </w:tc>
      </w:tr>
    </w:tbl>
    <w:p w14:paraId="07437762" w14:textId="77777777" w:rsidR="00DE5F0A" w:rsidRDefault="00DE5F0A" w:rsidP="000A7E6B"/>
    <w:p w14:paraId="4F9F5292" w14:textId="77777777" w:rsidR="00FA1215" w:rsidRDefault="00FA1215"/>
    <w:sectPr w:rsidR="00FA1215" w:rsidSect="00B902AC">
      <w:headerReference w:type="default" r:id="rId7"/>
      <w:footerReference w:type="default" r:id="rId8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57EA2" w14:textId="77777777" w:rsidR="00361D72" w:rsidRDefault="00361D72">
      <w:r>
        <w:separator/>
      </w:r>
    </w:p>
  </w:endnote>
  <w:endnote w:type="continuationSeparator" w:id="0">
    <w:p w14:paraId="6D90E4F0" w14:textId="77777777" w:rsidR="00361D72" w:rsidRDefault="00361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63C8A" w14:textId="1144EA61" w:rsidR="00071867" w:rsidRPr="00993ED8" w:rsidRDefault="00071867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7F517E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7F517E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</w:p>
  <w:p w14:paraId="1A1D454A" w14:textId="77777777" w:rsidR="00071867" w:rsidRPr="00993ED8" w:rsidRDefault="00071867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6FF7E279" w14:textId="77777777" w:rsidR="00071867" w:rsidRPr="00993ED8" w:rsidRDefault="00071867" w:rsidP="0023049B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38BD9" w14:textId="77777777" w:rsidR="00361D72" w:rsidRDefault="00361D72">
      <w:r>
        <w:separator/>
      </w:r>
    </w:p>
  </w:footnote>
  <w:footnote w:type="continuationSeparator" w:id="0">
    <w:p w14:paraId="55D82EFA" w14:textId="77777777" w:rsidR="00361D72" w:rsidRDefault="00361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D80A" w14:textId="7C8B8D9F" w:rsidR="00071867" w:rsidRPr="002844A4" w:rsidRDefault="00071867" w:rsidP="0023049B">
    <w:pPr>
      <w:pStyle w:val="Kopfzeile"/>
      <w:tabs>
        <w:tab w:val="clear" w:pos="9354"/>
        <w:tab w:val="left" w:pos="2268"/>
        <w:tab w:val="right" w:pos="9356"/>
      </w:tabs>
    </w:pPr>
    <w:r>
      <w:t>Kompetenznachweis M122</w:t>
    </w:r>
    <w:r w:rsidR="00CE6487">
      <w:t xml:space="preserve"> BiVo2014</w:t>
    </w:r>
    <w:r w:rsidRPr="002844A4">
      <w:tab/>
    </w:r>
    <w:r>
      <w:t>Abläufe mit Scripts automatisieren</w:t>
    </w:r>
  </w:p>
  <w:p w14:paraId="395EFAE8" w14:textId="73007ED6" w:rsidR="00071867" w:rsidRDefault="00002E4B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LB2 </w:t>
    </w:r>
    <w:r w:rsidR="007F517E">
      <w:rPr>
        <w:sz w:val="28"/>
        <w:szCs w:val="28"/>
      </w:rPr>
      <w:t xml:space="preserve">Meilenstein B2 </w:t>
    </w:r>
    <w:r>
      <w:rPr>
        <w:sz w:val="28"/>
        <w:szCs w:val="28"/>
      </w:rPr>
      <w:t>Teama</w:t>
    </w:r>
    <w:r w:rsidR="00071867">
      <w:rPr>
        <w:sz w:val="28"/>
        <w:szCs w:val="28"/>
      </w:rPr>
      <w:t xml:space="preserve">ufgabe 2 </w:t>
    </w:r>
    <w:r w:rsidR="007F517E"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 w:rsidR="007F517E">
      <w:rPr>
        <w:sz w:val="28"/>
        <w:szCs w:val="28"/>
      </w:rPr>
      <w:t xml:space="preserve">Meilenstein C2 </w:t>
    </w:r>
    <w:r>
      <w:rPr>
        <w:sz w:val="28"/>
        <w:szCs w:val="28"/>
      </w:rPr>
      <w:t xml:space="preserve">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3EC"/>
    <w:multiLevelType w:val="multilevel"/>
    <w:tmpl w:val="1B5266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70D3C7B"/>
    <w:multiLevelType w:val="hybridMultilevel"/>
    <w:tmpl w:val="EFE23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1"/>
  </w:num>
  <w:num w:numId="3">
    <w:abstractNumId w:val="9"/>
  </w:num>
  <w:num w:numId="4">
    <w:abstractNumId w:val="19"/>
  </w:num>
  <w:num w:numId="5">
    <w:abstractNumId w:val="19"/>
  </w:num>
  <w:num w:numId="6">
    <w:abstractNumId w:val="13"/>
  </w:num>
  <w:num w:numId="7">
    <w:abstractNumId w:val="5"/>
  </w:num>
  <w:num w:numId="8">
    <w:abstractNumId w:val="12"/>
  </w:num>
  <w:num w:numId="9">
    <w:abstractNumId w:val="10"/>
  </w:num>
  <w:num w:numId="10">
    <w:abstractNumId w:val="8"/>
  </w:num>
  <w:num w:numId="11">
    <w:abstractNumId w:val="0"/>
  </w:num>
  <w:num w:numId="12">
    <w:abstractNumId w:val="14"/>
  </w:num>
  <w:num w:numId="13">
    <w:abstractNumId w:val="7"/>
  </w:num>
  <w:num w:numId="14">
    <w:abstractNumId w:val="15"/>
  </w:num>
  <w:num w:numId="15">
    <w:abstractNumId w:val="4"/>
  </w:num>
  <w:num w:numId="16">
    <w:abstractNumId w:val="11"/>
  </w:num>
  <w:num w:numId="17">
    <w:abstractNumId w:val="2"/>
  </w:num>
  <w:num w:numId="18">
    <w:abstractNumId w:val="1"/>
  </w:num>
  <w:num w:numId="19">
    <w:abstractNumId w:val="20"/>
  </w:num>
  <w:num w:numId="20">
    <w:abstractNumId w:val="6"/>
  </w:num>
  <w:num w:numId="21">
    <w:abstractNumId w:val="18"/>
  </w:num>
  <w:num w:numId="22">
    <w:abstractNumId w:val="1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2E4B"/>
    <w:rsid w:val="00013107"/>
    <w:rsid w:val="00024DCC"/>
    <w:rsid w:val="00034CF9"/>
    <w:rsid w:val="00041AF8"/>
    <w:rsid w:val="00041CB8"/>
    <w:rsid w:val="0004463D"/>
    <w:rsid w:val="0004783A"/>
    <w:rsid w:val="00050C78"/>
    <w:rsid w:val="00056B93"/>
    <w:rsid w:val="00071867"/>
    <w:rsid w:val="00071946"/>
    <w:rsid w:val="00083100"/>
    <w:rsid w:val="00087F2A"/>
    <w:rsid w:val="000908E5"/>
    <w:rsid w:val="00092767"/>
    <w:rsid w:val="000961A3"/>
    <w:rsid w:val="000A61A6"/>
    <w:rsid w:val="000A6F13"/>
    <w:rsid w:val="000A7E6B"/>
    <w:rsid w:val="000C782C"/>
    <w:rsid w:val="000D4125"/>
    <w:rsid w:val="000F01FF"/>
    <w:rsid w:val="000F0DEA"/>
    <w:rsid w:val="000F0FC0"/>
    <w:rsid w:val="000F11A3"/>
    <w:rsid w:val="000F5AF7"/>
    <w:rsid w:val="000F6CED"/>
    <w:rsid w:val="001014E6"/>
    <w:rsid w:val="001101FA"/>
    <w:rsid w:val="0011569B"/>
    <w:rsid w:val="00121B9B"/>
    <w:rsid w:val="001222EE"/>
    <w:rsid w:val="001244B1"/>
    <w:rsid w:val="00126097"/>
    <w:rsid w:val="00130D47"/>
    <w:rsid w:val="00132F3E"/>
    <w:rsid w:val="00140272"/>
    <w:rsid w:val="001508D0"/>
    <w:rsid w:val="00151AB6"/>
    <w:rsid w:val="00153016"/>
    <w:rsid w:val="00153214"/>
    <w:rsid w:val="00153ABA"/>
    <w:rsid w:val="00157311"/>
    <w:rsid w:val="00161A1A"/>
    <w:rsid w:val="00161A36"/>
    <w:rsid w:val="00167CF3"/>
    <w:rsid w:val="00170252"/>
    <w:rsid w:val="00170F82"/>
    <w:rsid w:val="001726E7"/>
    <w:rsid w:val="00172ECD"/>
    <w:rsid w:val="00180969"/>
    <w:rsid w:val="0018554E"/>
    <w:rsid w:val="00186460"/>
    <w:rsid w:val="00191B2E"/>
    <w:rsid w:val="00195488"/>
    <w:rsid w:val="00197C47"/>
    <w:rsid w:val="001A1345"/>
    <w:rsid w:val="001B632C"/>
    <w:rsid w:val="001B74F4"/>
    <w:rsid w:val="001D0E1A"/>
    <w:rsid w:val="001F022F"/>
    <w:rsid w:val="001F0D88"/>
    <w:rsid w:val="00203E2E"/>
    <w:rsid w:val="00204E02"/>
    <w:rsid w:val="00205947"/>
    <w:rsid w:val="00213FA0"/>
    <w:rsid w:val="00217B26"/>
    <w:rsid w:val="00217F1E"/>
    <w:rsid w:val="00225719"/>
    <w:rsid w:val="0022604D"/>
    <w:rsid w:val="00227E1A"/>
    <w:rsid w:val="0023049B"/>
    <w:rsid w:val="00231595"/>
    <w:rsid w:val="0023431F"/>
    <w:rsid w:val="00242760"/>
    <w:rsid w:val="00245550"/>
    <w:rsid w:val="00247D2E"/>
    <w:rsid w:val="002506B9"/>
    <w:rsid w:val="00256D4A"/>
    <w:rsid w:val="00261D31"/>
    <w:rsid w:val="00266422"/>
    <w:rsid w:val="00271EA9"/>
    <w:rsid w:val="002743A6"/>
    <w:rsid w:val="00285179"/>
    <w:rsid w:val="00291973"/>
    <w:rsid w:val="00293003"/>
    <w:rsid w:val="00295CF0"/>
    <w:rsid w:val="002A17D0"/>
    <w:rsid w:val="002B727D"/>
    <w:rsid w:val="002C1F51"/>
    <w:rsid w:val="002C55B7"/>
    <w:rsid w:val="002C7A9F"/>
    <w:rsid w:val="002E0EBD"/>
    <w:rsid w:val="002E2554"/>
    <w:rsid w:val="002E3C78"/>
    <w:rsid w:val="002E5FBC"/>
    <w:rsid w:val="002F0D49"/>
    <w:rsid w:val="002F43B1"/>
    <w:rsid w:val="002F4A80"/>
    <w:rsid w:val="00300DED"/>
    <w:rsid w:val="00301563"/>
    <w:rsid w:val="00302ACC"/>
    <w:rsid w:val="00314853"/>
    <w:rsid w:val="003243AD"/>
    <w:rsid w:val="00337E19"/>
    <w:rsid w:val="003432D2"/>
    <w:rsid w:val="003525B1"/>
    <w:rsid w:val="0035449D"/>
    <w:rsid w:val="0035474E"/>
    <w:rsid w:val="00357DBE"/>
    <w:rsid w:val="00361D72"/>
    <w:rsid w:val="00373587"/>
    <w:rsid w:val="00373A96"/>
    <w:rsid w:val="00377339"/>
    <w:rsid w:val="00380B29"/>
    <w:rsid w:val="003909EC"/>
    <w:rsid w:val="003935F0"/>
    <w:rsid w:val="003A0FC2"/>
    <w:rsid w:val="003B0ACE"/>
    <w:rsid w:val="003B4269"/>
    <w:rsid w:val="003C175D"/>
    <w:rsid w:val="003C3B8E"/>
    <w:rsid w:val="003D2A4A"/>
    <w:rsid w:val="003D4990"/>
    <w:rsid w:val="00410330"/>
    <w:rsid w:val="00411279"/>
    <w:rsid w:val="0042713D"/>
    <w:rsid w:val="0043189F"/>
    <w:rsid w:val="00445289"/>
    <w:rsid w:val="00445E5F"/>
    <w:rsid w:val="004479FE"/>
    <w:rsid w:val="00460C06"/>
    <w:rsid w:val="00460D20"/>
    <w:rsid w:val="00463DA1"/>
    <w:rsid w:val="0046419C"/>
    <w:rsid w:val="004647CA"/>
    <w:rsid w:val="00464ECE"/>
    <w:rsid w:val="00464FA5"/>
    <w:rsid w:val="00470701"/>
    <w:rsid w:val="00470D94"/>
    <w:rsid w:val="004742FC"/>
    <w:rsid w:val="00476570"/>
    <w:rsid w:val="00484606"/>
    <w:rsid w:val="00495822"/>
    <w:rsid w:val="00496436"/>
    <w:rsid w:val="004A31E8"/>
    <w:rsid w:val="004B5C00"/>
    <w:rsid w:val="004C5127"/>
    <w:rsid w:val="004D43BB"/>
    <w:rsid w:val="004E04AE"/>
    <w:rsid w:val="004E57A9"/>
    <w:rsid w:val="004F7A72"/>
    <w:rsid w:val="00500815"/>
    <w:rsid w:val="00502A8A"/>
    <w:rsid w:val="00503DA6"/>
    <w:rsid w:val="00510745"/>
    <w:rsid w:val="00510E4E"/>
    <w:rsid w:val="0052224C"/>
    <w:rsid w:val="00524271"/>
    <w:rsid w:val="00525482"/>
    <w:rsid w:val="00526F96"/>
    <w:rsid w:val="00535B82"/>
    <w:rsid w:val="00540174"/>
    <w:rsid w:val="005404F4"/>
    <w:rsid w:val="00543F17"/>
    <w:rsid w:val="00552B60"/>
    <w:rsid w:val="00570355"/>
    <w:rsid w:val="00581A26"/>
    <w:rsid w:val="005820D8"/>
    <w:rsid w:val="00587EA6"/>
    <w:rsid w:val="0059658E"/>
    <w:rsid w:val="005A12F7"/>
    <w:rsid w:val="005A4D52"/>
    <w:rsid w:val="005B5F89"/>
    <w:rsid w:val="005C2076"/>
    <w:rsid w:val="005C5878"/>
    <w:rsid w:val="005D060D"/>
    <w:rsid w:val="005D1A76"/>
    <w:rsid w:val="005D3D7A"/>
    <w:rsid w:val="005D768A"/>
    <w:rsid w:val="005E2F45"/>
    <w:rsid w:val="005E3657"/>
    <w:rsid w:val="005E3CFA"/>
    <w:rsid w:val="005E4C06"/>
    <w:rsid w:val="005F25F7"/>
    <w:rsid w:val="00606718"/>
    <w:rsid w:val="00611041"/>
    <w:rsid w:val="00632D81"/>
    <w:rsid w:val="00634DDB"/>
    <w:rsid w:val="006378B9"/>
    <w:rsid w:val="00657274"/>
    <w:rsid w:val="00661F98"/>
    <w:rsid w:val="0066468C"/>
    <w:rsid w:val="00675586"/>
    <w:rsid w:val="00682756"/>
    <w:rsid w:val="0068326B"/>
    <w:rsid w:val="00683F51"/>
    <w:rsid w:val="00685A89"/>
    <w:rsid w:val="00685BB9"/>
    <w:rsid w:val="00687AE2"/>
    <w:rsid w:val="006936A7"/>
    <w:rsid w:val="00695375"/>
    <w:rsid w:val="006A2E2E"/>
    <w:rsid w:val="006A36ED"/>
    <w:rsid w:val="006B7E9D"/>
    <w:rsid w:val="006C2A53"/>
    <w:rsid w:val="006C3CF5"/>
    <w:rsid w:val="006D178C"/>
    <w:rsid w:val="006D4D46"/>
    <w:rsid w:val="006E14BA"/>
    <w:rsid w:val="006E26CB"/>
    <w:rsid w:val="006F3EE7"/>
    <w:rsid w:val="006F42B1"/>
    <w:rsid w:val="006F5766"/>
    <w:rsid w:val="006F6222"/>
    <w:rsid w:val="00711B1D"/>
    <w:rsid w:val="00724BB6"/>
    <w:rsid w:val="007261C8"/>
    <w:rsid w:val="00726946"/>
    <w:rsid w:val="007276AC"/>
    <w:rsid w:val="00740A92"/>
    <w:rsid w:val="00743ACC"/>
    <w:rsid w:val="007478A8"/>
    <w:rsid w:val="00752AB1"/>
    <w:rsid w:val="00754DAE"/>
    <w:rsid w:val="00762361"/>
    <w:rsid w:val="00772648"/>
    <w:rsid w:val="00775638"/>
    <w:rsid w:val="00785541"/>
    <w:rsid w:val="00790CCC"/>
    <w:rsid w:val="00793BCF"/>
    <w:rsid w:val="00794B33"/>
    <w:rsid w:val="007973EA"/>
    <w:rsid w:val="007A5B7F"/>
    <w:rsid w:val="007B1FF2"/>
    <w:rsid w:val="007B47DB"/>
    <w:rsid w:val="007B687D"/>
    <w:rsid w:val="007B6FC0"/>
    <w:rsid w:val="007C18E1"/>
    <w:rsid w:val="007C23AC"/>
    <w:rsid w:val="007C407F"/>
    <w:rsid w:val="007E1C5E"/>
    <w:rsid w:val="007E3155"/>
    <w:rsid w:val="007E4816"/>
    <w:rsid w:val="007F0856"/>
    <w:rsid w:val="007F517E"/>
    <w:rsid w:val="008027A7"/>
    <w:rsid w:val="008052A2"/>
    <w:rsid w:val="00807FE1"/>
    <w:rsid w:val="00815303"/>
    <w:rsid w:val="008240C3"/>
    <w:rsid w:val="00825508"/>
    <w:rsid w:val="00842CD3"/>
    <w:rsid w:val="00851629"/>
    <w:rsid w:val="0085797C"/>
    <w:rsid w:val="0086180E"/>
    <w:rsid w:val="00861849"/>
    <w:rsid w:val="008733A0"/>
    <w:rsid w:val="008773F2"/>
    <w:rsid w:val="00877AA6"/>
    <w:rsid w:val="00881647"/>
    <w:rsid w:val="00885ACC"/>
    <w:rsid w:val="00887237"/>
    <w:rsid w:val="00893EA1"/>
    <w:rsid w:val="00897725"/>
    <w:rsid w:val="008A090E"/>
    <w:rsid w:val="008A1A5C"/>
    <w:rsid w:val="008A5379"/>
    <w:rsid w:val="008B5F3C"/>
    <w:rsid w:val="008C0CE1"/>
    <w:rsid w:val="008C1342"/>
    <w:rsid w:val="008C138A"/>
    <w:rsid w:val="008C423A"/>
    <w:rsid w:val="008C7A3C"/>
    <w:rsid w:val="008D5E55"/>
    <w:rsid w:val="008E3447"/>
    <w:rsid w:val="008E5A27"/>
    <w:rsid w:val="009107B6"/>
    <w:rsid w:val="00912EC7"/>
    <w:rsid w:val="009165C2"/>
    <w:rsid w:val="00927C1F"/>
    <w:rsid w:val="00927F21"/>
    <w:rsid w:val="00930E85"/>
    <w:rsid w:val="009372E9"/>
    <w:rsid w:val="00950C07"/>
    <w:rsid w:val="00957319"/>
    <w:rsid w:val="00966727"/>
    <w:rsid w:val="009753C3"/>
    <w:rsid w:val="00976C8C"/>
    <w:rsid w:val="0098175E"/>
    <w:rsid w:val="009833DC"/>
    <w:rsid w:val="00990940"/>
    <w:rsid w:val="00993ED8"/>
    <w:rsid w:val="009974D6"/>
    <w:rsid w:val="009A218C"/>
    <w:rsid w:val="009A451A"/>
    <w:rsid w:val="009B4DF6"/>
    <w:rsid w:val="009D2FE6"/>
    <w:rsid w:val="009E26F8"/>
    <w:rsid w:val="009E5E58"/>
    <w:rsid w:val="00A013F7"/>
    <w:rsid w:val="00A01502"/>
    <w:rsid w:val="00A04D4A"/>
    <w:rsid w:val="00A12BB8"/>
    <w:rsid w:val="00A17146"/>
    <w:rsid w:val="00A35CE3"/>
    <w:rsid w:val="00A3621A"/>
    <w:rsid w:val="00A36E29"/>
    <w:rsid w:val="00A44D45"/>
    <w:rsid w:val="00A57E43"/>
    <w:rsid w:val="00A609BF"/>
    <w:rsid w:val="00A61488"/>
    <w:rsid w:val="00A66480"/>
    <w:rsid w:val="00A7073C"/>
    <w:rsid w:val="00A7265E"/>
    <w:rsid w:val="00A72FD3"/>
    <w:rsid w:val="00A76A0D"/>
    <w:rsid w:val="00A76B2F"/>
    <w:rsid w:val="00A83C29"/>
    <w:rsid w:val="00A94299"/>
    <w:rsid w:val="00A96D01"/>
    <w:rsid w:val="00A96F65"/>
    <w:rsid w:val="00A97A53"/>
    <w:rsid w:val="00AA3F97"/>
    <w:rsid w:val="00AA5FE4"/>
    <w:rsid w:val="00AD3172"/>
    <w:rsid w:val="00AE40C5"/>
    <w:rsid w:val="00AE6365"/>
    <w:rsid w:val="00AE758A"/>
    <w:rsid w:val="00AF2E40"/>
    <w:rsid w:val="00AF4E93"/>
    <w:rsid w:val="00B0561D"/>
    <w:rsid w:val="00B16DA3"/>
    <w:rsid w:val="00B2181B"/>
    <w:rsid w:val="00B35160"/>
    <w:rsid w:val="00B37BDF"/>
    <w:rsid w:val="00B43460"/>
    <w:rsid w:val="00B63CB3"/>
    <w:rsid w:val="00B711B0"/>
    <w:rsid w:val="00B73BB6"/>
    <w:rsid w:val="00B80CD0"/>
    <w:rsid w:val="00B83FEA"/>
    <w:rsid w:val="00B902AC"/>
    <w:rsid w:val="00BA18D2"/>
    <w:rsid w:val="00BA25D9"/>
    <w:rsid w:val="00BA3EA7"/>
    <w:rsid w:val="00BB3D51"/>
    <w:rsid w:val="00BB6149"/>
    <w:rsid w:val="00BD0F71"/>
    <w:rsid w:val="00BD3661"/>
    <w:rsid w:val="00BD6493"/>
    <w:rsid w:val="00BD65DA"/>
    <w:rsid w:val="00BE61F9"/>
    <w:rsid w:val="00BE6955"/>
    <w:rsid w:val="00BF313E"/>
    <w:rsid w:val="00C00F7A"/>
    <w:rsid w:val="00C142DC"/>
    <w:rsid w:val="00C14D20"/>
    <w:rsid w:val="00C21516"/>
    <w:rsid w:val="00C41A1E"/>
    <w:rsid w:val="00C445E8"/>
    <w:rsid w:val="00C55324"/>
    <w:rsid w:val="00C62951"/>
    <w:rsid w:val="00C7081F"/>
    <w:rsid w:val="00C8064D"/>
    <w:rsid w:val="00C83394"/>
    <w:rsid w:val="00C847E0"/>
    <w:rsid w:val="00C86A45"/>
    <w:rsid w:val="00C86AAC"/>
    <w:rsid w:val="00C87068"/>
    <w:rsid w:val="00C90253"/>
    <w:rsid w:val="00C93114"/>
    <w:rsid w:val="00CA11E0"/>
    <w:rsid w:val="00CA3283"/>
    <w:rsid w:val="00CA401E"/>
    <w:rsid w:val="00CA7765"/>
    <w:rsid w:val="00CB29FF"/>
    <w:rsid w:val="00CC1495"/>
    <w:rsid w:val="00CD0832"/>
    <w:rsid w:val="00CD4305"/>
    <w:rsid w:val="00CD5332"/>
    <w:rsid w:val="00CE6487"/>
    <w:rsid w:val="00CE7958"/>
    <w:rsid w:val="00CF245C"/>
    <w:rsid w:val="00CF4D5A"/>
    <w:rsid w:val="00D010CB"/>
    <w:rsid w:val="00D10667"/>
    <w:rsid w:val="00D131FD"/>
    <w:rsid w:val="00D14A6E"/>
    <w:rsid w:val="00D16657"/>
    <w:rsid w:val="00D204E4"/>
    <w:rsid w:val="00D20543"/>
    <w:rsid w:val="00D25524"/>
    <w:rsid w:val="00D25779"/>
    <w:rsid w:val="00D30E3A"/>
    <w:rsid w:val="00D34801"/>
    <w:rsid w:val="00D40D64"/>
    <w:rsid w:val="00D4240E"/>
    <w:rsid w:val="00D64805"/>
    <w:rsid w:val="00D6492F"/>
    <w:rsid w:val="00D70535"/>
    <w:rsid w:val="00D706F5"/>
    <w:rsid w:val="00D74551"/>
    <w:rsid w:val="00D76466"/>
    <w:rsid w:val="00D85E2A"/>
    <w:rsid w:val="00D8600E"/>
    <w:rsid w:val="00D87C69"/>
    <w:rsid w:val="00DA114C"/>
    <w:rsid w:val="00DB18FF"/>
    <w:rsid w:val="00DB66EC"/>
    <w:rsid w:val="00DC5275"/>
    <w:rsid w:val="00DD11A1"/>
    <w:rsid w:val="00DE14A4"/>
    <w:rsid w:val="00DE29AF"/>
    <w:rsid w:val="00DE303F"/>
    <w:rsid w:val="00DE5F0A"/>
    <w:rsid w:val="00DF6003"/>
    <w:rsid w:val="00E06091"/>
    <w:rsid w:val="00E1258D"/>
    <w:rsid w:val="00E139A2"/>
    <w:rsid w:val="00E2076E"/>
    <w:rsid w:val="00E256DA"/>
    <w:rsid w:val="00E37329"/>
    <w:rsid w:val="00E37630"/>
    <w:rsid w:val="00E41C19"/>
    <w:rsid w:val="00E46B65"/>
    <w:rsid w:val="00E46C3D"/>
    <w:rsid w:val="00E5410A"/>
    <w:rsid w:val="00E551C9"/>
    <w:rsid w:val="00E62A54"/>
    <w:rsid w:val="00E62D70"/>
    <w:rsid w:val="00E72639"/>
    <w:rsid w:val="00E81AD5"/>
    <w:rsid w:val="00E86DAF"/>
    <w:rsid w:val="00EA0B2A"/>
    <w:rsid w:val="00EA6256"/>
    <w:rsid w:val="00EB177E"/>
    <w:rsid w:val="00EB6507"/>
    <w:rsid w:val="00EC0EDF"/>
    <w:rsid w:val="00ED2CA4"/>
    <w:rsid w:val="00ED49AB"/>
    <w:rsid w:val="00EE0E08"/>
    <w:rsid w:val="00EE5F6D"/>
    <w:rsid w:val="00EE75C6"/>
    <w:rsid w:val="00EF12F6"/>
    <w:rsid w:val="00EF2533"/>
    <w:rsid w:val="00EF6CA3"/>
    <w:rsid w:val="00F0058D"/>
    <w:rsid w:val="00F00CE5"/>
    <w:rsid w:val="00F01693"/>
    <w:rsid w:val="00F01A15"/>
    <w:rsid w:val="00F02528"/>
    <w:rsid w:val="00F05133"/>
    <w:rsid w:val="00F1083A"/>
    <w:rsid w:val="00F11579"/>
    <w:rsid w:val="00F162B5"/>
    <w:rsid w:val="00F16DC9"/>
    <w:rsid w:val="00F22413"/>
    <w:rsid w:val="00F23FCC"/>
    <w:rsid w:val="00F26827"/>
    <w:rsid w:val="00F30286"/>
    <w:rsid w:val="00F419EC"/>
    <w:rsid w:val="00F43585"/>
    <w:rsid w:val="00F52109"/>
    <w:rsid w:val="00F5271B"/>
    <w:rsid w:val="00F5513D"/>
    <w:rsid w:val="00F5764E"/>
    <w:rsid w:val="00F62AC9"/>
    <w:rsid w:val="00F642F3"/>
    <w:rsid w:val="00F65D60"/>
    <w:rsid w:val="00F671ED"/>
    <w:rsid w:val="00F706DB"/>
    <w:rsid w:val="00F75655"/>
    <w:rsid w:val="00F8408E"/>
    <w:rsid w:val="00F84B40"/>
    <w:rsid w:val="00F92960"/>
    <w:rsid w:val="00FA1215"/>
    <w:rsid w:val="00FA2089"/>
    <w:rsid w:val="00FA4B77"/>
    <w:rsid w:val="00FB23F8"/>
    <w:rsid w:val="00FB4A22"/>
    <w:rsid w:val="00FB6C0D"/>
    <w:rsid w:val="00FB725F"/>
    <w:rsid w:val="00FC26F1"/>
    <w:rsid w:val="00FC6735"/>
    <w:rsid w:val="00FC777B"/>
    <w:rsid w:val="00FD5180"/>
    <w:rsid w:val="00FE4D97"/>
    <w:rsid w:val="00FE76B1"/>
    <w:rsid w:val="00FF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C3C3D3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53ABA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2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styleId="Fett">
    <w:name w:val="Strong"/>
    <w:basedOn w:val="Absatz-Standardschriftart"/>
    <w:uiPriority w:val="22"/>
    <w:qFormat/>
    <w:rsid w:val="000F6CED"/>
    <w:rPr>
      <w:b/>
      <w:bCs/>
    </w:rPr>
  </w:style>
  <w:style w:type="paragraph" w:styleId="Listenabsatz">
    <w:name w:val="List Paragraph"/>
    <w:basedOn w:val="Standard"/>
    <w:uiPriority w:val="34"/>
    <w:qFormat/>
    <w:rsid w:val="0024276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43189F"/>
    <w:rPr>
      <w:rFonts w:ascii="Arial" w:hAnsi="Arial"/>
      <w:b/>
      <w:sz w:val="24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8</Pages>
  <Words>923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Sorusch Afkhami</cp:lastModifiedBy>
  <cp:revision>302</cp:revision>
  <cp:lastPrinted>2009-09-07T09:23:00Z</cp:lastPrinted>
  <dcterms:created xsi:type="dcterms:W3CDTF">2013-05-16T19:00:00Z</dcterms:created>
  <dcterms:modified xsi:type="dcterms:W3CDTF">2021-11-10T14:23:00Z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