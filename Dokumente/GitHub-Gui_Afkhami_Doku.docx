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F25" w14:textId="57E1C5D5" w:rsidR="00B902AC" w:rsidRDefault="00B902AC" w:rsidP="00BE1EB3">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7006B4DF" w:rsidR="00AB0981" w:rsidRPr="00A97A53" w:rsidRDefault="00AC09D2" w:rsidP="00410330">
            <w:pPr>
              <w:rPr>
                <w:sz w:val="18"/>
                <w:szCs w:val="18"/>
              </w:rPr>
            </w:pPr>
            <w:r>
              <w:rPr>
                <w:color w:val="0070C0"/>
                <w:sz w:val="18"/>
              </w:rPr>
              <w:t>BI 20a</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41A5B263" w:rsidR="00AB0981" w:rsidRPr="00A97A53" w:rsidRDefault="00AC09D2" w:rsidP="00410330">
            <w:pPr>
              <w:rPr>
                <w:sz w:val="18"/>
                <w:szCs w:val="18"/>
              </w:rPr>
            </w:pPr>
            <w:r>
              <w:rPr>
                <w:color w:val="0070C0"/>
                <w:sz w:val="18"/>
                <w:szCs w:val="18"/>
              </w:rPr>
              <w:t>GrAf</w:t>
            </w:r>
          </w:p>
        </w:tc>
      </w:tr>
    </w:tbl>
    <w:p w14:paraId="13402204" w14:textId="1175C698" w:rsidR="00BA25D9" w:rsidRDefault="0016494F" w:rsidP="00BE1EB3">
      <w:pPr>
        <w:pStyle w:val="berschrift1"/>
      </w:pPr>
      <w:r>
        <w:t>Anforderungsdefinition</w:t>
      </w:r>
      <w:r w:rsidR="00E90F5C">
        <w:t xml:space="preserve"> (</w:t>
      </w:r>
      <w:r w:rsidR="00E90F5C" w:rsidRPr="00F32515">
        <w:rPr>
          <w:color w:val="7030A0"/>
        </w:rPr>
        <w:t>Meilenstein A</w:t>
      </w:r>
      <w:r w:rsidR="00E90F5C">
        <w:t>)</w:t>
      </w:r>
    </w:p>
    <w:tbl>
      <w:tblPr>
        <w:tblW w:w="9489"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tblGrid>
      <w:tr w:rsidR="0016494F" w14:paraId="208F24F0" w14:textId="77777777" w:rsidTr="39B9E63D">
        <w:tc>
          <w:tcPr>
            <w:tcW w:w="9489" w:type="dxa"/>
            <w:gridSpan w:val="2"/>
            <w:tcBorders>
              <w:top w:val="single" w:sz="1" w:space="0" w:color="000000" w:themeColor="text1"/>
              <w:left w:val="single" w:sz="1" w:space="0" w:color="000000" w:themeColor="text1"/>
              <w:bottom w:val="single" w:sz="2" w:space="0" w:color="000000" w:themeColor="text1"/>
              <w:right w:val="single" w:sz="1" w:space="0" w:color="000000" w:themeColor="text1"/>
            </w:tcBorders>
            <w:shd w:val="clear" w:color="auto" w:fill="E0E0E0"/>
            <w:vAlign w:val="center"/>
          </w:tcPr>
          <w:p w14:paraId="29F7C00B" w14:textId="352894AA" w:rsidR="0016494F" w:rsidRPr="0016494F" w:rsidRDefault="0016494F" w:rsidP="0016494F">
            <w:pPr>
              <w:rPr>
                <w:bCs/>
                <w:spacing w:val="30"/>
                <w:kern w:val="1"/>
                <w:sz w:val="20"/>
                <w14:shadow w14:blurRad="50800" w14:dist="38100" w14:dir="2700000" w14:sx="100000" w14:sy="100000" w14:kx="0" w14:ky="0" w14:algn="tl">
                  <w14:srgbClr w14:val="000000">
                    <w14:alpha w14:val="60000"/>
                  </w14:srgbClr>
                </w14:shadow>
              </w:rPr>
            </w:pPr>
            <w:r w:rsidRPr="0016494F">
              <w:rPr>
                <w:color w:val="0070C0"/>
                <w:sz w:val="36"/>
              </w:rPr>
              <w:t>„</w:t>
            </w:r>
            <w:r w:rsidR="007869F5">
              <w:rPr>
                <w:color w:val="0070C0"/>
                <w:sz w:val="36"/>
              </w:rPr>
              <w:t>GitHub-GUI</w:t>
            </w:r>
            <w:r w:rsidRPr="0016494F">
              <w:rPr>
                <w:color w:val="0070C0"/>
                <w:sz w:val="36"/>
              </w:rPr>
              <w:t>“</w:t>
            </w:r>
          </w:p>
        </w:tc>
      </w:tr>
      <w:tr w:rsidR="0016494F" w14:paraId="5292CB30" w14:textId="77777777" w:rsidTr="39B9E63D">
        <w:trPr>
          <w:trHeight w:val="5387"/>
        </w:trPr>
        <w:tc>
          <w:tcPr>
            <w:tcW w:w="1399" w:type="dxa"/>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E0E0E0"/>
          </w:tcPr>
          <w:p w14:paraId="2E88D4D8" w14:textId="77777777" w:rsidR="0016494F" w:rsidRDefault="0016494F" w:rsidP="00550B20">
            <w:pPr>
              <w:pStyle w:val="Tabelleneintrag"/>
              <w:snapToGrid w:val="0"/>
              <w:rPr>
                <w:b/>
              </w:rPr>
            </w:pPr>
            <w:r>
              <w:rPr>
                <w:b/>
              </w:rPr>
              <w:t xml:space="preserve">Fachlicher </w:t>
            </w:r>
            <w:r w:rsidRPr="00D13688">
              <w:rPr>
                <w:b/>
              </w:rPr>
              <w:t>Inhalt</w:t>
            </w:r>
            <w:r>
              <w:rPr>
                <w:b/>
              </w:rPr>
              <w:t>:</w:t>
            </w:r>
          </w:p>
          <w:p w14:paraId="525A2B26" w14:textId="77777777" w:rsidR="0016494F" w:rsidRPr="00A072F1" w:rsidRDefault="0016494F" w:rsidP="00550B20">
            <w:pPr>
              <w:pStyle w:val="Tabelleneintrag"/>
              <w:snapToGrid w:val="0"/>
            </w:pPr>
            <w:r w:rsidRPr="00A072F1">
              <w:t>(Allgemeine Beschreibung)</w:t>
            </w:r>
          </w:p>
        </w:tc>
        <w:tc>
          <w:tcPr>
            <w:tcW w:w="8090" w:type="dxa"/>
            <w:tcBorders>
              <w:top w:val="single" w:sz="6" w:space="0" w:color="000000" w:themeColor="text1"/>
              <w:left w:val="single" w:sz="6" w:space="0" w:color="000000" w:themeColor="text1"/>
              <w:bottom w:val="single" w:sz="6" w:space="0" w:color="000000" w:themeColor="text1"/>
              <w:right w:val="single" w:sz="2" w:space="0" w:color="000000" w:themeColor="text1"/>
            </w:tcBorders>
          </w:tcPr>
          <w:p w14:paraId="683631FC" w14:textId="555679AE" w:rsidR="0016494F" w:rsidRPr="00855FCE" w:rsidRDefault="00F352EA" w:rsidP="00F2567E">
            <w:pPr>
              <w:pStyle w:val="berschrift2"/>
              <w:numPr>
                <w:ilvl w:val="0"/>
                <w:numId w:val="0"/>
              </w:numPr>
              <w:rPr>
                <w:rFonts w:cs="Arial"/>
                <w:b w:val="0"/>
                <w:bCs/>
                <w:sz w:val="20"/>
              </w:rPr>
            </w:pPr>
            <w:r>
              <w:rPr>
                <w:rFonts w:cs="Arial"/>
                <w:color w:val="0070C0"/>
                <w:sz w:val="20"/>
              </w:rPr>
              <w:t xml:space="preserve">Nutzen: </w:t>
            </w:r>
            <w:r w:rsidR="00855FCE" w:rsidRPr="00855FCE">
              <w:rPr>
                <w:rFonts w:cs="Arial"/>
                <w:b w:val="0"/>
                <w:bCs/>
                <w:sz w:val="20"/>
              </w:rPr>
              <w:t>Unsere Applikation "Github-GUI" soll es durchschnittlichen Internet Nutzern ermöglichen, ihre Projekte ganz einfach, schnell und ohne den Nutzen von einem CMD auf GitHub raufzuladen und zu aktualisieren.</w:t>
            </w:r>
            <w:r w:rsidR="00855FCE" w:rsidRPr="00855FCE">
              <w:rPr>
                <w:rFonts w:cs="Arial"/>
                <w:b w:val="0"/>
                <w:bCs/>
                <w:sz w:val="20"/>
              </w:rPr>
              <w:br/>
              <w:t>Unser Programm Inspiration von GitHub Desktop nehmen, währen wir unsere eigenen Ideen einfügen und ausführen. Man sollte das Programm ganz einfach und ungehindert nutzen können ohne sich mit den lästigen Git befehlen auseinandersetzen zu müssen. So kann man sich sehr viel Zeit sparen, denn man muss Git nicht mehr lernen</w:t>
            </w:r>
            <w:r w:rsidR="00855FCE">
              <w:rPr>
                <w:rFonts w:cs="Arial"/>
                <w:b w:val="0"/>
                <w:bCs/>
                <w:sz w:val="20"/>
              </w:rPr>
              <w:t>.</w:t>
            </w:r>
          </w:p>
          <w:p w14:paraId="022880F2" w14:textId="37A0A6EF" w:rsidR="0016494F" w:rsidRPr="00A072F1" w:rsidRDefault="00A47D35" w:rsidP="00F2567E">
            <w:pPr>
              <w:pStyle w:val="berschrift3"/>
              <w:numPr>
                <w:ilvl w:val="0"/>
                <w:numId w:val="0"/>
              </w:numPr>
              <w:rPr>
                <w:rFonts w:cs="Arial"/>
                <w:b/>
                <w:color w:val="0070C0"/>
                <w:sz w:val="20"/>
              </w:rPr>
            </w:pPr>
            <w:r>
              <w:rPr>
                <w:rFonts w:cs="Arial"/>
                <w:b/>
                <w:color w:val="0070C0"/>
                <w:sz w:val="20"/>
              </w:rPr>
              <w:t>Automation</w:t>
            </w:r>
            <w:r w:rsidR="0016494F" w:rsidRPr="00A072F1">
              <w:rPr>
                <w:rFonts w:cs="Arial"/>
                <w:b/>
                <w:color w:val="0070C0"/>
                <w:sz w:val="20"/>
              </w:rPr>
              <w:t>:</w:t>
            </w:r>
            <w:r w:rsidR="009220E5">
              <w:rPr>
                <w:rFonts w:cs="Arial"/>
                <w:b/>
                <w:color w:val="0070C0"/>
                <w:sz w:val="20"/>
              </w:rPr>
              <w:t xml:space="preserve"> </w:t>
            </w:r>
          </w:p>
          <w:p w14:paraId="5BDECDEE" w14:textId="7A3879A6" w:rsidR="0016494F" w:rsidRPr="00572401" w:rsidRDefault="00103097" w:rsidP="00A47D35">
            <w:pPr>
              <w:pStyle w:val="Listenabsatz"/>
              <w:rPr>
                <w:rFonts w:ascii="Arial" w:hAnsi="Arial" w:cs="Arial"/>
                <w:sz w:val="20"/>
              </w:rPr>
            </w:pPr>
            <w:r w:rsidRPr="00572401">
              <w:rPr>
                <w:rFonts w:ascii="Arial" w:hAnsi="Arial" w:cs="Arial"/>
                <w:sz w:val="20"/>
              </w:rPr>
              <w:t>Das Programm automati</w:t>
            </w:r>
            <w:r w:rsidR="00572401" w:rsidRPr="00572401">
              <w:rPr>
                <w:rFonts w:ascii="Arial" w:hAnsi="Arial" w:cs="Arial"/>
                <w:sz w:val="20"/>
              </w:rPr>
              <w:t>siert Git-Verwaltung durch GUI-Interaktionen.</w:t>
            </w:r>
          </w:p>
          <w:p w14:paraId="0D8EF8A8" w14:textId="2F8E0BBE" w:rsidR="0016494F" w:rsidRDefault="00A47D35" w:rsidP="00F2567E">
            <w:pPr>
              <w:rPr>
                <w:rFonts w:cs="Arial"/>
                <w:b/>
                <w:color w:val="0070C0"/>
                <w:sz w:val="20"/>
              </w:rPr>
            </w:pPr>
            <w:r>
              <w:rPr>
                <w:rFonts w:cs="Arial"/>
                <w:b/>
                <w:color w:val="0070C0"/>
                <w:sz w:val="20"/>
              </w:rPr>
              <w:t>Details</w:t>
            </w:r>
            <w:r w:rsidR="0016494F" w:rsidRPr="00A072F1">
              <w:rPr>
                <w:rFonts w:cs="Arial"/>
                <w:b/>
                <w:color w:val="0070C0"/>
                <w:sz w:val="20"/>
              </w:rPr>
              <w:t>:</w:t>
            </w:r>
          </w:p>
          <w:p w14:paraId="423073FC" w14:textId="0EBCB1DB" w:rsidR="00F0570F" w:rsidRDefault="00C21F21" w:rsidP="00C21F21">
            <w:pPr>
              <w:pStyle w:val="Listenabsatz"/>
              <w:numPr>
                <w:ilvl w:val="0"/>
                <w:numId w:val="32"/>
              </w:numPr>
              <w:rPr>
                <w:rFonts w:cs="Arial"/>
                <w:b/>
                <w:sz w:val="20"/>
              </w:rPr>
            </w:pPr>
            <w:r>
              <w:rPr>
                <w:rFonts w:cs="Arial"/>
                <w:b/>
                <w:sz w:val="20"/>
              </w:rPr>
              <w:t>Der</w:t>
            </w:r>
            <w:r w:rsidR="00F273E3">
              <w:rPr>
                <w:rFonts w:cs="Arial"/>
                <w:b/>
                <w:sz w:val="20"/>
              </w:rPr>
              <w:t xml:space="preserve"> Nutzer kann zum Ort des Repositories wechseln, bzw. bestimmten wo ein </w:t>
            </w:r>
            <w:r w:rsidR="00B87FDD">
              <w:rPr>
                <w:rFonts w:cs="Arial"/>
                <w:b/>
                <w:sz w:val="20"/>
              </w:rPr>
              <w:t>Repository geklont wird</w:t>
            </w:r>
          </w:p>
          <w:p w14:paraId="2B93FBAB" w14:textId="66B47537" w:rsidR="00B87FDD" w:rsidRDefault="00B87FDD" w:rsidP="00C21F21">
            <w:pPr>
              <w:pStyle w:val="Listenabsatz"/>
              <w:numPr>
                <w:ilvl w:val="0"/>
                <w:numId w:val="32"/>
              </w:numPr>
              <w:rPr>
                <w:rFonts w:cs="Arial"/>
                <w:b/>
                <w:sz w:val="20"/>
              </w:rPr>
            </w:pPr>
            <w:r>
              <w:rPr>
                <w:rFonts w:cs="Arial"/>
                <w:b/>
                <w:sz w:val="20"/>
              </w:rPr>
              <w:t xml:space="preserve">Nach dem Klonen befindet mich gleich im </w:t>
            </w:r>
            <w:r w:rsidR="00EF4B49">
              <w:rPr>
                <w:rFonts w:cs="Arial"/>
                <w:b/>
                <w:sz w:val="20"/>
              </w:rPr>
              <w:t>Repository</w:t>
            </w:r>
          </w:p>
          <w:p w14:paraId="458EE566" w14:textId="6AF116F9" w:rsidR="003130C9" w:rsidRDefault="00EF4B49" w:rsidP="00C26425">
            <w:pPr>
              <w:pStyle w:val="Listenabsatz"/>
              <w:numPr>
                <w:ilvl w:val="0"/>
                <w:numId w:val="32"/>
              </w:numPr>
              <w:rPr>
                <w:rFonts w:cs="Arial"/>
                <w:b/>
                <w:sz w:val="20"/>
              </w:rPr>
            </w:pPr>
            <w:r>
              <w:rPr>
                <w:rFonts w:cs="Arial"/>
                <w:b/>
                <w:sz w:val="20"/>
              </w:rPr>
              <w:t>Es können Commits mit Kommentar erstellt werden</w:t>
            </w:r>
          </w:p>
          <w:p w14:paraId="79AE477C" w14:textId="797A7049" w:rsidR="00E75AFF" w:rsidRPr="00C26425" w:rsidRDefault="00CA2760" w:rsidP="00C26425">
            <w:pPr>
              <w:pStyle w:val="Listenabsatz"/>
              <w:numPr>
                <w:ilvl w:val="0"/>
                <w:numId w:val="32"/>
              </w:numPr>
              <w:rPr>
                <w:rFonts w:cs="Arial"/>
                <w:b/>
                <w:sz w:val="20"/>
              </w:rPr>
            </w:pPr>
            <w:r>
              <w:rPr>
                <w:rFonts w:cs="Arial"/>
                <w:b/>
                <w:sz w:val="20"/>
              </w:rPr>
              <w:t>In einer Listbox können Angaben zum Working Tree (Git status) sowie</w:t>
            </w:r>
            <w:r w:rsidR="00D9147A">
              <w:rPr>
                <w:rFonts w:cs="Arial"/>
                <w:b/>
                <w:sz w:val="20"/>
              </w:rPr>
              <w:t xml:space="preserve"> eine Liste der letzten Commits (Git log) betrachtet werden.</w:t>
            </w:r>
          </w:p>
          <w:p w14:paraId="36F74A63" w14:textId="6471B16B" w:rsidR="0026427B" w:rsidRDefault="0026427B" w:rsidP="00C21F21">
            <w:pPr>
              <w:pStyle w:val="Listenabsatz"/>
              <w:numPr>
                <w:ilvl w:val="0"/>
                <w:numId w:val="32"/>
              </w:numPr>
              <w:rPr>
                <w:rFonts w:cs="Arial"/>
                <w:b/>
                <w:sz w:val="20"/>
              </w:rPr>
            </w:pPr>
            <w:r>
              <w:rPr>
                <w:rFonts w:cs="Arial"/>
                <w:b/>
                <w:sz w:val="20"/>
              </w:rPr>
              <w:t>Es können Pull-Requests erstellt werden</w:t>
            </w:r>
          </w:p>
          <w:p w14:paraId="1E9B3752" w14:textId="336DC2A7" w:rsidR="0026427B" w:rsidRDefault="0026427B" w:rsidP="00C21F21">
            <w:pPr>
              <w:pStyle w:val="Listenabsatz"/>
              <w:numPr>
                <w:ilvl w:val="0"/>
                <w:numId w:val="32"/>
              </w:numPr>
              <w:rPr>
                <w:rFonts w:cs="Arial"/>
                <w:b/>
                <w:sz w:val="20"/>
              </w:rPr>
            </w:pPr>
            <w:r>
              <w:rPr>
                <w:rFonts w:cs="Arial"/>
                <w:b/>
                <w:sz w:val="20"/>
              </w:rPr>
              <w:t>In einem separaten Fenster können alle Branches betrachtet werden, der derzeitige Branch gewechselt und neue Branches erstellt werden</w:t>
            </w:r>
          </w:p>
          <w:p w14:paraId="54F3716F" w14:textId="26BA4FD8" w:rsidR="000773FD" w:rsidRDefault="000773FD" w:rsidP="00E75AFF">
            <w:pPr>
              <w:pStyle w:val="Listenabsatz"/>
              <w:rPr>
                <w:rFonts w:cs="Arial"/>
                <w:b/>
                <w:sz w:val="20"/>
              </w:rPr>
            </w:pPr>
          </w:p>
          <w:p w14:paraId="410D4DF4" w14:textId="1F9DB4EC" w:rsidR="00791E47" w:rsidRPr="00791E47" w:rsidRDefault="00791E47" w:rsidP="00791E47">
            <w:pPr>
              <w:rPr>
                <w:rFonts w:cs="Arial"/>
                <w:b/>
                <w:sz w:val="20"/>
                <w:lang w:val="en-US"/>
              </w:rPr>
            </w:pPr>
            <w:r w:rsidRPr="00791E47">
              <w:rPr>
                <w:rFonts w:cs="Arial"/>
                <w:b/>
                <w:sz w:val="20"/>
                <w:lang w:val="en-US"/>
              </w:rPr>
              <w:t>GitHub Repository: https://github.com/Sraosha47/GitHub-GUI</w:t>
            </w:r>
          </w:p>
          <w:p w14:paraId="5F6CD69C" w14:textId="76B9DFB4" w:rsidR="0006588A" w:rsidRPr="00791E47" w:rsidRDefault="0006588A" w:rsidP="00F2567E">
            <w:pPr>
              <w:rPr>
                <w:rFonts w:cs="Arial"/>
                <w:b/>
                <w:color w:val="0070C0"/>
                <w:sz w:val="20"/>
                <w:lang w:val="en-US"/>
              </w:rPr>
            </w:pPr>
          </w:p>
          <w:p w14:paraId="20A7A36A" w14:textId="4D68FBB8" w:rsidR="00F2567E" w:rsidRDefault="00FB767A" w:rsidP="00F2567E">
            <w:pPr>
              <w:rPr>
                <w:rFonts w:cs="Arial"/>
                <w:b/>
                <w:color w:val="0070C0"/>
                <w:sz w:val="20"/>
              </w:rPr>
            </w:pPr>
            <w:r>
              <w:rPr>
                <w:rFonts w:cs="Arial"/>
                <w:b/>
                <w:color w:val="0070C0"/>
                <w:sz w:val="20"/>
              </w:rPr>
              <w:t xml:space="preserve">Erkenntnisse aus der </w:t>
            </w:r>
            <w:r w:rsidR="00F352EA">
              <w:rPr>
                <w:rFonts w:cs="Arial"/>
                <w:b/>
                <w:color w:val="0070C0"/>
                <w:sz w:val="20"/>
              </w:rPr>
              <w:t>Machbarkeit</w:t>
            </w:r>
            <w:r w:rsidR="005C4340">
              <w:rPr>
                <w:rFonts w:cs="Arial"/>
                <w:b/>
                <w:color w:val="0070C0"/>
                <w:sz w:val="20"/>
              </w:rPr>
              <w:t>sabklärung</w:t>
            </w:r>
            <w:r>
              <w:rPr>
                <w:rFonts w:cs="Arial"/>
                <w:b/>
                <w:color w:val="0070C0"/>
                <w:sz w:val="20"/>
              </w:rPr>
              <w:t xml:space="preserve"> in Windows Powershell</w:t>
            </w:r>
            <w:r w:rsidR="0016494F" w:rsidRPr="00A072F1">
              <w:rPr>
                <w:rFonts w:cs="Arial"/>
                <w:b/>
                <w:color w:val="0070C0"/>
                <w:sz w:val="20"/>
              </w:rPr>
              <w:t>:</w:t>
            </w:r>
          </w:p>
          <w:p w14:paraId="33CED828" w14:textId="2545A62B" w:rsidR="00280411" w:rsidRPr="00F15037" w:rsidRDefault="00280411" w:rsidP="00F2567E">
            <w:pPr>
              <w:rPr>
                <w:rFonts w:cs="Arial"/>
                <w:bCs/>
                <w:sz w:val="20"/>
              </w:rPr>
            </w:pPr>
            <w:r w:rsidRPr="00F15037">
              <w:rPr>
                <w:rFonts w:cs="Arial"/>
                <w:bCs/>
                <w:sz w:val="20"/>
              </w:rPr>
              <w:t xml:space="preserve">Test ob und wie der Output </w:t>
            </w:r>
            <w:r w:rsidR="00F15037" w:rsidRPr="00F15037">
              <w:rPr>
                <w:rFonts w:cs="Arial"/>
                <w:bCs/>
                <w:sz w:val="20"/>
              </w:rPr>
              <w:t>von Git-Befehlen ausgegeben wird.</w:t>
            </w:r>
          </w:p>
          <w:p w14:paraId="1B52CD18" w14:textId="7A4A8253" w:rsidR="0016494F" w:rsidRPr="00A542EC" w:rsidRDefault="00B20125" w:rsidP="00A47D35">
            <w:pPr>
              <w:ind w:left="802"/>
              <w:rPr>
                <w:rFonts w:cs="Arial"/>
                <w:color w:val="0070C0"/>
                <w:sz w:val="20"/>
              </w:rPr>
            </w:pPr>
            <w:r>
              <w:rPr>
                <w:rFonts w:cs="Arial"/>
                <w:b/>
                <w:noProof/>
                <w:color w:val="0070C0"/>
                <w:sz w:val="20"/>
              </w:rPr>
              <w:drawing>
                <wp:inline distT="0" distB="0" distL="0" distR="0" wp14:anchorId="4DDF038C" wp14:editId="7F980279">
                  <wp:extent cx="1943100" cy="1065929"/>
                  <wp:effectExtent l="0" t="0" r="0" b="127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1957745" cy="1073963"/>
                          </a:xfrm>
                          <a:prstGeom prst="rect">
                            <a:avLst/>
                          </a:prstGeom>
                        </pic:spPr>
                      </pic:pic>
                    </a:graphicData>
                  </a:graphic>
                </wp:inline>
              </w:drawing>
            </w:r>
          </w:p>
        </w:tc>
      </w:tr>
      <w:tr w:rsidR="0016494F" w14:paraId="3BA60A33" w14:textId="77777777" w:rsidTr="39B9E63D">
        <w:trPr>
          <w:trHeight w:val="3119"/>
        </w:trPr>
        <w:tc>
          <w:tcPr>
            <w:tcW w:w="1399" w:type="dxa"/>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E0E0E0"/>
          </w:tcPr>
          <w:p w14:paraId="6489D67D" w14:textId="77777777" w:rsidR="0016494F" w:rsidRDefault="0016494F" w:rsidP="00550B20">
            <w:pPr>
              <w:pStyle w:val="Tabelleneintrag"/>
              <w:snapToGrid w:val="0"/>
              <w:rPr>
                <w:b/>
              </w:rPr>
            </w:pPr>
            <w:r>
              <w:rPr>
                <w:b/>
              </w:rPr>
              <w:lastRenderedPageBreak/>
              <w:t>MUSS</w:t>
            </w:r>
          </w:p>
          <w:p w14:paraId="16F66263" w14:textId="77777777" w:rsidR="0016494F" w:rsidRDefault="0016494F" w:rsidP="00550B20">
            <w:pPr>
              <w:pStyle w:val="Tabelleneintrag"/>
              <w:snapToGrid w:val="0"/>
              <w:rPr>
                <w:b/>
              </w:rPr>
            </w:pPr>
            <w:r>
              <w:rPr>
                <w:b/>
              </w:rPr>
              <w:t>Kriterien:</w:t>
            </w:r>
          </w:p>
          <w:p w14:paraId="052935CD" w14:textId="77777777" w:rsidR="0016494F" w:rsidRPr="00A072F1" w:rsidRDefault="0016494F" w:rsidP="00550B20">
            <w:pPr>
              <w:pStyle w:val="Tabelleneintrag"/>
              <w:snapToGrid w:val="0"/>
            </w:pPr>
            <w:r w:rsidRPr="00A072F1">
              <w:t xml:space="preserve">(Konkrete </w:t>
            </w:r>
            <w:r>
              <w:t>Features, die umzusetzen sind)</w:t>
            </w:r>
          </w:p>
        </w:tc>
        <w:tc>
          <w:tcPr>
            <w:tcW w:w="8090" w:type="dxa"/>
            <w:tcBorders>
              <w:top w:val="single" w:sz="6" w:space="0" w:color="000000" w:themeColor="text1"/>
              <w:left w:val="single" w:sz="6" w:space="0" w:color="000000" w:themeColor="text1"/>
              <w:bottom w:val="single" w:sz="2" w:space="0" w:color="000000" w:themeColor="text1"/>
              <w:right w:val="single" w:sz="2" w:space="0" w:color="000000" w:themeColor="text1"/>
            </w:tcBorders>
          </w:tcPr>
          <w:p w14:paraId="1901B80A" w14:textId="18C2F5A5" w:rsidR="0016494F" w:rsidRPr="00400556" w:rsidRDefault="00A47D35" w:rsidP="00550B20">
            <w:pPr>
              <w:rPr>
                <w:rFonts w:cs="Arial"/>
                <w:b/>
                <w:color w:val="0070C0"/>
                <w:sz w:val="20"/>
              </w:rPr>
            </w:pPr>
            <w:r w:rsidRPr="00400556">
              <w:rPr>
                <w:rFonts w:cs="Arial"/>
                <w:b/>
                <w:color w:val="0070C0"/>
                <w:sz w:val="20"/>
              </w:rPr>
              <w:t>Folgende Features sollen implementiert werden</w:t>
            </w:r>
            <w:r w:rsidR="00BA7F29">
              <w:rPr>
                <w:rFonts w:cs="Arial"/>
                <w:b/>
                <w:color w:val="0070C0"/>
                <w:sz w:val="20"/>
              </w:rPr>
              <w:t xml:space="preserve">, um </w:t>
            </w:r>
            <w:r w:rsidR="00F319A1">
              <w:rPr>
                <w:rFonts w:cs="Arial"/>
                <w:b/>
                <w:color w:val="0070C0"/>
                <w:sz w:val="20"/>
              </w:rPr>
              <w:t>einen</w:t>
            </w:r>
            <w:r w:rsidR="00BA7F29">
              <w:rPr>
                <w:rFonts w:cs="Arial"/>
                <w:b/>
                <w:color w:val="0070C0"/>
                <w:sz w:val="20"/>
              </w:rPr>
              <w:t xml:space="preserve"> </w:t>
            </w:r>
            <w:r w:rsidR="00F319A1">
              <w:rPr>
                <w:rFonts w:cs="Arial"/>
                <w:b/>
                <w:color w:val="0070C0"/>
                <w:sz w:val="20"/>
              </w:rPr>
              <w:t>produktiven Ablauf sicherzustellen</w:t>
            </w:r>
            <w:r w:rsidR="0016494F" w:rsidRPr="00400556">
              <w:rPr>
                <w:rFonts w:cs="Arial"/>
                <w:b/>
                <w:color w:val="0070C0"/>
                <w:sz w:val="20"/>
              </w:rPr>
              <w:t>:</w:t>
            </w:r>
          </w:p>
          <w:p w14:paraId="26789B4B" w14:textId="0F4ABFB0" w:rsidR="00A542EC" w:rsidRPr="00ED028F" w:rsidRDefault="00F15037" w:rsidP="00F15037">
            <w:pPr>
              <w:numPr>
                <w:ilvl w:val="0"/>
                <w:numId w:val="22"/>
              </w:numPr>
              <w:spacing w:before="120" w:after="120"/>
              <w:rPr>
                <w:rFonts w:cs="Arial"/>
                <w:sz w:val="20"/>
              </w:rPr>
            </w:pPr>
            <w:r w:rsidRPr="00ED028F">
              <w:rPr>
                <w:rFonts w:cs="Arial"/>
                <w:sz w:val="20"/>
              </w:rPr>
              <w:t>Pfadangabe und Auswahl</w:t>
            </w:r>
          </w:p>
          <w:p w14:paraId="7513265A" w14:textId="39A296B9" w:rsidR="00F15037" w:rsidRPr="00ED028F" w:rsidRDefault="0053499E" w:rsidP="00F15037">
            <w:pPr>
              <w:numPr>
                <w:ilvl w:val="0"/>
                <w:numId w:val="22"/>
              </w:numPr>
              <w:spacing w:before="120" w:after="120"/>
              <w:rPr>
                <w:rFonts w:cs="Arial"/>
                <w:sz w:val="20"/>
              </w:rPr>
            </w:pPr>
            <w:r w:rsidRPr="00ED028F">
              <w:rPr>
                <w:rFonts w:cs="Arial"/>
                <w:sz w:val="20"/>
              </w:rPr>
              <w:t>Klonen</w:t>
            </w:r>
          </w:p>
          <w:p w14:paraId="4A0A3275" w14:textId="3CBBAC2D" w:rsidR="00B13304" w:rsidRPr="00ED028F" w:rsidRDefault="0053499E" w:rsidP="00B13304">
            <w:pPr>
              <w:numPr>
                <w:ilvl w:val="0"/>
                <w:numId w:val="22"/>
              </w:numPr>
              <w:spacing w:before="120" w:after="120"/>
              <w:rPr>
                <w:rFonts w:cs="Arial"/>
                <w:sz w:val="20"/>
              </w:rPr>
            </w:pPr>
            <w:r w:rsidRPr="00ED028F">
              <w:rPr>
                <w:rFonts w:cs="Arial"/>
                <w:sz w:val="20"/>
              </w:rPr>
              <w:t>Commit</w:t>
            </w:r>
          </w:p>
          <w:p w14:paraId="06806671" w14:textId="54DB1DDB" w:rsidR="00796FDB" w:rsidRPr="00ED028F" w:rsidRDefault="00796FDB" w:rsidP="00B13304">
            <w:pPr>
              <w:numPr>
                <w:ilvl w:val="0"/>
                <w:numId w:val="22"/>
              </w:numPr>
              <w:spacing w:before="120" w:after="120"/>
              <w:rPr>
                <w:rFonts w:cs="Arial"/>
                <w:sz w:val="20"/>
              </w:rPr>
            </w:pPr>
            <w:r w:rsidRPr="00ED028F">
              <w:rPr>
                <w:rFonts w:cs="Arial"/>
                <w:sz w:val="20"/>
              </w:rPr>
              <w:t>Git Pull</w:t>
            </w:r>
          </w:p>
          <w:p w14:paraId="6F8B2AC3" w14:textId="04AFE9F8" w:rsidR="0053499E" w:rsidRPr="00ED028F" w:rsidRDefault="0053499E" w:rsidP="00F15037">
            <w:pPr>
              <w:numPr>
                <w:ilvl w:val="0"/>
                <w:numId w:val="22"/>
              </w:numPr>
              <w:spacing w:before="120" w:after="120"/>
              <w:rPr>
                <w:rFonts w:cs="Arial"/>
                <w:sz w:val="20"/>
              </w:rPr>
            </w:pPr>
            <w:r w:rsidRPr="00ED028F">
              <w:rPr>
                <w:rFonts w:cs="Arial"/>
                <w:sz w:val="20"/>
              </w:rPr>
              <w:t>Zweites Fenster Branches</w:t>
            </w:r>
          </w:p>
          <w:p w14:paraId="46989391" w14:textId="091E4C67" w:rsidR="0053499E" w:rsidRPr="00ED028F" w:rsidRDefault="0053499E" w:rsidP="00F15037">
            <w:pPr>
              <w:numPr>
                <w:ilvl w:val="0"/>
                <w:numId w:val="22"/>
              </w:numPr>
              <w:spacing w:before="120" w:after="120"/>
              <w:rPr>
                <w:rFonts w:cs="Arial"/>
                <w:sz w:val="20"/>
              </w:rPr>
            </w:pPr>
            <w:r w:rsidRPr="00ED028F">
              <w:rPr>
                <w:rFonts w:cs="Arial"/>
                <w:sz w:val="20"/>
              </w:rPr>
              <w:t>Erstellen und wechseln Branches</w:t>
            </w:r>
          </w:p>
          <w:p w14:paraId="6A54CFE7" w14:textId="141BA004" w:rsidR="00B13304" w:rsidRPr="00ED028F" w:rsidRDefault="00B13304" w:rsidP="00F15037">
            <w:pPr>
              <w:numPr>
                <w:ilvl w:val="0"/>
                <w:numId w:val="22"/>
              </w:numPr>
              <w:spacing w:before="120" w:after="120"/>
              <w:rPr>
                <w:rFonts w:cs="Arial"/>
                <w:sz w:val="20"/>
              </w:rPr>
            </w:pPr>
            <w:r w:rsidRPr="00ED028F">
              <w:rPr>
                <w:rFonts w:cs="Arial"/>
                <w:sz w:val="20"/>
              </w:rPr>
              <w:t>Merging</w:t>
            </w:r>
          </w:p>
          <w:p w14:paraId="230CC31E" w14:textId="77777777" w:rsidR="0016494F" w:rsidRDefault="0016494F" w:rsidP="00550B20">
            <w:pPr>
              <w:spacing w:before="120" w:after="120"/>
              <w:ind w:left="737"/>
            </w:pPr>
          </w:p>
        </w:tc>
      </w:tr>
    </w:tbl>
    <w:p w14:paraId="269DB417" w14:textId="77777777" w:rsidR="00580DC1" w:rsidRDefault="00580DC1">
      <w:pPr>
        <w:spacing w:before="0" w:after="0"/>
      </w:pPr>
      <w:r>
        <w:br w:type="page"/>
      </w:r>
    </w:p>
    <w:tbl>
      <w:tblPr>
        <w:tblW w:w="9631" w:type="dxa"/>
        <w:tblInd w:w="66"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Layout w:type="fixed"/>
        <w:tblCellMar>
          <w:top w:w="57" w:type="dxa"/>
          <w:left w:w="57" w:type="dxa"/>
          <w:bottom w:w="57" w:type="dxa"/>
          <w:right w:w="57" w:type="dxa"/>
        </w:tblCellMar>
        <w:tblLook w:val="0000" w:firstRow="0" w:lastRow="0" w:firstColumn="0" w:lastColumn="0" w:noHBand="0" w:noVBand="0"/>
      </w:tblPr>
      <w:tblGrid>
        <w:gridCol w:w="1399"/>
        <w:gridCol w:w="8232"/>
      </w:tblGrid>
      <w:tr w:rsidR="0016494F" w14:paraId="3FF299F2" w14:textId="77777777" w:rsidTr="00550B20">
        <w:trPr>
          <w:trHeight w:val="3685"/>
        </w:trPr>
        <w:tc>
          <w:tcPr>
            <w:tcW w:w="1399" w:type="dxa"/>
            <w:shd w:val="clear" w:color="auto" w:fill="E0E0E0"/>
          </w:tcPr>
          <w:p w14:paraId="50B84969" w14:textId="77777777" w:rsidR="0016494F" w:rsidRDefault="0016494F" w:rsidP="00550B20">
            <w:pPr>
              <w:pStyle w:val="Tabelleneintrag"/>
              <w:snapToGrid w:val="0"/>
              <w:rPr>
                <w:b/>
              </w:rPr>
            </w:pPr>
            <w:r>
              <w:rPr>
                <w:b/>
              </w:rPr>
              <w:lastRenderedPageBreak/>
              <w:t>KANN</w:t>
            </w:r>
          </w:p>
          <w:p w14:paraId="48E51451" w14:textId="77777777" w:rsidR="0016494F" w:rsidRDefault="0016494F" w:rsidP="00550B20">
            <w:pPr>
              <w:pStyle w:val="Tabelleneintrag"/>
              <w:snapToGrid w:val="0"/>
              <w:rPr>
                <w:b/>
              </w:rPr>
            </w:pPr>
            <w:r>
              <w:rPr>
                <w:b/>
              </w:rPr>
              <w:t>Kriterien:</w:t>
            </w:r>
          </w:p>
          <w:p w14:paraId="17493E32" w14:textId="77777777" w:rsidR="0016494F" w:rsidRDefault="0016494F" w:rsidP="00550B20">
            <w:pPr>
              <w:pStyle w:val="Tabelleneintrag"/>
              <w:snapToGrid w:val="0"/>
            </w:pPr>
            <w:r w:rsidRPr="00A072F1">
              <w:t xml:space="preserve">(Konkrete </w:t>
            </w:r>
            <w:r>
              <w:t>Features, die optional sind)</w:t>
            </w:r>
          </w:p>
        </w:tc>
        <w:tc>
          <w:tcPr>
            <w:tcW w:w="8232" w:type="dxa"/>
          </w:tcPr>
          <w:p w14:paraId="58E89A7C" w14:textId="3B608C37" w:rsidR="00400556" w:rsidRPr="00400556" w:rsidRDefault="00400556" w:rsidP="0040055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sidR="007B2FCB">
              <w:rPr>
                <w:rFonts w:cs="Arial"/>
                <w:b/>
                <w:color w:val="0070C0"/>
                <w:sz w:val="20"/>
              </w:rPr>
              <w:t xml:space="preserve"> (</w:t>
            </w:r>
            <w:r w:rsidR="003A3100">
              <w:rPr>
                <w:rFonts w:cs="Arial"/>
                <w:b/>
                <w:color w:val="0070C0"/>
                <w:sz w:val="20"/>
              </w:rPr>
              <w:t xml:space="preserve">Varianten, </w:t>
            </w:r>
            <w:r w:rsidR="007B2FCB">
              <w:rPr>
                <w:rFonts w:cs="Arial"/>
                <w:b/>
                <w:color w:val="0070C0"/>
                <w:sz w:val="20"/>
              </w:rPr>
              <w:t>Kreativität)</w:t>
            </w:r>
          </w:p>
          <w:p w14:paraId="6E7B65C1" w14:textId="675D0DB5" w:rsidR="00400556" w:rsidRPr="000F5053" w:rsidRDefault="003E5A2C" w:rsidP="00400556">
            <w:pPr>
              <w:numPr>
                <w:ilvl w:val="0"/>
                <w:numId w:val="22"/>
              </w:numPr>
              <w:spacing w:before="120" w:after="120"/>
              <w:rPr>
                <w:rFonts w:cs="Arial"/>
                <w:sz w:val="20"/>
              </w:rPr>
            </w:pPr>
            <w:r w:rsidRPr="000F5053">
              <w:rPr>
                <w:rFonts w:cs="Arial"/>
                <w:sz w:val="20"/>
              </w:rPr>
              <w:t>Ausgabe Git status</w:t>
            </w:r>
          </w:p>
          <w:p w14:paraId="7B1DFFA3" w14:textId="36492831" w:rsidR="003E5A2C" w:rsidRPr="000F5053" w:rsidRDefault="003E5A2C" w:rsidP="00400556">
            <w:pPr>
              <w:numPr>
                <w:ilvl w:val="0"/>
                <w:numId w:val="22"/>
              </w:numPr>
              <w:spacing w:before="120" w:after="120"/>
              <w:rPr>
                <w:rFonts w:cs="Arial"/>
                <w:sz w:val="20"/>
              </w:rPr>
            </w:pPr>
            <w:r w:rsidRPr="000F5053">
              <w:rPr>
                <w:rFonts w:cs="Arial"/>
                <w:sz w:val="20"/>
              </w:rPr>
              <w:t>Ausgabe Git log</w:t>
            </w:r>
          </w:p>
          <w:p w14:paraId="76B07D0B" w14:textId="50C4DE4C" w:rsidR="00B13304" w:rsidRPr="000F5053" w:rsidRDefault="00B13304" w:rsidP="00400556">
            <w:pPr>
              <w:numPr>
                <w:ilvl w:val="0"/>
                <w:numId w:val="22"/>
              </w:numPr>
              <w:spacing w:before="120" w:after="120"/>
              <w:rPr>
                <w:rFonts w:cs="Arial"/>
                <w:sz w:val="20"/>
              </w:rPr>
            </w:pPr>
            <w:r w:rsidRPr="000F5053">
              <w:rPr>
                <w:rFonts w:cs="Arial"/>
                <w:sz w:val="20"/>
              </w:rPr>
              <w:t>Pull-Requests erstellen</w:t>
            </w:r>
          </w:p>
          <w:p w14:paraId="0625D6B6" w14:textId="26A2032F" w:rsidR="00FD0F73" w:rsidRPr="000F5053" w:rsidRDefault="00FD0F73" w:rsidP="00400556">
            <w:pPr>
              <w:numPr>
                <w:ilvl w:val="0"/>
                <w:numId w:val="22"/>
              </w:numPr>
              <w:spacing w:before="120" w:after="120"/>
              <w:rPr>
                <w:rFonts w:cs="Arial"/>
                <w:sz w:val="20"/>
              </w:rPr>
            </w:pPr>
            <w:r w:rsidRPr="000F5053">
              <w:rPr>
                <w:rFonts w:cs="Arial"/>
                <w:sz w:val="20"/>
              </w:rPr>
              <w:t>Erstellen eines neuen Repositories</w:t>
            </w:r>
          </w:p>
          <w:p w14:paraId="13AFF18E" w14:textId="51CEBA46" w:rsidR="00FD0F73" w:rsidRPr="000F5053" w:rsidRDefault="008A44C4" w:rsidP="00400556">
            <w:pPr>
              <w:numPr>
                <w:ilvl w:val="0"/>
                <w:numId w:val="22"/>
              </w:numPr>
              <w:spacing w:before="120" w:after="120"/>
              <w:rPr>
                <w:rFonts w:cs="Arial"/>
                <w:sz w:val="20"/>
              </w:rPr>
            </w:pPr>
            <w:r w:rsidRPr="000F5053">
              <w:rPr>
                <w:rFonts w:cs="Arial"/>
                <w:sz w:val="20"/>
              </w:rPr>
              <w:t>Automatisches Anmelden bei erstem Commit</w:t>
            </w:r>
          </w:p>
          <w:p w14:paraId="4BE0C3B2" w14:textId="26377AF5" w:rsidR="00796FDB" w:rsidRPr="000F5053" w:rsidRDefault="00796FDB" w:rsidP="00400556">
            <w:pPr>
              <w:numPr>
                <w:ilvl w:val="0"/>
                <w:numId w:val="22"/>
              </w:numPr>
              <w:spacing w:before="120" w:after="120"/>
              <w:rPr>
                <w:rFonts w:cs="Arial"/>
                <w:sz w:val="20"/>
              </w:rPr>
            </w:pPr>
            <w:r w:rsidRPr="000F5053">
              <w:rPr>
                <w:rFonts w:cs="Arial"/>
                <w:sz w:val="20"/>
              </w:rPr>
              <w:t>Git fetch</w:t>
            </w:r>
          </w:p>
          <w:p w14:paraId="62A36585" w14:textId="6B223AC5" w:rsidR="00897CAE" w:rsidRPr="000F5053" w:rsidRDefault="00897CAE" w:rsidP="00400556">
            <w:pPr>
              <w:numPr>
                <w:ilvl w:val="0"/>
                <w:numId w:val="22"/>
              </w:numPr>
              <w:spacing w:before="120" w:after="120"/>
              <w:rPr>
                <w:rFonts w:cs="Arial"/>
                <w:sz w:val="20"/>
              </w:rPr>
            </w:pPr>
            <w:r w:rsidRPr="000F5053">
              <w:rPr>
                <w:rFonts w:cs="Arial"/>
                <w:sz w:val="20"/>
              </w:rPr>
              <w:t>Git reset (Daten zurücksetzen, solange noch nicht gepush</w:t>
            </w:r>
            <w:r w:rsidR="000F5053">
              <w:rPr>
                <w:rFonts w:cs="Arial"/>
                <w:sz w:val="20"/>
              </w:rPr>
              <w:t>t</w:t>
            </w:r>
            <w:r w:rsidRPr="000F5053">
              <w:rPr>
                <w:rFonts w:cs="Arial"/>
                <w:sz w:val="20"/>
              </w:rPr>
              <w:t xml:space="preserve"> wurde)</w:t>
            </w:r>
          </w:p>
          <w:p w14:paraId="4271A5BF" w14:textId="5A96AFCB" w:rsidR="00ED0370" w:rsidRPr="000F5053" w:rsidRDefault="00ED0370" w:rsidP="00400556">
            <w:pPr>
              <w:numPr>
                <w:ilvl w:val="0"/>
                <w:numId w:val="22"/>
              </w:numPr>
              <w:spacing w:before="120" w:after="120"/>
              <w:rPr>
                <w:rFonts w:cs="Arial"/>
                <w:sz w:val="20"/>
              </w:rPr>
            </w:pPr>
            <w:r w:rsidRPr="000F5053">
              <w:rPr>
                <w:rFonts w:cs="Arial"/>
                <w:sz w:val="20"/>
              </w:rPr>
              <w:t>Git revert (</w:t>
            </w:r>
            <w:r w:rsidR="00744F71" w:rsidRPr="000F5053">
              <w:rPr>
                <w:rFonts w:cs="Arial"/>
                <w:sz w:val="20"/>
              </w:rPr>
              <w:t xml:space="preserve">entfernen eines Commits) </w:t>
            </w:r>
          </w:p>
          <w:p w14:paraId="0EFB8DBC" w14:textId="77777777" w:rsidR="00400556" w:rsidRDefault="00400556" w:rsidP="003E5A2C">
            <w:pPr>
              <w:spacing w:before="120" w:after="120"/>
              <w:ind w:left="720"/>
              <w:rPr>
                <w:rFonts w:cs="Arial"/>
                <w:color w:val="0070C0"/>
                <w:sz w:val="20"/>
              </w:rPr>
            </w:pPr>
          </w:p>
          <w:p w14:paraId="63791912" w14:textId="77777777" w:rsidR="00400556" w:rsidRPr="00A542EC" w:rsidRDefault="00400556" w:rsidP="003E5A2C">
            <w:pPr>
              <w:spacing w:before="120" w:after="120"/>
              <w:ind w:left="720"/>
              <w:rPr>
                <w:rFonts w:cs="Arial"/>
                <w:color w:val="0070C0"/>
                <w:sz w:val="20"/>
              </w:rPr>
            </w:pPr>
          </w:p>
          <w:p w14:paraId="37227516" w14:textId="77777777" w:rsidR="0016494F" w:rsidRDefault="0016494F" w:rsidP="00550B20">
            <w:pPr>
              <w:pStyle w:val="Tabelleneintrag"/>
              <w:tabs>
                <w:tab w:val="left" w:pos="430"/>
                <w:tab w:val="left" w:pos="1077"/>
                <w:tab w:val="left" w:pos="1927"/>
                <w:tab w:val="left" w:pos="2920"/>
                <w:tab w:val="left" w:pos="4621"/>
                <w:tab w:val="left" w:pos="5675"/>
              </w:tabs>
              <w:snapToGrid w:val="0"/>
            </w:pPr>
          </w:p>
        </w:tc>
      </w:tr>
    </w:tbl>
    <w:p w14:paraId="00FBA367" w14:textId="77777777" w:rsidR="0016494F" w:rsidRDefault="0016494F">
      <w:pPr>
        <w:spacing w:before="0" w:after="0"/>
        <w:rPr>
          <w:b/>
          <w:sz w:val="28"/>
        </w:rPr>
      </w:pPr>
    </w:p>
    <w:p w14:paraId="37245EB5" w14:textId="4EFABC3A" w:rsidR="0016494F" w:rsidRDefault="00B4268A" w:rsidP="0016494F">
      <w:pPr>
        <w:pStyle w:val="berschrift2"/>
      </w:pPr>
      <w:r>
        <w:t>Planung Meilensteine</w:t>
      </w:r>
      <w:r w:rsidR="00B70BF5">
        <w:t xml:space="preserve"> (LB1 / LB2)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084"/>
        <w:gridCol w:w="1607"/>
        <w:gridCol w:w="2085"/>
      </w:tblGrid>
      <w:tr w:rsidR="00A542EC" w:rsidRPr="008A5948" w14:paraId="2C0D2306" w14:textId="77777777" w:rsidTr="00A542EC">
        <w:trPr>
          <w:trHeight w:val="884"/>
        </w:trPr>
        <w:tc>
          <w:tcPr>
            <w:tcW w:w="546" w:type="dxa"/>
          </w:tcPr>
          <w:p w14:paraId="2F9E2FDD" w14:textId="5AF0B939" w:rsidR="0016494F" w:rsidRPr="008A5948" w:rsidRDefault="0016494F" w:rsidP="0016494F">
            <w:pPr>
              <w:pStyle w:val="berschrift2"/>
              <w:numPr>
                <w:ilvl w:val="0"/>
                <w:numId w:val="0"/>
              </w:numPr>
              <w:rPr>
                <w:i/>
                <w:sz w:val="22"/>
                <w:szCs w:val="22"/>
              </w:rPr>
            </w:pPr>
            <w:r>
              <w:rPr>
                <w:i/>
                <w:sz w:val="22"/>
                <w:szCs w:val="22"/>
              </w:rPr>
              <w:t>MS</w:t>
            </w:r>
          </w:p>
        </w:tc>
        <w:tc>
          <w:tcPr>
            <w:tcW w:w="5084" w:type="dxa"/>
          </w:tcPr>
          <w:p w14:paraId="629F0B0C" w14:textId="77777777" w:rsidR="0016494F" w:rsidRPr="008A5948" w:rsidRDefault="0016494F" w:rsidP="0016494F">
            <w:pPr>
              <w:pStyle w:val="berschrift2"/>
              <w:numPr>
                <w:ilvl w:val="0"/>
                <w:numId w:val="0"/>
              </w:numPr>
              <w:rPr>
                <w:i/>
                <w:sz w:val="22"/>
                <w:szCs w:val="22"/>
              </w:rPr>
            </w:pPr>
            <w:r w:rsidRPr="008A5948">
              <w:rPr>
                <w:i/>
                <w:sz w:val="22"/>
                <w:szCs w:val="22"/>
              </w:rPr>
              <w:t>Tätigkeit / Abgabe</w:t>
            </w:r>
          </w:p>
        </w:tc>
        <w:tc>
          <w:tcPr>
            <w:tcW w:w="1607" w:type="dxa"/>
            <w:tcBorders>
              <w:bottom w:val="single" w:sz="4" w:space="0" w:color="auto"/>
            </w:tcBorders>
          </w:tcPr>
          <w:p w14:paraId="0A77BC6E" w14:textId="50F84995" w:rsidR="0016494F" w:rsidRPr="008A5948" w:rsidRDefault="0016494F" w:rsidP="0016494F">
            <w:pPr>
              <w:pStyle w:val="berschrift2"/>
              <w:numPr>
                <w:ilvl w:val="0"/>
                <w:numId w:val="0"/>
              </w:numPr>
              <w:rPr>
                <w:i/>
                <w:sz w:val="22"/>
                <w:szCs w:val="22"/>
              </w:rPr>
            </w:pPr>
            <w:r>
              <w:rPr>
                <w:i/>
                <w:sz w:val="22"/>
                <w:szCs w:val="22"/>
              </w:rPr>
              <w:t>Soll-Datum</w:t>
            </w:r>
            <w:r w:rsidRPr="008A5948">
              <w:rPr>
                <w:i/>
                <w:sz w:val="22"/>
                <w:szCs w:val="22"/>
              </w:rPr>
              <w:t xml:space="preserve"> </w:t>
            </w:r>
          </w:p>
        </w:tc>
        <w:tc>
          <w:tcPr>
            <w:tcW w:w="2085" w:type="dxa"/>
            <w:tcBorders>
              <w:bottom w:val="single" w:sz="4" w:space="0" w:color="auto"/>
            </w:tcBorders>
          </w:tcPr>
          <w:p w14:paraId="2E847F1C" w14:textId="07CB4247" w:rsidR="0016494F" w:rsidRPr="008A5948" w:rsidRDefault="0016494F" w:rsidP="0016494F">
            <w:pPr>
              <w:pStyle w:val="berschrift2"/>
              <w:numPr>
                <w:ilvl w:val="0"/>
                <w:numId w:val="0"/>
              </w:numPr>
              <w:rPr>
                <w:i/>
                <w:sz w:val="22"/>
                <w:szCs w:val="22"/>
              </w:rPr>
            </w:pPr>
            <w:r>
              <w:rPr>
                <w:i/>
                <w:sz w:val="22"/>
                <w:szCs w:val="22"/>
              </w:rPr>
              <w:t>Ist-Datum</w:t>
            </w:r>
          </w:p>
        </w:tc>
      </w:tr>
      <w:tr w:rsidR="00A542EC" w:rsidRPr="008A5948" w14:paraId="3CFB3DA9" w14:textId="77777777" w:rsidTr="00A542EC">
        <w:trPr>
          <w:trHeight w:val="1556"/>
        </w:trPr>
        <w:tc>
          <w:tcPr>
            <w:tcW w:w="546" w:type="dxa"/>
          </w:tcPr>
          <w:p w14:paraId="0F056C75" w14:textId="77777777" w:rsidR="0016494F" w:rsidRPr="008A5948" w:rsidRDefault="0016494F" w:rsidP="0016494F">
            <w:pPr>
              <w:pStyle w:val="berschrift2"/>
              <w:numPr>
                <w:ilvl w:val="0"/>
                <w:numId w:val="0"/>
              </w:numPr>
              <w:rPr>
                <w:b w:val="0"/>
                <w:sz w:val="22"/>
                <w:szCs w:val="22"/>
              </w:rPr>
            </w:pPr>
            <w:r>
              <w:rPr>
                <w:b w:val="0"/>
                <w:sz w:val="22"/>
                <w:szCs w:val="22"/>
              </w:rPr>
              <w:t>A</w:t>
            </w:r>
          </w:p>
        </w:tc>
        <w:tc>
          <w:tcPr>
            <w:tcW w:w="5084" w:type="dxa"/>
          </w:tcPr>
          <w:p w14:paraId="2DAA8BA3"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 xml:space="preserve">Projektstart </w:t>
            </w:r>
          </w:p>
          <w:p w14:paraId="02BBCA41" w14:textId="042AC948"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Team</w:t>
            </w:r>
            <w:r w:rsidR="00316558">
              <w:rPr>
                <w:b w:val="0"/>
                <w:sz w:val="22"/>
                <w:szCs w:val="22"/>
              </w:rPr>
              <w:t xml:space="preserve"> B</w:t>
            </w:r>
            <w:r w:rsidRPr="008A5948">
              <w:rPr>
                <w:b w:val="0"/>
                <w:sz w:val="22"/>
                <w:szCs w:val="22"/>
              </w:rPr>
              <w:t>ildung</w:t>
            </w:r>
            <w:r w:rsidR="00366C6B">
              <w:rPr>
                <w:b w:val="0"/>
                <w:sz w:val="22"/>
                <w:szCs w:val="22"/>
              </w:rPr>
              <w:t xml:space="preserve">, </w:t>
            </w:r>
            <w:r w:rsidR="0062737A">
              <w:rPr>
                <w:b w:val="0"/>
                <w:sz w:val="22"/>
                <w:szCs w:val="22"/>
              </w:rPr>
              <w:t>Kollaboration</w:t>
            </w:r>
            <w:r w:rsidR="00990073">
              <w:rPr>
                <w:b w:val="0"/>
                <w:sz w:val="22"/>
                <w:szCs w:val="22"/>
              </w:rPr>
              <w:t>splattform, GitHub</w:t>
            </w:r>
            <w:r w:rsidR="000016ED">
              <w:rPr>
                <w:b w:val="0"/>
                <w:sz w:val="22"/>
                <w:szCs w:val="22"/>
              </w:rPr>
              <w:t xml:space="preserve"> </w:t>
            </w:r>
            <w:r w:rsidR="00ED6DB3">
              <w:rPr>
                <w:b w:val="0"/>
                <w:sz w:val="22"/>
                <w:szCs w:val="22"/>
              </w:rPr>
              <w:t>Repos *</w:t>
            </w:r>
            <w:r w:rsidR="000016ED">
              <w:rPr>
                <w:b w:val="0"/>
                <w:sz w:val="22"/>
                <w:szCs w:val="22"/>
              </w:rPr>
              <w:t>, Lehrerzugang</w:t>
            </w:r>
          </w:p>
          <w:p w14:paraId="794AD183" w14:textId="5651FA59" w:rsidR="00A542EC" w:rsidRPr="008A5948" w:rsidRDefault="00A542EC" w:rsidP="00A542EC">
            <w:pPr>
              <w:pStyle w:val="berschrift2"/>
              <w:numPr>
                <w:ilvl w:val="0"/>
                <w:numId w:val="24"/>
              </w:numPr>
              <w:spacing w:before="0" w:after="0"/>
              <w:ind w:left="397" w:hanging="284"/>
              <w:rPr>
                <w:sz w:val="22"/>
                <w:szCs w:val="22"/>
              </w:rPr>
            </w:pPr>
            <w:r w:rsidRPr="008A5948">
              <w:rPr>
                <w:sz w:val="22"/>
                <w:szCs w:val="22"/>
              </w:rPr>
              <w:t xml:space="preserve">Wahl / Ausarbeitung der </w:t>
            </w:r>
            <w:r>
              <w:rPr>
                <w:sz w:val="22"/>
                <w:szCs w:val="22"/>
              </w:rPr>
              <w:t>Anforderungsdefinition</w:t>
            </w:r>
          </w:p>
          <w:p w14:paraId="4B36DDC0" w14:textId="46548DBF" w:rsidR="0016494F" w:rsidRPr="008A5948" w:rsidRDefault="00A542EC" w:rsidP="00A542EC">
            <w:pPr>
              <w:spacing w:before="0" w:after="0"/>
              <w:ind w:left="113"/>
              <w:rPr>
                <w:lang w:eastAsia="de-DE"/>
              </w:rPr>
            </w:pPr>
            <w:r w:rsidRPr="008A5948">
              <w:rPr>
                <w:sz w:val="22"/>
                <w:szCs w:val="22"/>
              </w:rPr>
              <w:t xml:space="preserve">Abnahme </w:t>
            </w:r>
            <w:r>
              <w:rPr>
                <w:sz w:val="22"/>
                <w:szCs w:val="22"/>
              </w:rPr>
              <w:t>Anforderungsdefinition durch Lehrperson</w:t>
            </w:r>
          </w:p>
        </w:tc>
        <w:tc>
          <w:tcPr>
            <w:tcW w:w="1607" w:type="dxa"/>
            <w:shd w:val="clear" w:color="auto" w:fill="F2F2F2"/>
          </w:tcPr>
          <w:p w14:paraId="12E5F6D4" w14:textId="3CBB43B6" w:rsidR="0016494F" w:rsidRPr="00B407BA" w:rsidRDefault="001E7AAD" w:rsidP="0016494F">
            <w:pPr>
              <w:pStyle w:val="berschrift2"/>
              <w:numPr>
                <w:ilvl w:val="0"/>
                <w:numId w:val="0"/>
              </w:numPr>
              <w:rPr>
                <w:b w:val="0"/>
                <w:sz w:val="22"/>
                <w:szCs w:val="22"/>
              </w:rPr>
            </w:pPr>
            <w:r>
              <w:rPr>
                <w:b w:val="0"/>
                <w:sz w:val="22"/>
                <w:szCs w:val="22"/>
              </w:rPr>
              <w:t>28.09.21</w:t>
            </w:r>
          </w:p>
        </w:tc>
        <w:tc>
          <w:tcPr>
            <w:tcW w:w="2085" w:type="dxa"/>
            <w:shd w:val="clear" w:color="auto" w:fill="F2F2F2"/>
          </w:tcPr>
          <w:p w14:paraId="1B3AE1F5" w14:textId="61548358" w:rsidR="0016494F" w:rsidRPr="00B407BA" w:rsidRDefault="00672EB9" w:rsidP="0016494F">
            <w:pPr>
              <w:pStyle w:val="berschrift2"/>
              <w:numPr>
                <w:ilvl w:val="0"/>
                <w:numId w:val="0"/>
              </w:numPr>
              <w:rPr>
                <w:b w:val="0"/>
                <w:sz w:val="22"/>
                <w:szCs w:val="22"/>
              </w:rPr>
            </w:pPr>
            <w:r>
              <w:rPr>
                <w:b w:val="0"/>
                <w:sz w:val="22"/>
                <w:szCs w:val="22"/>
              </w:rPr>
              <w:t>28.09.21</w:t>
            </w:r>
          </w:p>
        </w:tc>
      </w:tr>
      <w:tr w:rsidR="00A542EC" w:rsidRPr="008A5948" w14:paraId="097AE826" w14:textId="77777777" w:rsidTr="00A542EC">
        <w:tc>
          <w:tcPr>
            <w:tcW w:w="546" w:type="dxa"/>
          </w:tcPr>
          <w:p w14:paraId="0D794514" w14:textId="77777777" w:rsidR="0016494F" w:rsidRPr="009E43C0" w:rsidRDefault="0016494F" w:rsidP="0016494F">
            <w:pPr>
              <w:pStyle w:val="berschrift2"/>
              <w:numPr>
                <w:ilvl w:val="0"/>
                <w:numId w:val="0"/>
              </w:numPr>
              <w:rPr>
                <w:bCs/>
                <w:sz w:val="22"/>
                <w:szCs w:val="22"/>
              </w:rPr>
            </w:pPr>
            <w:r w:rsidRPr="009E43C0">
              <w:rPr>
                <w:bCs/>
                <w:sz w:val="22"/>
                <w:szCs w:val="22"/>
              </w:rPr>
              <w:t>B</w:t>
            </w:r>
          </w:p>
        </w:tc>
        <w:tc>
          <w:tcPr>
            <w:tcW w:w="5084" w:type="dxa"/>
          </w:tcPr>
          <w:p w14:paraId="31F23DFB"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Teamaufgabe 1:</w:t>
            </w:r>
          </w:p>
          <w:p w14:paraId="5C8AD505" w14:textId="6FCD35F3" w:rsidR="0016494F" w:rsidRPr="008A5948" w:rsidRDefault="00A542EC" w:rsidP="006C1649">
            <w:pPr>
              <w:pStyle w:val="berschrift2"/>
              <w:numPr>
                <w:ilvl w:val="0"/>
                <w:numId w:val="27"/>
              </w:numPr>
              <w:spacing w:before="0" w:after="0"/>
              <w:ind w:left="443"/>
              <w:rPr>
                <w:b w:val="0"/>
                <w:sz w:val="22"/>
                <w:szCs w:val="22"/>
              </w:rPr>
            </w:pPr>
            <w:r w:rsidRPr="006C1649">
              <w:rPr>
                <w:sz w:val="22"/>
                <w:szCs w:val="22"/>
              </w:rPr>
              <w:t xml:space="preserve">Abgabe: Lösungsdesign </w:t>
            </w:r>
            <w:r w:rsidRPr="006C1649">
              <w:rPr>
                <w:sz w:val="22"/>
                <w:szCs w:val="22"/>
              </w:rPr>
              <w:br/>
            </w:r>
            <w:r w:rsidRPr="008A5948">
              <w:rPr>
                <w:b w:val="0"/>
                <w:sz w:val="22"/>
                <w:szCs w:val="22"/>
              </w:rPr>
              <w:t>(</w:t>
            </w:r>
            <w:r>
              <w:rPr>
                <w:b w:val="0"/>
                <w:sz w:val="22"/>
                <w:szCs w:val="22"/>
              </w:rPr>
              <w:t>Funktionsmodell / GUI / PAP / Storyboard</w:t>
            </w:r>
            <w:r w:rsidRPr="008A5948">
              <w:rPr>
                <w:b w:val="0"/>
                <w:sz w:val="22"/>
                <w:szCs w:val="22"/>
              </w:rPr>
              <w:t>)</w:t>
            </w:r>
          </w:p>
        </w:tc>
        <w:tc>
          <w:tcPr>
            <w:tcW w:w="1607" w:type="dxa"/>
            <w:shd w:val="clear" w:color="auto" w:fill="F2F2F2"/>
          </w:tcPr>
          <w:p w14:paraId="551B0C57" w14:textId="427DEF4F" w:rsidR="0016494F" w:rsidRPr="00B407BA" w:rsidRDefault="003F5043" w:rsidP="0016494F">
            <w:pPr>
              <w:pStyle w:val="berschrift2"/>
              <w:numPr>
                <w:ilvl w:val="0"/>
                <w:numId w:val="0"/>
              </w:numPr>
              <w:rPr>
                <w:b w:val="0"/>
                <w:sz w:val="22"/>
                <w:szCs w:val="22"/>
              </w:rPr>
            </w:pPr>
            <w:r>
              <w:rPr>
                <w:b w:val="0"/>
                <w:sz w:val="22"/>
                <w:szCs w:val="22"/>
              </w:rPr>
              <w:t>28.09.21</w:t>
            </w:r>
          </w:p>
        </w:tc>
        <w:tc>
          <w:tcPr>
            <w:tcW w:w="2085" w:type="dxa"/>
            <w:shd w:val="clear" w:color="auto" w:fill="F2F2F2"/>
          </w:tcPr>
          <w:p w14:paraId="09B54092" w14:textId="0208ED7A" w:rsidR="0016494F" w:rsidRPr="00B407BA" w:rsidRDefault="002444D4" w:rsidP="0016494F">
            <w:pPr>
              <w:pStyle w:val="berschrift2"/>
              <w:numPr>
                <w:ilvl w:val="0"/>
                <w:numId w:val="0"/>
              </w:numPr>
              <w:rPr>
                <w:b w:val="0"/>
                <w:sz w:val="22"/>
                <w:szCs w:val="22"/>
              </w:rPr>
            </w:pPr>
            <w:r>
              <w:rPr>
                <w:b w:val="0"/>
                <w:sz w:val="22"/>
                <w:szCs w:val="22"/>
              </w:rPr>
              <w:t>05.10.21</w:t>
            </w:r>
          </w:p>
        </w:tc>
      </w:tr>
      <w:tr w:rsidR="00A542EC" w:rsidRPr="008A5948" w14:paraId="51DA8562" w14:textId="77777777" w:rsidTr="00A542EC">
        <w:tc>
          <w:tcPr>
            <w:tcW w:w="546" w:type="dxa"/>
          </w:tcPr>
          <w:p w14:paraId="4B28BBBE" w14:textId="2BB54234" w:rsidR="00B70BF5" w:rsidRPr="009E43C0" w:rsidRDefault="0016494F" w:rsidP="00B70BF5">
            <w:pPr>
              <w:pStyle w:val="berschrift2"/>
              <w:numPr>
                <w:ilvl w:val="0"/>
                <w:numId w:val="0"/>
              </w:numPr>
              <w:rPr>
                <w:bCs/>
                <w:sz w:val="22"/>
                <w:szCs w:val="22"/>
              </w:rPr>
            </w:pPr>
            <w:r w:rsidRPr="009E43C0">
              <w:rPr>
                <w:bCs/>
                <w:sz w:val="22"/>
                <w:szCs w:val="22"/>
              </w:rPr>
              <w:t>B2</w:t>
            </w:r>
          </w:p>
        </w:tc>
        <w:tc>
          <w:tcPr>
            <w:tcW w:w="5084" w:type="dxa"/>
          </w:tcPr>
          <w:p w14:paraId="6DF34B6B" w14:textId="12D7D7B0" w:rsidR="00885DBC" w:rsidRPr="009E43C0" w:rsidRDefault="00885DBC" w:rsidP="00885DBC">
            <w:pPr>
              <w:pStyle w:val="berschrift2"/>
              <w:numPr>
                <w:ilvl w:val="0"/>
                <w:numId w:val="0"/>
              </w:numPr>
              <w:spacing w:before="0" w:after="0"/>
              <w:rPr>
                <w:color w:val="7030A0"/>
                <w:sz w:val="22"/>
                <w:szCs w:val="22"/>
              </w:rPr>
            </w:pPr>
            <w:r w:rsidRPr="009E43C0">
              <w:rPr>
                <w:color w:val="7030A0"/>
                <w:sz w:val="22"/>
                <w:szCs w:val="22"/>
              </w:rPr>
              <w:t>Teamaufgabe 2:</w:t>
            </w:r>
            <w:r w:rsidR="009E43C0" w:rsidRPr="009E43C0">
              <w:rPr>
                <w:color w:val="7030A0"/>
                <w:sz w:val="22"/>
                <w:szCs w:val="22"/>
              </w:rPr>
              <w:t xml:space="preserve"> (Nur LB2)</w:t>
            </w:r>
          </w:p>
          <w:p w14:paraId="3480974E" w14:textId="29A14B26" w:rsidR="0016494F" w:rsidRPr="008A5948" w:rsidRDefault="00885DBC" w:rsidP="0097231F">
            <w:pPr>
              <w:pStyle w:val="berschrift2"/>
              <w:numPr>
                <w:ilvl w:val="0"/>
                <w:numId w:val="24"/>
              </w:numPr>
              <w:spacing w:before="0" w:after="0"/>
              <w:ind w:left="397" w:hanging="284"/>
              <w:rPr>
                <w:b w:val="0"/>
                <w:sz w:val="22"/>
                <w:szCs w:val="22"/>
              </w:rPr>
            </w:pPr>
            <w:r w:rsidRPr="008A5948">
              <w:rPr>
                <w:b w:val="0"/>
                <w:sz w:val="22"/>
                <w:szCs w:val="22"/>
              </w:rPr>
              <w:t>Abgabe: Testvorschrift und Testfälle</w:t>
            </w:r>
          </w:p>
        </w:tc>
        <w:tc>
          <w:tcPr>
            <w:tcW w:w="1607" w:type="dxa"/>
            <w:shd w:val="clear" w:color="auto" w:fill="F2F2F2"/>
          </w:tcPr>
          <w:p w14:paraId="4439554A" w14:textId="525EF408" w:rsidR="0016494F" w:rsidRPr="00B407BA" w:rsidRDefault="00C77C2F" w:rsidP="0016494F">
            <w:pPr>
              <w:pStyle w:val="berschrift2"/>
              <w:numPr>
                <w:ilvl w:val="0"/>
                <w:numId w:val="0"/>
              </w:numPr>
              <w:rPr>
                <w:b w:val="0"/>
                <w:sz w:val="22"/>
                <w:szCs w:val="22"/>
              </w:rPr>
            </w:pPr>
            <w:r>
              <w:rPr>
                <w:b w:val="0"/>
                <w:sz w:val="22"/>
                <w:szCs w:val="22"/>
              </w:rPr>
              <w:t>05.11.21</w:t>
            </w:r>
          </w:p>
        </w:tc>
        <w:tc>
          <w:tcPr>
            <w:tcW w:w="2085" w:type="dxa"/>
            <w:shd w:val="clear" w:color="auto" w:fill="F2F2F2"/>
          </w:tcPr>
          <w:p w14:paraId="6689DC6F" w14:textId="0A5ED910" w:rsidR="0016494F" w:rsidRPr="00B407BA" w:rsidRDefault="00542219" w:rsidP="0016494F">
            <w:pPr>
              <w:pStyle w:val="berschrift2"/>
              <w:numPr>
                <w:ilvl w:val="0"/>
                <w:numId w:val="0"/>
              </w:numPr>
              <w:rPr>
                <w:b w:val="0"/>
                <w:sz w:val="22"/>
                <w:szCs w:val="22"/>
              </w:rPr>
            </w:pPr>
            <w:r>
              <w:rPr>
                <w:b w:val="0"/>
                <w:sz w:val="22"/>
                <w:szCs w:val="22"/>
              </w:rPr>
              <w:t>09.11.21</w:t>
            </w:r>
          </w:p>
        </w:tc>
      </w:tr>
      <w:tr w:rsidR="00A542EC" w:rsidRPr="008A5948" w14:paraId="1FE11EDD" w14:textId="77777777" w:rsidTr="00A542EC">
        <w:tc>
          <w:tcPr>
            <w:tcW w:w="546" w:type="dxa"/>
          </w:tcPr>
          <w:p w14:paraId="473BF27E" w14:textId="77777777" w:rsidR="00A542EC" w:rsidRPr="009E43C0" w:rsidRDefault="00A542EC" w:rsidP="0016494F">
            <w:pPr>
              <w:pStyle w:val="berschrift2"/>
              <w:numPr>
                <w:ilvl w:val="0"/>
                <w:numId w:val="0"/>
              </w:numPr>
              <w:rPr>
                <w:bCs/>
                <w:sz w:val="22"/>
                <w:szCs w:val="22"/>
              </w:rPr>
            </w:pPr>
            <w:r w:rsidRPr="009E43C0">
              <w:rPr>
                <w:bCs/>
                <w:sz w:val="22"/>
                <w:szCs w:val="22"/>
              </w:rPr>
              <w:t>C</w:t>
            </w:r>
          </w:p>
        </w:tc>
        <w:tc>
          <w:tcPr>
            <w:tcW w:w="5084" w:type="dxa"/>
          </w:tcPr>
          <w:p w14:paraId="0972A9D8" w14:textId="05116A11" w:rsidR="00A542EC" w:rsidRPr="009D067C" w:rsidRDefault="00A542EC" w:rsidP="0097231F">
            <w:pPr>
              <w:pStyle w:val="berschrift2"/>
              <w:numPr>
                <w:ilvl w:val="0"/>
                <w:numId w:val="0"/>
              </w:numPr>
              <w:tabs>
                <w:tab w:val="left" w:pos="2895"/>
              </w:tabs>
              <w:spacing w:before="0" w:after="0"/>
              <w:rPr>
                <w:color w:val="7030A0"/>
                <w:sz w:val="22"/>
                <w:szCs w:val="22"/>
              </w:rPr>
            </w:pPr>
            <w:r w:rsidRPr="009D067C">
              <w:rPr>
                <w:color w:val="7030A0"/>
                <w:sz w:val="22"/>
                <w:szCs w:val="22"/>
              </w:rPr>
              <w:t xml:space="preserve">Einzelaufgabe </w:t>
            </w:r>
            <w:r w:rsidR="008703E4">
              <w:rPr>
                <w:color w:val="7030A0"/>
                <w:sz w:val="22"/>
                <w:szCs w:val="22"/>
              </w:rPr>
              <w:t xml:space="preserve">2 (LB1) </w:t>
            </w:r>
            <w:r w:rsidR="005F23B7">
              <w:rPr>
                <w:color w:val="7030A0"/>
                <w:sz w:val="22"/>
                <w:szCs w:val="22"/>
              </w:rPr>
              <w:t>/</w:t>
            </w:r>
            <w:r w:rsidR="008703E4">
              <w:rPr>
                <w:color w:val="7030A0"/>
                <w:sz w:val="22"/>
                <w:szCs w:val="22"/>
              </w:rPr>
              <w:t xml:space="preserve"> 3 (LB2)</w:t>
            </w:r>
            <w:r w:rsidRPr="009D067C">
              <w:rPr>
                <w:color w:val="7030A0"/>
                <w:sz w:val="22"/>
                <w:szCs w:val="22"/>
              </w:rPr>
              <w:t>:</w:t>
            </w:r>
            <w:r w:rsidR="0097231F">
              <w:rPr>
                <w:color w:val="7030A0"/>
                <w:sz w:val="22"/>
                <w:szCs w:val="22"/>
              </w:rPr>
              <w:tab/>
            </w:r>
          </w:p>
          <w:p w14:paraId="0EEA8961" w14:textId="77777777"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Abgabe Programmcode</w:t>
            </w:r>
            <w:r>
              <w:rPr>
                <w:b w:val="0"/>
                <w:sz w:val="22"/>
                <w:szCs w:val="22"/>
              </w:rPr>
              <w:t xml:space="preserve"> und Dokumentation</w:t>
            </w:r>
          </w:p>
          <w:p w14:paraId="76D458E4" w14:textId="56A513C5" w:rsidR="00A542EC" w:rsidRPr="0097231F" w:rsidRDefault="00A542EC" w:rsidP="0097231F">
            <w:pPr>
              <w:pStyle w:val="berschrift2"/>
              <w:numPr>
                <w:ilvl w:val="0"/>
                <w:numId w:val="24"/>
              </w:numPr>
              <w:spacing w:before="0" w:after="0"/>
              <w:ind w:left="397" w:hanging="284"/>
              <w:rPr>
                <w:sz w:val="22"/>
                <w:szCs w:val="22"/>
              </w:rPr>
            </w:pPr>
            <w:r w:rsidRPr="0097231F">
              <w:rPr>
                <w:sz w:val="22"/>
                <w:szCs w:val="22"/>
              </w:rPr>
              <w:t>Fachgespräch Projektabnahme</w:t>
            </w:r>
          </w:p>
        </w:tc>
        <w:tc>
          <w:tcPr>
            <w:tcW w:w="1607" w:type="dxa"/>
            <w:shd w:val="clear" w:color="auto" w:fill="F2F2F2"/>
          </w:tcPr>
          <w:p w14:paraId="4B632966" w14:textId="7F98D97D" w:rsidR="00A542EC" w:rsidRPr="00B407BA" w:rsidRDefault="00392CDA" w:rsidP="0016494F">
            <w:pPr>
              <w:pStyle w:val="berschrift2"/>
              <w:numPr>
                <w:ilvl w:val="0"/>
                <w:numId w:val="0"/>
              </w:numPr>
              <w:rPr>
                <w:b w:val="0"/>
                <w:sz w:val="22"/>
                <w:szCs w:val="22"/>
              </w:rPr>
            </w:pPr>
            <w:r>
              <w:rPr>
                <w:b w:val="0"/>
                <w:sz w:val="22"/>
                <w:szCs w:val="22"/>
              </w:rPr>
              <w:t>09.11.21</w:t>
            </w:r>
          </w:p>
        </w:tc>
        <w:tc>
          <w:tcPr>
            <w:tcW w:w="2085" w:type="dxa"/>
            <w:shd w:val="clear" w:color="auto" w:fill="F2F2F2"/>
          </w:tcPr>
          <w:p w14:paraId="36381096" w14:textId="13C24302" w:rsidR="00A542EC" w:rsidRPr="00B407BA" w:rsidRDefault="00542219" w:rsidP="0016494F">
            <w:pPr>
              <w:pStyle w:val="berschrift2"/>
              <w:numPr>
                <w:ilvl w:val="0"/>
                <w:numId w:val="0"/>
              </w:numPr>
              <w:rPr>
                <w:b w:val="0"/>
                <w:sz w:val="22"/>
                <w:szCs w:val="22"/>
              </w:rPr>
            </w:pPr>
            <w:r>
              <w:rPr>
                <w:b w:val="0"/>
                <w:sz w:val="22"/>
                <w:szCs w:val="22"/>
              </w:rPr>
              <w:t>09.11.21</w:t>
            </w:r>
          </w:p>
        </w:tc>
      </w:tr>
      <w:tr w:rsidR="00A542EC" w:rsidRPr="008A5948" w14:paraId="51A613FE" w14:textId="77777777" w:rsidTr="00A542EC">
        <w:tc>
          <w:tcPr>
            <w:tcW w:w="546" w:type="dxa"/>
          </w:tcPr>
          <w:p w14:paraId="1A69CBFF" w14:textId="77777777" w:rsidR="0016494F" w:rsidRPr="009E43C0" w:rsidRDefault="0016494F" w:rsidP="0016494F">
            <w:pPr>
              <w:pStyle w:val="berschrift2"/>
              <w:numPr>
                <w:ilvl w:val="0"/>
                <w:numId w:val="0"/>
              </w:numPr>
              <w:rPr>
                <w:bCs/>
                <w:sz w:val="22"/>
                <w:szCs w:val="22"/>
              </w:rPr>
            </w:pPr>
            <w:r w:rsidRPr="009E43C0">
              <w:rPr>
                <w:bCs/>
                <w:sz w:val="22"/>
                <w:szCs w:val="22"/>
              </w:rPr>
              <w:t>C2</w:t>
            </w:r>
          </w:p>
        </w:tc>
        <w:tc>
          <w:tcPr>
            <w:tcW w:w="5084" w:type="dxa"/>
          </w:tcPr>
          <w:p w14:paraId="5AD9EB72" w14:textId="06BEE438" w:rsidR="00885DBC" w:rsidRPr="00885DBC" w:rsidRDefault="00885DBC" w:rsidP="00885DBC">
            <w:pPr>
              <w:pStyle w:val="berschrift2"/>
              <w:numPr>
                <w:ilvl w:val="0"/>
                <w:numId w:val="0"/>
              </w:numPr>
              <w:spacing w:before="0" w:after="0"/>
              <w:rPr>
                <w:color w:val="7030A0"/>
                <w:sz w:val="22"/>
                <w:szCs w:val="22"/>
              </w:rPr>
            </w:pPr>
            <w:r w:rsidRPr="00885DBC">
              <w:rPr>
                <w:color w:val="7030A0"/>
                <w:sz w:val="22"/>
                <w:szCs w:val="22"/>
              </w:rPr>
              <w:t>Einzelaufgabe 4:</w:t>
            </w:r>
            <w:r w:rsidR="009E43C0">
              <w:rPr>
                <w:color w:val="7030A0"/>
                <w:sz w:val="22"/>
                <w:szCs w:val="22"/>
              </w:rPr>
              <w:t xml:space="preserve"> (Nur LB2)</w:t>
            </w:r>
          </w:p>
          <w:p w14:paraId="74B7465F" w14:textId="77777777" w:rsidR="00885DBC" w:rsidRPr="00885DBC" w:rsidRDefault="00885DBC" w:rsidP="00885DBC">
            <w:pPr>
              <w:pStyle w:val="berschrift2"/>
              <w:numPr>
                <w:ilvl w:val="0"/>
                <w:numId w:val="24"/>
              </w:numPr>
              <w:spacing w:before="0" w:after="0"/>
            </w:pPr>
            <w:r w:rsidRPr="008A5948">
              <w:rPr>
                <w:b w:val="0"/>
                <w:sz w:val="22"/>
                <w:szCs w:val="22"/>
              </w:rPr>
              <w:t xml:space="preserve">Abgabe: </w:t>
            </w:r>
            <w:r>
              <w:rPr>
                <w:b w:val="0"/>
                <w:sz w:val="22"/>
                <w:szCs w:val="22"/>
              </w:rPr>
              <w:t>Ausgefüllter Systemtest</w:t>
            </w:r>
            <w:r w:rsidRPr="008A5948">
              <w:rPr>
                <w:b w:val="0"/>
                <w:sz w:val="22"/>
                <w:szCs w:val="22"/>
              </w:rPr>
              <w:t xml:space="preserve"> </w:t>
            </w:r>
          </w:p>
          <w:p w14:paraId="0603C129" w14:textId="136645BC" w:rsidR="0016494F" w:rsidRPr="008A5948" w:rsidRDefault="0016494F" w:rsidP="00885DBC">
            <w:pPr>
              <w:pStyle w:val="berschrift2"/>
              <w:numPr>
                <w:ilvl w:val="0"/>
                <w:numId w:val="0"/>
              </w:numPr>
              <w:spacing w:before="0" w:after="0"/>
              <w:ind w:left="17"/>
            </w:pPr>
          </w:p>
        </w:tc>
        <w:tc>
          <w:tcPr>
            <w:tcW w:w="1607" w:type="dxa"/>
            <w:shd w:val="clear" w:color="auto" w:fill="F2F2F2"/>
          </w:tcPr>
          <w:p w14:paraId="5915EF86" w14:textId="55711FD0" w:rsidR="0016494F" w:rsidRPr="00B407BA" w:rsidRDefault="00AA3F6E" w:rsidP="0016494F">
            <w:pPr>
              <w:pStyle w:val="berschrift2"/>
              <w:numPr>
                <w:ilvl w:val="0"/>
                <w:numId w:val="0"/>
              </w:numPr>
              <w:rPr>
                <w:b w:val="0"/>
                <w:sz w:val="22"/>
                <w:szCs w:val="22"/>
              </w:rPr>
            </w:pPr>
            <w:r>
              <w:rPr>
                <w:b w:val="0"/>
                <w:sz w:val="22"/>
                <w:szCs w:val="22"/>
              </w:rPr>
              <w:t>09.11.21</w:t>
            </w:r>
          </w:p>
        </w:tc>
        <w:tc>
          <w:tcPr>
            <w:tcW w:w="2085" w:type="dxa"/>
            <w:shd w:val="clear" w:color="auto" w:fill="F2F2F2"/>
          </w:tcPr>
          <w:p w14:paraId="3992D946" w14:textId="36B5CD0E" w:rsidR="0016494F" w:rsidRPr="00B407BA" w:rsidRDefault="00542219" w:rsidP="0016494F">
            <w:pPr>
              <w:pStyle w:val="berschrift2"/>
              <w:numPr>
                <w:ilvl w:val="0"/>
                <w:numId w:val="0"/>
              </w:numPr>
              <w:rPr>
                <w:b w:val="0"/>
                <w:sz w:val="22"/>
                <w:szCs w:val="22"/>
              </w:rPr>
            </w:pPr>
            <w:r>
              <w:rPr>
                <w:b w:val="0"/>
                <w:sz w:val="22"/>
                <w:szCs w:val="22"/>
              </w:rPr>
              <w:t>09.11.21</w:t>
            </w:r>
          </w:p>
        </w:tc>
      </w:tr>
    </w:tbl>
    <w:p w14:paraId="09522691" w14:textId="77777777" w:rsidR="0016494F" w:rsidRDefault="0016494F">
      <w:pPr>
        <w:spacing w:before="0" w:after="0"/>
        <w:rPr>
          <w:b/>
          <w:sz w:val="28"/>
        </w:rPr>
      </w:pPr>
    </w:p>
    <w:p w14:paraId="1C66B7C0" w14:textId="25F562A3" w:rsidR="00ED6DB3" w:rsidRPr="00ED6DB3" w:rsidRDefault="00ED6DB3" w:rsidP="00ED6DB3">
      <w:pPr>
        <w:pStyle w:val="Textkrper"/>
        <w:rPr>
          <w:color w:val="FF0000"/>
        </w:rPr>
      </w:pPr>
      <w:r w:rsidRPr="00ED6DB3">
        <w:rPr>
          <w:color w:val="FF0000"/>
        </w:rPr>
        <w:t xml:space="preserve">*) Öffentliche GitHub-URLs im Ablageordner auf dem BSCW ablegen! (pro </w:t>
      </w:r>
      <w:r w:rsidR="00564FED">
        <w:rPr>
          <w:color w:val="FF0000"/>
        </w:rPr>
        <w:t>Team</w:t>
      </w:r>
      <w:r w:rsidRPr="00ED6DB3">
        <w:rPr>
          <w:color w:val="FF0000"/>
        </w:rPr>
        <w:t>)</w:t>
      </w:r>
    </w:p>
    <w:p w14:paraId="6AEFF253" w14:textId="6EBE93C9" w:rsidR="00A542EC" w:rsidRPr="00CD3962" w:rsidRDefault="00ED6DB3" w:rsidP="00CD3962">
      <w:pPr>
        <w:pStyle w:val="Textkrper"/>
        <w:rPr>
          <w:b/>
          <w:i/>
          <w:lang w:eastAsia="de-DE"/>
        </w:rPr>
      </w:pPr>
      <w:r>
        <w:rPr>
          <w:color w:val="FF0000"/>
        </w:rPr>
        <w:t xml:space="preserve">Namenskonvention URL: </w:t>
      </w:r>
      <w:r w:rsidRPr="00ED6DB3">
        <w:rPr>
          <w:b/>
          <w:bCs/>
          <w:color w:val="FF0000"/>
        </w:rPr>
        <w:t>M122_Klasse_Thema_Name</w:t>
      </w:r>
      <w:r w:rsidR="00564FED">
        <w:rPr>
          <w:b/>
          <w:bCs/>
          <w:color w:val="FF0000"/>
        </w:rPr>
        <w:t>_Name</w:t>
      </w:r>
      <w:r>
        <w:rPr>
          <w:color w:val="FF0000"/>
        </w:rPr>
        <w:t xml:space="preserve"> </w:t>
      </w:r>
      <w:r w:rsidRPr="006D7AC1">
        <w:rPr>
          <w:b/>
          <w:i/>
          <w:lang w:eastAsia="de-DE"/>
        </w:rPr>
        <w:t xml:space="preserve"> </w:t>
      </w:r>
    </w:p>
    <w:p w14:paraId="2A085954" w14:textId="513326CD" w:rsidR="00A22ADE" w:rsidRDefault="00240570" w:rsidP="00BE1EB3">
      <w:pPr>
        <w:pStyle w:val="berschrift1"/>
      </w:pPr>
      <w:r>
        <w:lastRenderedPageBreak/>
        <w:t>Lösungsdesign (</w:t>
      </w:r>
      <w:r w:rsidR="00674AA8" w:rsidRPr="00674AA8">
        <w:t xml:space="preserve">Meilenstein B: </w:t>
      </w:r>
      <w:r w:rsidRPr="00CB64E6">
        <w:t>Teamaufgabe 1</w:t>
      </w:r>
      <w:r>
        <w:t>)</w:t>
      </w:r>
    </w:p>
    <w:p w14:paraId="725AA129" w14:textId="00ADB5D4" w:rsidR="00240570" w:rsidRDefault="00A542EC" w:rsidP="00240570">
      <w:pPr>
        <w:pStyle w:val="Textkrper"/>
      </w:pPr>
      <w:r>
        <w:t>Anhand der Analyse wurde folgendes Lösungsdesign entworfen:</w:t>
      </w:r>
    </w:p>
    <w:p w14:paraId="3F17DDA0" w14:textId="149E6D4D" w:rsidR="00C63F49" w:rsidRDefault="00F76CED" w:rsidP="00F279D7">
      <w:pPr>
        <w:pStyle w:val="berschrift2"/>
      </w:pPr>
      <w:r>
        <w:t xml:space="preserve">Schematische Darstellung </w:t>
      </w:r>
      <w:r w:rsidR="00B51326">
        <w:t>der Funktionalität</w:t>
      </w:r>
      <w:r w:rsidR="002C40FA">
        <w:t xml:space="preserve">, sog. </w:t>
      </w:r>
      <w:r w:rsidR="00C041CA">
        <w:t>Funktionsmodell</w:t>
      </w:r>
      <w:r w:rsidR="00C041CA">
        <w:tab/>
      </w:r>
    </w:p>
    <w:p w14:paraId="119E1E2B" w14:textId="1C96C2D6" w:rsidR="00C63F49" w:rsidRDefault="00335F21" w:rsidP="00240570">
      <w:pPr>
        <w:pStyle w:val="Textkrper"/>
      </w:pPr>
      <w:r>
        <w:rPr>
          <w:noProof/>
        </w:rPr>
        <w:drawing>
          <wp:inline distT="0" distB="0" distL="0" distR="0" wp14:anchorId="57405B40" wp14:editId="7C9C8B3E">
            <wp:extent cx="5935980" cy="373380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733800"/>
                    </a:xfrm>
                    <a:prstGeom prst="rect">
                      <a:avLst/>
                    </a:prstGeom>
                    <a:noFill/>
                    <a:ln>
                      <a:noFill/>
                    </a:ln>
                  </pic:spPr>
                </pic:pic>
              </a:graphicData>
            </a:graphic>
          </wp:inline>
        </w:drawing>
      </w:r>
    </w:p>
    <w:p w14:paraId="3453A67C" w14:textId="4C95FBC7" w:rsidR="003243A1" w:rsidRDefault="003243A1" w:rsidP="003243A1">
      <w:pPr>
        <w:pStyle w:val="berschrift2"/>
      </w:pPr>
      <w:r>
        <w:lastRenderedPageBreak/>
        <w:t>Graphische Benutzer Schnittstelle (GUI)</w:t>
      </w:r>
      <w:r w:rsidR="003B6907">
        <w:t xml:space="preserve"> zur Konfiguration des Ablaufs</w:t>
      </w:r>
    </w:p>
    <w:p w14:paraId="3192A6CD" w14:textId="27695E4A" w:rsidR="003243A1" w:rsidRDefault="007B3D4F" w:rsidP="003243A1">
      <w:pPr>
        <w:pStyle w:val="Textkrper"/>
      </w:pPr>
      <w:r w:rsidRPr="007B3D4F">
        <w:rPr>
          <w:noProof/>
        </w:rPr>
        <w:drawing>
          <wp:inline distT="0" distB="0" distL="0" distR="0" wp14:anchorId="6D0E1234" wp14:editId="5C5852F0">
            <wp:extent cx="5939790" cy="4133215"/>
            <wp:effectExtent l="0" t="0" r="381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4133215"/>
                    </a:xfrm>
                    <a:prstGeom prst="rect">
                      <a:avLst/>
                    </a:prstGeom>
                  </pic:spPr>
                </pic:pic>
              </a:graphicData>
            </a:graphic>
          </wp:inline>
        </w:drawing>
      </w:r>
    </w:p>
    <w:p w14:paraId="78A35C02" w14:textId="343B4150" w:rsidR="00ED7719" w:rsidRDefault="00ED7719" w:rsidP="00ED7719">
      <w:pPr>
        <w:pStyle w:val="berschrift2"/>
      </w:pPr>
      <w:r>
        <w:t>Ablauf</w:t>
      </w:r>
      <w:r w:rsidR="00C041CA">
        <w:t xml:space="preserve"> </w:t>
      </w:r>
      <w:r w:rsidR="00B51326">
        <w:t>der Automation</w:t>
      </w:r>
    </w:p>
    <w:p w14:paraId="2215C291" w14:textId="4B771B86" w:rsidR="001E5D59" w:rsidRDefault="001E5D59" w:rsidP="001E5D59">
      <w:pPr>
        <w:rPr>
          <w:lang w:eastAsia="de-DE"/>
        </w:rPr>
      </w:pPr>
      <w:r>
        <w:rPr>
          <w:lang w:eastAsia="de-DE"/>
        </w:rPr>
        <w:t>Storyboar</w:t>
      </w:r>
      <w:r w:rsidR="004D1967">
        <w:rPr>
          <w:lang w:eastAsia="de-DE"/>
        </w:rPr>
        <w:t>d</w:t>
      </w:r>
    </w:p>
    <w:p w14:paraId="46544328" w14:textId="3367D319" w:rsidR="00142189" w:rsidRDefault="00142189" w:rsidP="001E5D59">
      <w:pPr>
        <w:rPr>
          <w:lang w:eastAsia="de-DE"/>
        </w:rPr>
      </w:pPr>
      <w:r w:rsidRPr="00142189">
        <w:rPr>
          <w:noProof/>
          <w:lang w:eastAsia="de-DE"/>
        </w:rPr>
        <w:drawing>
          <wp:anchor distT="0" distB="0" distL="114300" distR="114300" simplePos="0" relativeHeight="251658241" behindDoc="1" locked="0" layoutInCell="1" allowOverlap="1" wp14:anchorId="024A201A" wp14:editId="427712FA">
            <wp:simplePos x="0" y="0"/>
            <wp:positionH relativeFrom="column">
              <wp:posOffset>-8890</wp:posOffset>
            </wp:positionH>
            <wp:positionV relativeFrom="paragraph">
              <wp:posOffset>153035</wp:posOffset>
            </wp:positionV>
            <wp:extent cx="3368332" cy="2911092"/>
            <wp:effectExtent l="0" t="0" r="3810" b="3810"/>
            <wp:wrapTight wrapText="bothSides">
              <wp:wrapPolygon edited="0">
                <wp:start x="0" y="0"/>
                <wp:lineTo x="0" y="21487"/>
                <wp:lineTo x="21502" y="21487"/>
                <wp:lineTo x="2150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8332" cy="2911092"/>
                    </a:xfrm>
                    <a:prstGeom prst="rect">
                      <a:avLst/>
                    </a:prstGeom>
                  </pic:spPr>
                </pic:pic>
              </a:graphicData>
            </a:graphic>
          </wp:anchor>
        </w:drawing>
      </w:r>
    </w:p>
    <w:p w14:paraId="29E7C710" w14:textId="1292FB4D" w:rsidR="00142189" w:rsidRDefault="00142189" w:rsidP="001E5D59">
      <w:pPr>
        <w:rPr>
          <w:lang w:eastAsia="de-DE"/>
        </w:rPr>
      </w:pPr>
      <w:r>
        <w:rPr>
          <w:lang w:eastAsia="de-DE"/>
        </w:rPr>
        <w:t xml:space="preserve">Man hat die Option ein Bestehenden Repository von </w:t>
      </w:r>
      <w:r w:rsidR="00B32866">
        <w:rPr>
          <w:lang w:eastAsia="de-DE"/>
        </w:rPr>
        <w:t>GitHub</w:t>
      </w:r>
      <w:r>
        <w:rPr>
          <w:lang w:eastAsia="de-DE"/>
        </w:rPr>
        <w:t xml:space="preserve"> Zu klonen. Der Link kommt in die TextBox </w:t>
      </w:r>
      <w:r w:rsidR="00D36549">
        <w:rPr>
          <w:lang w:eastAsia="de-DE"/>
        </w:rPr>
        <w:t xml:space="preserve">weiter oben. </w:t>
      </w:r>
    </w:p>
    <w:p w14:paraId="0E154539" w14:textId="610D5D6B" w:rsidR="00D36549" w:rsidRDefault="00D36549" w:rsidP="001E5D59">
      <w:pPr>
        <w:rPr>
          <w:lang w:eastAsia="de-DE"/>
        </w:rPr>
      </w:pPr>
    </w:p>
    <w:p w14:paraId="58C5B72C" w14:textId="3281013F" w:rsidR="00D36549" w:rsidRDefault="00D36549" w:rsidP="001E5D59">
      <w:pPr>
        <w:rPr>
          <w:lang w:eastAsia="de-DE"/>
        </w:rPr>
      </w:pPr>
      <w:r>
        <w:rPr>
          <w:lang w:eastAsia="de-DE"/>
        </w:rPr>
        <w:t xml:space="preserve">Jetzt kann man den Zielpfad auswählen. </w:t>
      </w:r>
    </w:p>
    <w:p w14:paraId="1A19AE22" w14:textId="663A212F" w:rsidR="00CD0C89" w:rsidRDefault="00CD0C89" w:rsidP="001E5D59">
      <w:pPr>
        <w:rPr>
          <w:lang w:eastAsia="de-DE"/>
        </w:rPr>
      </w:pPr>
    </w:p>
    <w:p w14:paraId="5F17ED90" w14:textId="399A9029" w:rsidR="00CD0C89" w:rsidRDefault="00CD0C89" w:rsidP="001E5D59">
      <w:pPr>
        <w:rPr>
          <w:lang w:eastAsia="de-DE"/>
        </w:rPr>
      </w:pPr>
      <w:r>
        <w:rPr>
          <w:lang w:eastAsia="de-DE"/>
        </w:rPr>
        <w:t>Das Repository wird jetzt in den Zielordner geklont.</w:t>
      </w:r>
    </w:p>
    <w:p w14:paraId="5E27E482" w14:textId="3B7649BC" w:rsidR="00142189" w:rsidRDefault="00142189" w:rsidP="001E5D59">
      <w:pPr>
        <w:rPr>
          <w:lang w:eastAsia="de-DE"/>
        </w:rPr>
      </w:pPr>
    </w:p>
    <w:p w14:paraId="43F78A76" w14:textId="77777777" w:rsidR="00142189" w:rsidRDefault="00142189" w:rsidP="001E5D59">
      <w:pPr>
        <w:rPr>
          <w:lang w:eastAsia="de-DE"/>
        </w:rPr>
      </w:pPr>
    </w:p>
    <w:p w14:paraId="2CD9A96A" w14:textId="6E40E1BA" w:rsidR="00142189" w:rsidRDefault="00142189" w:rsidP="001E5D59">
      <w:pPr>
        <w:rPr>
          <w:lang w:eastAsia="de-DE"/>
        </w:rPr>
      </w:pPr>
    </w:p>
    <w:p w14:paraId="6246E23F" w14:textId="18E6EF98" w:rsidR="00B26D71" w:rsidRPr="001E5D59" w:rsidRDefault="00B26D71" w:rsidP="001E5D59">
      <w:pPr>
        <w:rPr>
          <w:lang w:eastAsia="de-DE"/>
        </w:rPr>
      </w:pPr>
    </w:p>
    <w:p w14:paraId="42FCA2BA" w14:textId="10B05C24" w:rsidR="00142189" w:rsidRDefault="00142189">
      <w:pPr>
        <w:spacing w:before="0" w:after="0"/>
      </w:pPr>
      <w:r w:rsidRPr="00142189">
        <w:rPr>
          <w:noProof/>
          <w:lang w:eastAsia="de-DE"/>
        </w:rPr>
        <w:drawing>
          <wp:anchor distT="0" distB="0" distL="114300" distR="114300" simplePos="0" relativeHeight="251658240" behindDoc="1" locked="0" layoutInCell="1" allowOverlap="1" wp14:anchorId="63476791" wp14:editId="2978C53A">
            <wp:simplePos x="0" y="0"/>
            <wp:positionH relativeFrom="column">
              <wp:posOffset>-146050</wp:posOffset>
            </wp:positionH>
            <wp:positionV relativeFrom="paragraph">
              <wp:posOffset>6985</wp:posOffset>
            </wp:positionV>
            <wp:extent cx="3093720" cy="3794760"/>
            <wp:effectExtent l="0" t="0" r="0" b="0"/>
            <wp:wrapTight wrapText="bothSides">
              <wp:wrapPolygon edited="0">
                <wp:start x="0" y="0"/>
                <wp:lineTo x="0" y="21470"/>
                <wp:lineTo x="21414" y="21470"/>
                <wp:lineTo x="214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720" cy="3794760"/>
                    </a:xfrm>
                    <a:prstGeom prst="rect">
                      <a:avLst/>
                    </a:prstGeom>
                  </pic:spPr>
                </pic:pic>
              </a:graphicData>
            </a:graphic>
          </wp:anchor>
        </w:drawing>
      </w:r>
      <w:r w:rsidR="00DC46F1">
        <w:t>Die verschiedene Branche</w:t>
      </w:r>
      <w:r>
        <w:t xml:space="preserve"> werden ausgewählt werden können.</w:t>
      </w:r>
    </w:p>
    <w:p w14:paraId="58CB8F58" w14:textId="1446FAA3" w:rsidR="008624D5" w:rsidRDefault="008624D5">
      <w:pPr>
        <w:spacing w:before="0" w:after="0"/>
      </w:pPr>
    </w:p>
    <w:p w14:paraId="020A06A0" w14:textId="209C22D3" w:rsidR="008624D5" w:rsidRDefault="008624D5">
      <w:pPr>
        <w:spacing w:before="0" w:after="0"/>
      </w:pPr>
      <w:r>
        <w:t xml:space="preserve">In «New Branch» werden neue Branches erstellt werden können. </w:t>
      </w:r>
      <w:r w:rsidR="00EF001A">
        <w:t xml:space="preserve">In der </w:t>
      </w:r>
      <w:r w:rsidR="00A8704A">
        <w:t>TextBox</w:t>
      </w:r>
      <w:r w:rsidR="00EF001A">
        <w:t xml:space="preserve"> Links, wird der Name reingeschrieben</w:t>
      </w:r>
    </w:p>
    <w:p w14:paraId="20F0C5D5" w14:textId="4FE2334D" w:rsidR="000B6989" w:rsidRDefault="000B6989">
      <w:pPr>
        <w:spacing w:before="0" w:after="0"/>
      </w:pPr>
    </w:p>
    <w:p w14:paraId="33D6F048" w14:textId="3BC9CECA" w:rsidR="000B6989" w:rsidRDefault="000B6989">
      <w:pPr>
        <w:spacing w:before="0" w:after="0"/>
      </w:pPr>
      <w:r>
        <w:t>Auch kann man Branches Löschen und sie auswählen.</w:t>
      </w:r>
    </w:p>
    <w:p w14:paraId="7F920675" w14:textId="6DE0100A" w:rsidR="00142189" w:rsidRDefault="00142189">
      <w:pPr>
        <w:spacing w:before="0" w:after="0"/>
      </w:pPr>
    </w:p>
    <w:p w14:paraId="71128D66" w14:textId="6FC767F4" w:rsidR="00083B08" w:rsidRDefault="00083B08">
      <w:pPr>
        <w:spacing w:before="0" w:after="0"/>
      </w:pPr>
    </w:p>
    <w:p w14:paraId="4FEBFD0B" w14:textId="2B575D26" w:rsidR="00083B08" w:rsidRDefault="00083B08">
      <w:pPr>
        <w:spacing w:before="0" w:after="0"/>
      </w:pPr>
    </w:p>
    <w:p w14:paraId="519D3F97" w14:textId="189D53F5" w:rsidR="00083B08" w:rsidRDefault="00083B08">
      <w:pPr>
        <w:spacing w:before="0" w:after="0"/>
      </w:pPr>
    </w:p>
    <w:p w14:paraId="66AA9825" w14:textId="399BC1D9" w:rsidR="00083B08" w:rsidRDefault="00083B08">
      <w:pPr>
        <w:spacing w:before="0" w:after="0"/>
      </w:pPr>
    </w:p>
    <w:p w14:paraId="276865B8" w14:textId="6B130D0C" w:rsidR="00083B08" w:rsidRDefault="00083B08">
      <w:pPr>
        <w:spacing w:before="0" w:after="0"/>
      </w:pPr>
    </w:p>
    <w:p w14:paraId="54E870F5" w14:textId="74423A8C" w:rsidR="00083B08" w:rsidRDefault="00083B08">
      <w:pPr>
        <w:spacing w:before="0" w:after="0"/>
      </w:pPr>
    </w:p>
    <w:p w14:paraId="2BCCFB01" w14:textId="71C62FCD" w:rsidR="00083B08" w:rsidRDefault="00083B08">
      <w:pPr>
        <w:spacing w:before="0" w:after="0"/>
      </w:pPr>
    </w:p>
    <w:p w14:paraId="5B24AE87" w14:textId="29484FFB" w:rsidR="00083B08" w:rsidRDefault="00083B08">
      <w:pPr>
        <w:spacing w:before="0" w:after="0"/>
      </w:pPr>
    </w:p>
    <w:p w14:paraId="723CE02C" w14:textId="2470EE4C" w:rsidR="00142189" w:rsidRDefault="00142189">
      <w:pPr>
        <w:spacing w:before="0" w:after="0"/>
      </w:pPr>
    </w:p>
    <w:p w14:paraId="1B72AC42" w14:textId="194720DE" w:rsidR="00142189" w:rsidRDefault="00142189">
      <w:pPr>
        <w:spacing w:before="0" w:after="0"/>
      </w:pPr>
    </w:p>
    <w:p w14:paraId="58C4A3A9" w14:textId="687363D9" w:rsidR="00142189" w:rsidRDefault="00142189">
      <w:pPr>
        <w:spacing w:before="0" w:after="0"/>
      </w:pPr>
    </w:p>
    <w:p w14:paraId="22BB512A" w14:textId="1FB292F5" w:rsidR="00142189" w:rsidRDefault="00142189">
      <w:pPr>
        <w:spacing w:before="0" w:after="0"/>
      </w:pPr>
    </w:p>
    <w:p w14:paraId="42CAEFA6" w14:textId="030BC4B2" w:rsidR="00142189" w:rsidRDefault="00083B08">
      <w:pPr>
        <w:spacing w:before="0" w:after="0"/>
      </w:pPr>
      <w:r w:rsidRPr="00083B08">
        <w:rPr>
          <w:noProof/>
        </w:rPr>
        <w:drawing>
          <wp:anchor distT="0" distB="0" distL="114300" distR="114300" simplePos="0" relativeHeight="251658242" behindDoc="1" locked="0" layoutInCell="1" allowOverlap="1" wp14:anchorId="781C15B5" wp14:editId="45F211EF">
            <wp:simplePos x="0" y="0"/>
            <wp:positionH relativeFrom="column">
              <wp:posOffset>-100330</wp:posOffset>
            </wp:positionH>
            <wp:positionV relativeFrom="paragraph">
              <wp:posOffset>393700</wp:posOffset>
            </wp:positionV>
            <wp:extent cx="5939790" cy="2649855"/>
            <wp:effectExtent l="0" t="0" r="3810" b="0"/>
            <wp:wrapTight wrapText="bothSides">
              <wp:wrapPolygon edited="0">
                <wp:start x="0" y="0"/>
                <wp:lineTo x="0" y="21429"/>
                <wp:lineTo x="21545" y="21429"/>
                <wp:lineTo x="2154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649855"/>
                    </a:xfrm>
                    <a:prstGeom prst="rect">
                      <a:avLst/>
                    </a:prstGeom>
                  </pic:spPr>
                </pic:pic>
              </a:graphicData>
            </a:graphic>
          </wp:anchor>
        </w:drawing>
      </w:r>
    </w:p>
    <w:p w14:paraId="758598EF" w14:textId="117034A0" w:rsidR="00083B08" w:rsidRDefault="00083B08">
      <w:pPr>
        <w:spacing w:before="0" w:after="0"/>
      </w:pPr>
      <w:r>
        <w:t xml:space="preserve">Im Haupt Fenster wird das Repository verwaltet. </w:t>
      </w:r>
    </w:p>
    <w:p w14:paraId="63E668A5" w14:textId="77777777" w:rsidR="00257661" w:rsidRDefault="0045667D">
      <w:pPr>
        <w:spacing w:before="0" w:after="0"/>
      </w:pPr>
      <w:r>
        <w:t xml:space="preserve">In «Commit» kann man sein Repository commiten. </w:t>
      </w:r>
    </w:p>
    <w:p w14:paraId="189FA5E9" w14:textId="76A74E15" w:rsidR="0045667D" w:rsidRDefault="00257661">
      <w:pPr>
        <w:spacing w:before="0" w:after="0"/>
      </w:pPr>
      <w:r>
        <w:t>Push / Pull Project wird das Projekt Aktualisert / Raufgeladen</w:t>
      </w:r>
      <w:r w:rsidR="0045667D">
        <w:t xml:space="preserve"> </w:t>
      </w:r>
    </w:p>
    <w:p w14:paraId="0B6B60B6" w14:textId="31949188" w:rsidR="00C00D4F" w:rsidRPr="00083B08" w:rsidRDefault="00C00D4F">
      <w:pPr>
        <w:spacing w:before="0" w:after="0"/>
      </w:pPr>
      <w:r>
        <w:t>Weitere Informationen zu den Funktionen kann man weiter oben sehen</w:t>
      </w:r>
      <w:r w:rsidR="009B2BAE">
        <w:t>.</w:t>
      </w:r>
    </w:p>
    <w:p w14:paraId="59D3974E" w14:textId="77141E89" w:rsidR="007E2BCE" w:rsidRDefault="007E2BCE" w:rsidP="00BE1EB3">
      <w:pPr>
        <w:pStyle w:val="berschrift1"/>
      </w:pPr>
      <w:r>
        <w:lastRenderedPageBreak/>
        <w:t>Testvorschrift (</w:t>
      </w:r>
      <w:r w:rsidR="009A4E69" w:rsidRPr="009A4E69">
        <w:t xml:space="preserve">LB2 Meilenstein B2: </w:t>
      </w:r>
      <w:r w:rsidRPr="009A4E69">
        <w:t>Teamaufgabe 2</w:t>
      </w:r>
      <w:r>
        <w:t>)</w:t>
      </w:r>
    </w:p>
    <w:p w14:paraId="25606B79" w14:textId="77777777" w:rsidR="007E2BCE" w:rsidRDefault="007E2BCE" w:rsidP="007E2BCE">
      <w:pPr>
        <w:pStyle w:val="Textkrper"/>
      </w:pPr>
    </w:p>
    <w:p w14:paraId="753BAE95" w14:textId="55A74A52" w:rsidR="007E2BCE" w:rsidRPr="00C65385" w:rsidRDefault="002D6C26" w:rsidP="007E2BCE">
      <w:pPr>
        <w:pStyle w:val="Textkrper"/>
        <w:rPr>
          <w:b/>
          <w:i/>
          <w:lang w:eastAsia="de-DE"/>
        </w:rPr>
      </w:pPr>
      <w:r w:rsidRPr="00C65385">
        <w:t>Siehe</w:t>
      </w:r>
      <w:r w:rsidR="001F4468">
        <w:t xml:space="preserve"> BSCW</w:t>
      </w:r>
    </w:p>
    <w:p w14:paraId="223E9CF2" w14:textId="77777777" w:rsidR="00B372A5" w:rsidRPr="00C65385" w:rsidRDefault="00B372A5" w:rsidP="007E2BCE">
      <w:pPr>
        <w:pStyle w:val="Textkrper"/>
      </w:pPr>
    </w:p>
    <w:p w14:paraId="5F95B367" w14:textId="203AC92A" w:rsidR="00B372A5" w:rsidRDefault="00B372A5" w:rsidP="00BE1EB3">
      <w:pPr>
        <w:pStyle w:val="berschrift1"/>
      </w:pPr>
      <w:r>
        <w:t>Testprotokoll (</w:t>
      </w:r>
      <w:r w:rsidR="00021A85" w:rsidRPr="009A4E69">
        <w:t xml:space="preserve">LB2 Meilenstein </w:t>
      </w:r>
      <w:r w:rsidR="00021A85">
        <w:t>C</w:t>
      </w:r>
      <w:r w:rsidR="00021A85" w:rsidRPr="009A4E69">
        <w:t xml:space="preserve">2: </w:t>
      </w:r>
      <w:r w:rsidR="00C70E34">
        <w:t>individuelle A</w:t>
      </w:r>
      <w:r w:rsidR="00021A85" w:rsidRPr="009A4E69">
        <w:t xml:space="preserve">ufgabe </w:t>
      </w:r>
      <w:r w:rsidR="00021A85">
        <w:t>4</w:t>
      </w:r>
      <w:r>
        <w:t>)</w:t>
      </w:r>
    </w:p>
    <w:p w14:paraId="0D106205" w14:textId="77777777" w:rsidR="00B372A5" w:rsidRDefault="00B372A5" w:rsidP="00B372A5">
      <w:pPr>
        <w:pStyle w:val="Textkrper"/>
      </w:pPr>
    </w:p>
    <w:p w14:paraId="655252C8" w14:textId="77777777" w:rsidR="00B372A5" w:rsidRPr="00240570" w:rsidRDefault="00B372A5" w:rsidP="00B372A5">
      <w:pPr>
        <w:pStyle w:val="Textkrper"/>
      </w:pPr>
    </w:p>
    <w:p w14:paraId="3A150484" w14:textId="77777777" w:rsidR="00F55A67" w:rsidRDefault="00F55A67">
      <w:pPr>
        <w:spacing w:before="0" w:after="0"/>
        <w:rPr>
          <w:b/>
          <w:sz w:val="28"/>
        </w:rPr>
      </w:pPr>
      <w:r>
        <w:br w:type="page"/>
      </w:r>
    </w:p>
    <w:p w14:paraId="12008B01" w14:textId="6E39CA5B" w:rsidR="007E2BCE" w:rsidRDefault="00043CB1" w:rsidP="00BE1EB3">
      <w:pPr>
        <w:pStyle w:val="berschrift1"/>
      </w:pPr>
      <w:r>
        <w:lastRenderedPageBreak/>
        <w:t>Systemdokumentation</w:t>
      </w:r>
      <w:r w:rsidR="007E2BCE">
        <w:t xml:space="preserve"> (</w:t>
      </w:r>
      <w:r w:rsidR="00C70E34" w:rsidRPr="009A4E69">
        <w:t xml:space="preserve">Meilenstein </w:t>
      </w:r>
      <w:r w:rsidR="00C70E34">
        <w:t>C</w:t>
      </w:r>
      <w:r w:rsidR="00C70E34" w:rsidRPr="009A4E69">
        <w:t xml:space="preserve">: </w:t>
      </w:r>
      <w:r w:rsidR="00C70E34">
        <w:t>individuelle A</w:t>
      </w:r>
      <w:r w:rsidR="00C70E34" w:rsidRPr="009A4E69">
        <w:t>ufgabe</w:t>
      </w:r>
      <w:r w:rsidR="00C70E34">
        <w:t xml:space="preserve"> 3</w:t>
      </w:r>
      <w:r w:rsidR="007E2BCE">
        <w:t>)</w:t>
      </w:r>
    </w:p>
    <w:p w14:paraId="7B520445" w14:textId="63A3F357" w:rsidR="00C70E34" w:rsidRPr="00CF45C5" w:rsidRDefault="000A6831" w:rsidP="00426571">
      <w:pPr>
        <w:pStyle w:val="Textkrper"/>
        <w:rPr>
          <w:b/>
          <w:i/>
          <w:color w:val="000000" w:themeColor="text1"/>
          <w:lang w:val="it-IT" w:eastAsia="de-DE"/>
        </w:rPr>
      </w:pPr>
      <w:r w:rsidRPr="00CF45C5">
        <w:rPr>
          <w:color w:val="000000" w:themeColor="text1"/>
          <w:lang w:val="it-IT"/>
        </w:rPr>
        <w:t xml:space="preserve">Namenskonvention URL: </w:t>
      </w:r>
      <w:r w:rsidRPr="00CF45C5">
        <w:rPr>
          <w:b/>
          <w:bCs/>
          <w:color w:val="4F81BD" w:themeColor="accent1"/>
          <w:lang w:val="it-IT"/>
        </w:rPr>
        <w:t>M122_</w:t>
      </w:r>
      <w:r w:rsidR="00F807FB" w:rsidRPr="00CF45C5">
        <w:rPr>
          <w:b/>
          <w:bCs/>
          <w:color w:val="4F81BD" w:themeColor="accent1"/>
          <w:lang w:val="it-IT"/>
        </w:rPr>
        <w:t>BI20a</w:t>
      </w:r>
      <w:r w:rsidRPr="00CF45C5">
        <w:rPr>
          <w:b/>
          <w:bCs/>
          <w:color w:val="4F81BD" w:themeColor="accent1"/>
          <w:lang w:val="it-IT"/>
        </w:rPr>
        <w:t>_</w:t>
      </w:r>
      <w:r w:rsidR="00CF45C5" w:rsidRPr="00CF45C5">
        <w:rPr>
          <w:b/>
          <w:bCs/>
          <w:color w:val="4F81BD" w:themeColor="accent1"/>
          <w:lang w:val="it-IT"/>
        </w:rPr>
        <w:t>GitGui</w:t>
      </w:r>
      <w:r w:rsidRPr="00CF45C5">
        <w:rPr>
          <w:b/>
          <w:bCs/>
          <w:color w:val="4F81BD" w:themeColor="accent1"/>
          <w:lang w:val="it-IT"/>
        </w:rPr>
        <w:t>_</w:t>
      </w:r>
      <w:r w:rsidR="00CF45C5" w:rsidRPr="00CF45C5">
        <w:rPr>
          <w:b/>
          <w:bCs/>
          <w:color w:val="4F81BD" w:themeColor="accent1"/>
          <w:lang w:val="it-IT"/>
        </w:rPr>
        <w:t>Afkhami</w:t>
      </w:r>
    </w:p>
    <w:p w14:paraId="70C87E8D" w14:textId="4BE0AF82" w:rsidR="00B372A5" w:rsidRDefault="00315CEE" w:rsidP="00315CEE">
      <w:pPr>
        <w:pStyle w:val="berschrift2"/>
      </w:pPr>
      <w:r>
        <w:t>Umfang / Abgrenzung</w:t>
      </w:r>
      <w:r w:rsidR="000D3CFC">
        <w:t xml:space="preserve"> / Änderungen gegenüber Design</w:t>
      </w:r>
    </w:p>
    <w:p w14:paraId="0E063862" w14:textId="00A80CF9" w:rsidR="00D92F7F" w:rsidRPr="00D92F7F" w:rsidRDefault="00233045" w:rsidP="00233045">
      <w:pPr>
        <w:pStyle w:val="berschrift3"/>
        <w:rPr>
          <w:lang w:eastAsia="de-DE"/>
        </w:rPr>
      </w:pPr>
      <w:r>
        <w:rPr>
          <w:lang w:eastAsia="de-DE"/>
        </w:rPr>
        <w:t>Änderungen</w:t>
      </w:r>
    </w:p>
    <w:p w14:paraId="7319744B" w14:textId="77777777" w:rsidR="00233045" w:rsidRDefault="00233045" w:rsidP="00A13E39">
      <w:pPr>
        <w:rPr>
          <w:lang w:eastAsia="de-DE"/>
        </w:rPr>
      </w:pPr>
    </w:p>
    <w:p w14:paraId="2DEBE002" w14:textId="773B0752" w:rsidR="00A13E39" w:rsidRDefault="00A13E39" w:rsidP="00A13E39">
      <w:pPr>
        <w:rPr>
          <w:lang w:eastAsia="de-DE"/>
        </w:rPr>
      </w:pPr>
      <w:r>
        <w:rPr>
          <w:lang w:eastAsia="de-DE"/>
        </w:rPr>
        <w:t>GitGui.ps1</w:t>
      </w:r>
      <w:r w:rsidR="009D7D72">
        <w:rPr>
          <w:lang w:eastAsia="de-DE"/>
        </w:rPr>
        <w:t>:</w:t>
      </w:r>
      <w:r w:rsidR="009D7D72">
        <w:rPr>
          <w:lang w:eastAsia="de-DE"/>
        </w:rPr>
        <w:br/>
      </w:r>
      <w:r w:rsidR="001A1A66" w:rsidRPr="001A1A66">
        <w:rPr>
          <w:noProof/>
          <w:lang w:eastAsia="de-DE"/>
        </w:rPr>
        <w:drawing>
          <wp:inline distT="0" distB="0" distL="0" distR="0" wp14:anchorId="2E94DF8F" wp14:editId="1EDF0319">
            <wp:extent cx="5939790" cy="2683510"/>
            <wp:effectExtent l="0" t="0" r="381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2683510"/>
                    </a:xfrm>
                    <a:prstGeom prst="rect">
                      <a:avLst/>
                    </a:prstGeom>
                  </pic:spPr>
                </pic:pic>
              </a:graphicData>
            </a:graphic>
          </wp:inline>
        </w:drawing>
      </w:r>
    </w:p>
    <w:p w14:paraId="5CE81A6B" w14:textId="50775386" w:rsidR="00230258" w:rsidRDefault="00230258" w:rsidP="006D7214">
      <w:pPr>
        <w:pStyle w:val="Listenabsatz"/>
        <w:numPr>
          <w:ilvl w:val="0"/>
          <w:numId w:val="33"/>
        </w:numPr>
        <w:ind w:left="426"/>
        <w:rPr>
          <w:lang w:eastAsia="de-DE"/>
        </w:rPr>
      </w:pPr>
      <w:r>
        <w:rPr>
          <w:lang w:eastAsia="de-DE"/>
        </w:rPr>
        <w:t>Das Label der txtbox_</w:t>
      </w:r>
      <w:r w:rsidR="00013721">
        <w:rPr>
          <w:lang w:eastAsia="de-DE"/>
        </w:rPr>
        <w:t>dexcription wurde geändert, da es nun auch für die Beschreibung eines neuen initialisierten Gits verwendet wird.</w:t>
      </w:r>
    </w:p>
    <w:p w14:paraId="06E0F0E2" w14:textId="425C0E9C" w:rsidR="006D7214" w:rsidRDefault="000E1AF5" w:rsidP="006D7214">
      <w:pPr>
        <w:pStyle w:val="Listenabsatz"/>
        <w:numPr>
          <w:ilvl w:val="0"/>
          <w:numId w:val="33"/>
        </w:numPr>
        <w:ind w:left="426"/>
        <w:rPr>
          <w:lang w:eastAsia="de-DE"/>
        </w:rPr>
      </w:pPr>
      <w:r>
        <w:rPr>
          <w:lang w:eastAsia="de-DE"/>
        </w:rPr>
        <w:t xml:space="preserve">Labels und Textboxen für </w:t>
      </w:r>
      <w:r w:rsidR="004D5286">
        <w:rPr>
          <w:lang w:eastAsia="de-DE"/>
        </w:rPr>
        <w:t xml:space="preserve">GitHub-Autorisierung wurden hinzugefügt. Momentan </w:t>
      </w:r>
      <w:r w:rsidR="00AA6906">
        <w:rPr>
          <w:lang w:eastAsia="de-DE"/>
        </w:rPr>
        <w:t>werden diese nur für die Initialisierung eines neuen Gits verwendet.</w:t>
      </w:r>
    </w:p>
    <w:p w14:paraId="52271C4B" w14:textId="77777777" w:rsidR="0033748D" w:rsidRDefault="0033748D">
      <w:pPr>
        <w:spacing w:before="0" w:after="0"/>
        <w:rPr>
          <w:lang w:eastAsia="de-DE"/>
        </w:rPr>
      </w:pPr>
      <w:r>
        <w:rPr>
          <w:lang w:eastAsia="de-DE"/>
        </w:rPr>
        <w:br w:type="page"/>
      </w:r>
    </w:p>
    <w:p w14:paraId="7A0BC73B" w14:textId="295F9014" w:rsidR="0088340A" w:rsidRDefault="0033748D" w:rsidP="0033748D">
      <w:pPr>
        <w:ind w:left="66"/>
        <w:rPr>
          <w:lang w:eastAsia="de-DE"/>
        </w:rPr>
      </w:pPr>
      <w:r>
        <w:rPr>
          <w:lang w:eastAsia="de-DE"/>
        </w:rPr>
        <w:lastRenderedPageBreak/>
        <w:t>GitGui_Branches:</w:t>
      </w:r>
    </w:p>
    <w:p w14:paraId="7B6D0D65" w14:textId="4FC53CBA" w:rsidR="0033748D" w:rsidRDefault="0033748D" w:rsidP="0033748D">
      <w:pPr>
        <w:ind w:left="66"/>
        <w:rPr>
          <w:lang w:eastAsia="de-DE"/>
        </w:rPr>
      </w:pPr>
      <w:r w:rsidRPr="0033748D">
        <w:rPr>
          <w:noProof/>
          <w:lang w:eastAsia="de-DE"/>
        </w:rPr>
        <w:drawing>
          <wp:inline distT="0" distB="0" distL="0" distR="0" wp14:anchorId="5CB79C30" wp14:editId="0AEFB781">
            <wp:extent cx="3359323" cy="379114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3359323" cy="3791145"/>
                    </a:xfrm>
                    <a:prstGeom prst="rect">
                      <a:avLst/>
                    </a:prstGeom>
                  </pic:spPr>
                </pic:pic>
              </a:graphicData>
            </a:graphic>
          </wp:inline>
        </w:drawing>
      </w:r>
    </w:p>
    <w:p w14:paraId="490906C5" w14:textId="33FEC2C9" w:rsidR="0033748D" w:rsidRDefault="00064691" w:rsidP="00064691">
      <w:pPr>
        <w:pStyle w:val="Listenabsatz"/>
        <w:numPr>
          <w:ilvl w:val="0"/>
          <w:numId w:val="34"/>
        </w:numPr>
        <w:ind w:left="426"/>
        <w:rPr>
          <w:lang w:val="de-CH" w:eastAsia="de-DE"/>
        </w:rPr>
      </w:pPr>
      <w:r w:rsidRPr="00064691">
        <w:rPr>
          <w:lang w:val="de-CH" w:eastAsia="de-DE"/>
        </w:rPr>
        <w:t>Select-Button wurde in Switch umbenannt und</w:t>
      </w:r>
      <w:r>
        <w:rPr>
          <w:lang w:val="de-CH" w:eastAsia="de-DE"/>
        </w:rPr>
        <w:t xml:space="preserve"> mit dem Delete-Button vertausch</w:t>
      </w:r>
      <w:r w:rsidR="00916A4A">
        <w:rPr>
          <w:lang w:val="de-CH" w:eastAsia="de-DE"/>
        </w:rPr>
        <w:t>t.</w:t>
      </w:r>
    </w:p>
    <w:p w14:paraId="66D229A6" w14:textId="74163161" w:rsidR="00064691" w:rsidRDefault="00064691" w:rsidP="00064691">
      <w:pPr>
        <w:pStyle w:val="Listenabsatz"/>
        <w:numPr>
          <w:ilvl w:val="0"/>
          <w:numId w:val="34"/>
        </w:numPr>
        <w:ind w:left="426"/>
        <w:rPr>
          <w:lang w:val="de-CH" w:eastAsia="de-DE"/>
        </w:rPr>
      </w:pPr>
      <w:r w:rsidRPr="0045252A">
        <w:rPr>
          <w:lang w:val="de-CH" w:eastAsia="de-DE"/>
        </w:rPr>
        <w:t xml:space="preserve">Neuer Button Version Control, der </w:t>
      </w:r>
      <w:r w:rsidR="0045252A" w:rsidRPr="0045252A">
        <w:rPr>
          <w:lang w:val="de-CH" w:eastAsia="de-DE"/>
        </w:rPr>
        <w:t>alle Commits anzeigt</w:t>
      </w:r>
      <w:r w:rsidR="0045252A">
        <w:rPr>
          <w:lang w:val="de-CH" w:eastAsia="de-DE"/>
        </w:rPr>
        <w:t xml:space="preserve">, zu denen ebenfalls </w:t>
      </w:r>
      <w:r w:rsidR="00916A4A">
        <w:rPr>
          <w:lang w:val="de-CH" w:eastAsia="de-DE"/>
        </w:rPr>
        <w:t>gewechselt</w:t>
      </w:r>
      <w:r w:rsidR="0045252A">
        <w:rPr>
          <w:lang w:val="de-CH" w:eastAsia="de-DE"/>
        </w:rPr>
        <w:t xml:space="preserve"> werden kann.</w:t>
      </w:r>
    </w:p>
    <w:p w14:paraId="76CB8033" w14:textId="2D5F1A5F" w:rsidR="00916A4A" w:rsidRDefault="00916A4A" w:rsidP="00064691">
      <w:pPr>
        <w:pStyle w:val="Listenabsatz"/>
        <w:numPr>
          <w:ilvl w:val="0"/>
          <w:numId w:val="34"/>
        </w:numPr>
        <w:ind w:left="426"/>
        <w:rPr>
          <w:lang w:val="de-CH" w:eastAsia="de-DE"/>
        </w:rPr>
      </w:pPr>
      <w:r>
        <w:rPr>
          <w:lang w:val="de-CH" w:eastAsia="de-DE"/>
        </w:rPr>
        <w:t>Neuer Button Refresh. Momentan redundant. Wird bei nächster Version entfernt.</w:t>
      </w:r>
    </w:p>
    <w:p w14:paraId="3F9400F9" w14:textId="77777777" w:rsidR="00CD7F8E" w:rsidRDefault="00C65385" w:rsidP="00C65385">
      <w:pPr>
        <w:rPr>
          <w:lang w:eastAsia="de-DE"/>
        </w:rPr>
      </w:pPr>
      <w:r w:rsidRPr="00CD7F8E">
        <w:rPr>
          <w:lang w:eastAsia="de-DE"/>
        </w:rPr>
        <w:t>Git</w:t>
      </w:r>
      <w:r w:rsidR="00CD7F8E" w:rsidRPr="00CD7F8E">
        <w:rPr>
          <w:lang w:eastAsia="de-DE"/>
        </w:rPr>
        <w:t xml:space="preserve">_Clone_Repository: </w:t>
      </w:r>
    </w:p>
    <w:p w14:paraId="119817A8" w14:textId="0D4F9891" w:rsidR="00C65385" w:rsidRPr="00CD7F8E" w:rsidRDefault="00CD7F8E" w:rsidP="00C65385">
      <w:pPr>
        <w:rPr>
          <w:lang w:eastAsia="de-DE"/>
        </w:rPr>
      </w:pPr>
      <w:r w:rsidRPr="00CD7F8E">
        <w:rPr>
          <w:lang w:eastAsia="de-DE"/>
        </w:rPr>
        <w:t>Keine Änderung</w:t>
      </w:r>
      <w:r>
        <w:rPr>
          <w:lang w:eastAsia="de-DE"/>
        </w:rPr>
        <w:t>en</w:t>
      </w:r>
      <w:r w:rsidR="00EE121B">
        <w:rPr>
          <w:lang w:eastAsia="de-DE"/>
        </w:rPr>
        <w:t xml:space="preserve"> am GUI</w:t>
      </w:r>
    </w:p>
    <w:p w14:paraId="06AB71A2" w14:textId="77777777" w:rsidR="00EE121B" w:rsidRDefault="00EE121B">
      <w:pPr>
        <w:spacing w:before="0" w:after="0"/>
        <w:rPr>
          <w:b/>
          <w:lang w:eastAsia="de-DE"/>
        </w:rPr>
      </w:pPr>
      <w:r>
        <w:br w:type="page"/>
      </w:r>
    </w:p>
    <w:p w14:paraId="5DB09C94" w14:textId="0C467963" w:rsidR="007256FF" w:rsidRDefault="00C63F49" w:rsidP="007E2BCE">
      <w:pPr>
        <w:pStyle w:val="berschrift2"/>
      </w:pPr>
      <w:r>
        <w:lastRenderedPageBreak/>
        <w:t>Funktionalität der Implementation.</w:t>
      </w:r>
    </w:p>
    <w:p w14:paraId="6395CB25" w14:textId="39CD663C" w:rsidR="007256FF" w:rsidRDefault="007256FF" w:rsidP="007E2BCE">
      <w:pPr>
        <w:pStyle w:val="Textkrper"/>
      </w:pPr>
      <w:r>
        <w:t xml:space="preserve">Zusätzlich zu der Inline-Dokumentation sind hier folgende Funktionen </w:t>
      </w:r>
      <w:r w:rsidR="00F72247">
        <w:t xml:space="preserve">/ Eventhandler </w:t>
      </w:r>
      <w:r>
        <w:t>detailliert beschrieben:</w:t>
      </w:r>
    </w:p>
    <w:p w14:paraId="1B2CC45A" w14:textId="77777777" w:rsidR="00810A61" w:rsidRDefault="00810A61" w:rsidP="007E2BCE">
      <w:pPr>
        <w:pStyle w:val="Textkrper"/>
      </w:pPr>
    </w:p>
    <w:p w14:paraId="0FDED8F7" w14:textId="7123443B" w:rsidR="00756966" w:rsidRPr="00400C3C" w:rsidRDefault="00D022D3" w:rsidP="00756966">
      <w:pPr>
        <w:pStyle w:val="berschrift3"/>
        <w:rPr>
          <w:b/>
        </w:rPr>
      </w:pPr>
      <w:r w:rsidRPr="00400C3C">
        <w:rPr>
          <w:b/>
        </w:rPr>
        <w:t>GitGui.ps1</w:t>
      </w:r>
    </w:p>
    <w:p w14:paraId="0B073289" w14:textId="77777777" w:rsidR="00211144" w:rsidRDefault="00211144" w:rsidP="00211144"/>
    <w:p w14:paraId="1E075861" w14:textId="4FD078FA" w:rsidR="007C1799" w:rsidRPr="007C1799" w:rsidRDefault="007C1799" w:rsidP="00211144">
      <w:pPr>
        <w:rPr>
          <w:b/>
        </w:rPr>
      </w:pPr>
      <w:r w:rsidRPr="007C1799">
        <w:rPr>
          <w:b/>
        </w:rPr>
        <w:t>Variablen:</w:t>
      </w:r>
    </w:p>
    <w:p w14:paraId="11FDB1B5" w14:textId="368B2B11" w:rsidR="009976DE" w:rsidRDefault="009976DE" w:rsidP="00211144">
      <w:pPr>
        <w:rPr>
          <w:b/>
          <w:lang w:val="en-US"/>
        </w:rPr>
      </w:pPr>
      <w:r w:rsidRPr="00865C06">
        <w:rPr>
          <w:b/>
          <w:lang w:val="en-US"/>
        </w:rPr>
        <w:t>[bool]$global:files_loaded = $false</w:t>
      </w:r>
    </w:p>
    <w:p w14:paraId="289757F3" w14:textId="5FF6EF6D" w:rsidR="00865C06" w:rsidRPr="002162CF" w:rsidRDefault="00865C06" w:rsidP="00211144">
      <w:r w:rsidRPr="002162CF">
        <w:t xml:space="preserve">Dient dazu anzugeben, ob </w:t>
      </w:r>
      <w:r w:rsidR="002162CF" w:rsidRPr="002162CF">
        <w:t>d</w:t>
      </w:r>
      <w:r w:rsidR="002162CF">
        <w:t xml:space="preserve">ie Objekte in der Listbox von GitGui.ps1 </w:t>
      </w:r>
      <w:r w:rsidR="00E16401">
        <w:t xml:space="preserve">Daten des ausgwählten Ornders sind. </w:t>
      </w:r>
    </w:p>
    <w:p w14:paraId="2B9A9223" w14:textId="77777777" w:rsidR="00211144" w:rsidRDefault="00211144" w:rsidP="00211144"/>
    <w:p w14:paraId="2BB4A1D5" w14:textId="6B716394" w:rsidR="0095120F" w:rsidRPr="007C1799" w:rsidRDefault="007C1799" w:rsidP="00211144">
      <w:pPr>
        <w:rPr>
          <w:b/>
        </w:rPr>
      </w:pPr>
      <w:r w:rsidRPr="007C1799">
        <w:rPr>
          <w:b/>
        </w:rPr>
        <w:t>Funktionen:</w:t>
      </w:r>
    </w:p>
    <w:p w14:paraId="60E35526" w14:textId="06EFBF51" w:rsidR="00EE121B" w:rsidRDefault="003107C4" w:rsidP="00D022D3">
      <w:pPr>
        <w:rPr>
          <w:b/>
          <w:bCs/>
        </w:rPr>
      </w:pPr>
      <w:r>
        <w:rPr>
          <w:b/>
          <w:bCs/>
        </w:rPr>
        <w:t>global:</w:t>
      </w:r>
      <w:r w:rsidR="00453536" w:rsidRPr="002624FB">
        <w:rPr>
          <w:b/>
          <w:bCs/>
        </w:rPr>
        <w:t>Get-GitS</w:t>
      </w:r>
      <w:r w:rsidR="000909B1" w:rsidRPr="002624FB">
        <w:rPr>
          <w:b/>
          <w:bCs/>
        </w:rPr>
        <w:t>tat</w:t>
      </w:r>
    </w:p>
    <w:p w14:paraId="1E2C8F59" w14:textId="1B9F9270" w:rsidR="00810A61" w:rsidRDefault="003107C4" w:rsidP="00D022D3">
      <w:pPr>
        <w:rPr>
          <w:bCs/>
        </w:rPr>
      </w:pPr>
      <w:r>
        <w:rPr>
          <w:bCs/>
        </w:rPr>
        <w:t>L</w:t>
      </w:r>
      <w:r w:rsidR="00756966" w:rsidRPr="002624FB">
        <w:rPr>
          <w:bCs/>
        </w:rPr>
        <w:t xml:space="preserve">eert die Listbox des GitGui, </w:t>
      </w:r>
      <w:r w:rsidR="002624FB" w:rsidRPr="002624FB">
        <w:rPr>
          <w:bCs/>
        </w:rPr>
        <w:t>speic</w:t>
      </w:r>
      <w:r w:rsidR="002624FB">
        <w:rPr>
          <w:bCs/>
        </w:rPr>
        <w:t>hert die Information von git status in ein Array namens $status und fügt die Items des Arrays</w:t>
      </w:r>
      <w:r w:rsidR="00311DE5">
        <w:rPr>
          <w:bCs/>
        </w:rPr>
        <w:t xml:space="preserve"> der Listbox hinzu. </w:t>
      </w:r>
    </w:p>
    <w:p w14:paraId="0F42119C" w14:textId="19EFC385" w:rsidR="00D022D3" w:rsidRDefault="00311DE5" w:rsidP="00D022D3">
      <w:pPr>
        <w:rPr>
          <w:bCs/>
        </w:rPr>
      </w:pPr>
      <w:r>
        <w:rPr>
          <w:bCs/>
        </w:rPr>
        <w:t>Setzt die variable</w:t>
      </w:r>
      <w:r w:rsidR="00810A61">
        <w:rPr>
          <w:bCs/>
        </w:rPr>
        <w:t xml:space="preserve"> $global:files_loaded zu $false.</w:t>
      </w:r>
    </w:p>
    <w:p w14:paraId="46D49D02" w14:textId="77777777" w:rsidR="00E16401" w:rsidRDefault="00E16401" w:rsidP="00D022D3">
      <w:pPr>
        <w:rPr>
          <w:bCs/>
        </w:rPr>
      </w:pPr>
    </w:p>
    <w:p w14:paraId="1A76DE93" w14:textId="5F015413" w:rsidR="00E16401" w:rsidRPr="008C7E11" w:rsidRDefault="003107C4" w:rsidP="00D022D3">
      <w:pPr>
        <w:rPr>
          <w:b/>
          <w:bCs/>
        </w:rPr>
      </w:pPr>
      <w:r>
        <w:rPr>
          <w:b/>
          <w:bCs/>
        </w:rPr>
        <w:t>global:</w:t>
      </w:r>
      <w:r w:rsidR="008C7E11" w:rsidRPr="008C7E11">
        <w:rPr>
          <w:b/>
          <w:bCs/>
        </w:rPr>
        <w:t>Show-GitFiles</w:t>
      </w:r>
    </w:p>
    <w:p w14:paraId="28F9FD4A" w14:textId="7B6E6BEA" w:rsidR="00F64B62" w:rsidRDefault="00C9425B">
      <w:pPr>
        <w:spacing w:before="0" w:after="0"/>
      </w:pPr>
      <w:r>
        <w:t>Löscht alle Objekte der Listbox und f</w:t>
      </w:r>
      <w:r w:rsidR="00EA120B">
        <w:t xml:space="preserve">ügt alle </w:t>
      </w:r>
      <w:r w:rsidR="008363B8">
        <w:t xml:space="preserve">Dateien </w:t>
      </w:r>
      <w:r w:rsidR="00EA120B">
        <w:t>des ausgewählten Ordners</w:t>
      </w:r>
      <w:r w:rsidR="008363B8">
        <w:t xml:space="preserve"> und dessen Unterordner der Listbox zu. Falls der Ordner keine Dateien enthält </w:t>
      </w:r>
      <w:r w:rsidR="00F64B62">
        <w:t>zeigt die Listbox «No files in this location» an.</w:t>
      </w:r>
    </w:p>
    <w:p w14:paraId="7C4CA540" w14:textId="77777777" w:rsidR="00F64B62" w:rsidRDefault="00F64B62">
      <w:pPr>
        <w:spacing w:before="0" w:after="0"/>
      </w:pPr>
    </w:p>
    <w:p w14:paraId="1D8B2592" w14:textId="668387E5" w:rsidR="00CB1C93" w:rsidRDefault="00CB1C93">
      <w:pPr>
        <w:spacing w:before="0" w:after="0"/>
        <w:rPr>
          <w:b/>
        </w:rPr>
      </w:pPr>
      <w:r w:rsidRPr="00CB1C93">
        <w:rPr>
          <w:b/>
        </w:rPr>
        <w:t>New-WinObject</w:t>
      </w:r>
    </w:p>
    <w:p w14:paraId="0EA7B7AD" w14:textId="77777777" w:rsidR="007C1799" w:rsidRDefault="00E257A6">
      <w:pPr>
        <w:spacing w:before="0" w:after="0"/>
      </w:pPr>
      <w:r>
        <w:t>Funktion zum leichteren erstellen von Windows Forms Objekten.</w:t>
      </w:r>
      <w:r w:rsidR="005E460C">
        <w:t xml:space="preserve"> Da die letzte Zeile alle erstellten Objekte dem</w:t>
      </w:r>
      <w:r w:rsidR="00995AD5">
        <w:t xml:space="preserve"> bereits erstellten Fenster hinzufügt</w:t>
      </w:r>
      <w:r w:rsidR="000A7450">
        <w:t xml:space="preserve"> ist ihr Scope lokal und ich musste sie jedem Skript einzeln hinzufügen. </w:t>
      </w:r>
      <w:r w:rsidR="00CB7BC5">
        <w:t>Ich wette es gibt hierfür aber ebenfalls eine Lösung.</w:t>
      </w:r>
    </w:p>
    <w:p w14:paraId="0F801E47" w14:textId="77777777" w:rsidR="007C1799" w:rsidRDefault="007C1799">
      <w:pPr>
        <w:spacing w:before="0" w:after="0"/>
      </w:pPr>
    </w:p>
    <w:p w14:paraId="34E5F198" w14:textId="77777777" w:rsidR="00317EEA" w:rsidRDefault="00317EEA">
      <w:pPr>
        <w:spacing w:before="0" w:after="0"/>
        <w:rPr>
          <w:b/>
        </w:rPr>
      </w:pPr>
      <w:r w:rsidRPr="00317EEA">
        <w:rPr>
          <w:b/>
        </w:rPr>
        <w:t>Event Handler:</w:t>
      </w:r>
    </w:p>
    <w:p w14:paraId="784DCE7E" w14:textId="77777777" w:rsidR="00A30EC9" w:rsidRPr="00A30EC9" w:rsidRDefault="00D80CC8">
      <w:pPr>
        <w:spacing w:before="0" w:after="0"/>
        <w:rPr>
          <w:b/>
        </w:rPr>
      </w:pPr>
      <w:r w:rsidRPr="00A30EC9">
        <w:rPr>
          <w:b/>
        </w:rPr>
        <w:t xml:space="preserve">$btn_branchGUI_clicked </w:t>
      </w:r>
      <w:r w:rsidR="00F97596" w:rsidRPr="00A30EC9">
        <w:rPr>
          <w:b/>
        </w:rPr>
        <w:t>&amp; $btn_</w:t>
      </w:r>
      <w:r w:rsidR="00DE1BC8" w:rsidRPr="00A30EC9">
        <w:rPr>
          <w:b/>
        </w:rPr>
        <w:t xml:space="preserve">cloneGUI </w:t>
      </w:r>
      <w:r w:rsidR="00F97596" w:rsidRPr="00A30EC9">
        <w:rPr>
          <w:b/>
        </w:rPr>
        <w:t>_clicked</w:t>
      </w:r>
    </w:p>
    <w:p w14:paraId="491BFE45" w14:textId="77777777" w:rsidR="00A30EC9" w:rsidRDefault="00A30EC9">
      <w:pPr>
        <w:spacing w:before="0" w:after="0"/>
      </w:pPr>
      <w:r w:rsidRPr="00A30EC9">
        <w:t>Öffnen die anderen Skripts.</w:t>
      </w:r>
    </w:p>
    <w:p w14:paraId="76C97920" w14:textId="77777777" w:rsidR="00A30EC9" w:rsidRDefault="00A30EC9">
      <w:pPr>
        <w:spacing w:before="0" w:after="0"/>
      </w:pPr>
    </w:p>
    <w:p w14:paraId="46635A4D" w14:textId="77777777" w:rsidR="00685B79" w:rsidRDefault="00596670">
      <w:pPr>
        <w:spacing w:before="0" w:after="0"/>
        <w:rPr>
          <w:b/>
        </w:rPr>
      </w:pPr>
      <w:r>
        <w:rPr>
          <w:b/>
        </w:rPr>
        <w:t>$btn_open_</w:t>
      </w:r>
      <w:r w:rsidR="00685B79">
        <w:rPr>
          <w:b/>
        </w:rPr>
        <w:t>project</w:t>
      </w:r>
      <w:r>
        <w:rPr>
          <w:b/>
        </w:rPr>
        <w:t>_clicked</w:t>
      </w:r>
    </w:p>
    <w:p w14:paraId="70A2D18C" w14:textId="77777777" w:rsidR="00CC0A7C" w:rsidRPr="00CC0A7C" w:rsidRDefault="00EC6122" w:rsidP="005D136D">
      <w:pPr>
        <w:pStyle w:val="Listenabsatz"/>
        <w:numPr>
          <w:ilvl w:val="0"/>
          <w:numId w:val="36"/>
        </w:numPr>
        <w:spacing w:after="0"/>
        <w:rPr>
          <w:lang w:val="de-CH"/>
        </w:rPr>
      </w:pPr>
      <w:r>
        <w:t>Öffnet Folder Browser</w:t>
      </w:r>
    </w:p>
    <w:p w14:paraId="74F18884" w14:textId="290D923B" w:rsidR="00CC0A7C" w:rsidRPr="00CC0A7C" w:rsidRDefault="007D1A77" w:rsidP="005D136D">
      <w:pPr>
        <w:pStyle w:val="Listenabsatz"/>
        <w:numPr>
          <w:ilvl w:val="0"/>
          <w:numId w:val="36"/>
        </w:numPr>
        <w:spacing w:after="0"/>
        <w:rPr>
          <w:lang w:val="de-CH"/>
        </w:rPr>
      </w:pPr>
      <w:r>
        <w:t>S</w:t>
      </w:r>
      <w:r w:rsidR="00CC0A7C">
        <w:t>etzt den Pfad zum ausgewählten Objekt(Set-Location)</w:t>
      </w:r>
      <w:r w:rsidR="00CC0A7C" w:rsidRPr="00A30EC9">
        <w:rPr>
          <w:b/>
          <w:lang w:val="de-CH"/>
        </w:rPr>
        <w:t xml:space="preserve"> </w:t>
      </w:r>
    </w:p>
    <w:p w14:paraId="604E9756" w14:textId="77777777" w:rsidR="00127B4F" w:rsidRDefault="00CC0A7C" w:rsidP="005D136D">
      <w:pPr>
        <w:pStyle w:val="Listenabsatz"/>
        <w:numPr>
          <w:ilvl w:val="0"/>
          <w:numId w:val="36"/>
        </w:numPr>
        <w:spacing w:after="0"/>
        <w:rPr>
          <w:lang w:val="de-CH"/>
        </w:rPr>
      </w:pPr>
      <w:r>
        <w:rPr>
          <w:lang w:val="de-CH"/>
        </w:rPr>
        <w:t>Zeigt den Pfad</w:t>
      </w:r>
      <w:r w:rsidR="007D1A77">
        <w:rPr>
          <w:lang w:val="de-CH"/>
        </w:rPr>
        <w:t>, Namen des Repositorys</w:t>
      </w:r>
      <w:r w:rsidR="008641AF">
        <w:rPr>
          <w:lang w:val="de-CH"/>
        </w:rPr>
        <w:t xml:space="preserve"> und den Branch</w:t>
      </w:r>
      <w:r>
        <w:rPr>
          <w:lang w:val="de-CH"/>
        </w:rPr>
        <w:t xml:space="preserve"> </w:t>
      </w:r>
      <w:r w:rsidR="007D1A77">
        <w:rPr>
          <w:lang w:val="de-CH"/>
        </w:rPr>
        <w:t>in der</w:t>
      </w:r>
      <w:r w:rsidR="008641AF">
        <w:rPr>
          <w:lang w:val="de-CH"/>
        </w:rPr>
        <w:t xml:space="preserve"> entsprechenden</w:t>
      </w:r>
      <w:r w:rsidR="007D1A77">
        <w:rPr>
          <w:lang w:val="de-CH"/>
        </w:rPr>
        <w:t xml:space="preserve"> Textbox an</w:t>
      </w:r>
      <w:r w:rsidR="008641AF">
        <w:rPr>
          <w:lang w:val="de-CH"/>
        </w:rPr>
        <w:t>. Falls es sich nicht um ein Repository</w:t>
      </w:r>
      <w:r w:rsidR="00173CBA">
        <w:rPr>
          <w:lang w:val="de-CH"/>
        </w:rPr>
        <w:t xml:space="preserve"> </w:t>
      </w:r>
      <w:r w:rsidR="008641AF">
        <w:rPr>
          <w:lang w:val="de-CH"/>
        </w:rPr>
        <w:t>handelt, wird es in der Textbox</w:t>
      </w:r>
      <w:r w:rsidR="00173CBA">
        <w:rPr>
          <w:lang w:val="de-CH"/>
        </w:rPr>
        <w:t xml:space="preserve"> Branch angezeigt «Not a repository»</w:t>
      </w:r>
    </w:p>
    <w:p w14:paraId="309D1E91" w14:textId="77777777" w:rsidR="00127B4F" w:rsidRDefault="00127B4F" w:rsidP="005D136D">
      <w:pPr>
        <w:pStyle w:val="Listenabsatz"/>
        <w:numPr>
          <w:ilvl w:val="0"/>
          <w:numId w:val="36"/>
        </w:numPr>
        <w:spacing w:after="0"/>
        <w:rPr>
          <w:lang w:val="de-CH"/>
        </w:rPr>
      </w:pPr>
      <w:r>
        <w:rPr>
          <w:lang w:val="de-CH"/>
        </w:rPr>
        <w:t>Führt Show-GitFiles aus</w:t>
      </w:r>
    </w:p>
    <w:p w14:paraId="24C37048" w14:textId="77777777" w:rsidR="00127B4F" w:rsidRDefault="00127B4F">
      <w:pPr>
        <w:spacing w:before="0" w:after="0"/>
        <w:rPr>
          <w:rFonts w:ascii="Cambria" w:eastAsia="Cambria" w:hAnsi="Cambria"/>
          <w:lang w:eastAsia="en-US"/>
        </w:rPr>
      </w:pPr>
      <w:r>
        <w:br w:type="page"/>
      </w:r>
    </w:p>
    <w:p w14:paraId="061378A9" w14:textId="77777777" w:rsidR="006A28A3" w:rsidRPr="006A28A3" w:rsidRDefault="00505271" w:rsidP="00505271">
      <w:pPr>
        <w:spacing w:after="0"/>
        <w:rPr>
          <w:b/>
          <w:lang w:val="en-US"/>
        </w:rPr>
      </w:pPr>
      <w:r w:rsidRPr="006A28A3">
        <w:rPr>
          <w:b/>
          <w:lang w:val="en-US"/>
        </w:rPr>
        <w:lastRenderedPageBreak/>
        <w:t>$btn_</w:t>
      </w:r>
      <w:r w:rsidR="006A28A3" w:rsidRPr="006A28A3">
        <w:rPr>
          <w:b/>
          <w:lang w:val="en-US"/>
        </w:rPr>
        <w:t>s</w:t>
      </w:r>
      <w:r w:rsidRPr="006A28A3">
        <w:rPr>
          <w:b/>
          <w:lang w:val="en-US"/>
        </w:rPr>
        <w:t>how_</w:t>
      </w:r>
      <w:r w:rsidR="006A28A3" w:rsidRPr="006A28A3">
        <w:rPr>
          <w:b/>
          <w:lang w:val="en-US"/>
        </w:rPr>
        <w:t>files_</w:t>
      </w:r>
      <w:r w:rsidRPr="006A28A3">
        <w:rPr>
          <w:b/>
          <w:lang w:val="en-US"/>
        </w:rPr>
        <w:t>clicked</w:t>
      </w:r>
    </w:p>
    <w:p w14:paraId="11E3D299" w14:textId="77777777" w:rsidR="006A28A3" w:rsidRDefault="006A28A3" w:rsidP="00505271">
      <w:pPr>
        <w:spacing w:after="0"/>
        <w:rPr>
          <w:lang w:val="en-US"/>
        </w:rPr>
      </w:pPr>
      <w:r w:rsidRPr="006A28A3">
        <w:rPr>
          <w:lang w:val="en-US"/>
        </w:rPr>
        <w:t>F</w:t>
      </w:r>
      <w:r>
        <w:rPr>
          <w:lang w:val="en-US"/>
        </w:rPr>
        <w:t>ührt Show-GitFiles aus</w:t>
      </w:r>
    </w:p>
    <w:p w14:paraId="2C51F5D0" w14:textId="77777777" w:rsidR="006A28A3" w:rsidRDefault="006A28A3" w:rsidP="00505271">
      <w:pPr>
        <w:spacing w:after="0"/>
        <w:rPr>
          <w:lang w:val="en-US"/>
        </w:rPr>
      </w:pPr>
    </w:p>
    <w:p w14:paraId="596382A8" w14:textId="77777777" w:rsidR="001D5437" w:rsidRDefault="001D5437" w:rsidP="00505271">
      <w:pPr>
        <w:spacing w:after="0"/>
        <w:rPr>
          <w:b/>
          <w:lang w:val="en-US"/>
        </w:rPr>
      </w:pPr>
      <w:r w:rsidRPr="001D5437">
        <w:rPr>
          <w:b/>
          <w:lang w:val="en-US"/>
        </w:rPr>
        <w:t>$btn_open_file_clicked</w:t>
      </w:r>
    </w:p>
    <w:p w14:paraId="73E0BDC9" w14:textId="77777777" w:rsidR="00EA75E3" w:rsidRDefault="00DD66CA" w:rsidP="00505271">
      <w:pPr>
        <w:spacing w:after="0"/>
      </w:pPr>
      <w:r w:rsidRPr="00EA75E3">
        <w:t xml:space="preserve">Falls $files_loaded = $true: öffnet </w:t>
      </w:r>
      <w:r w:rsidR="00EA75E3" w:rsidRPr="00EA75E3">
        <w:t>ausgewä</w:t>
      </w:r>
      <w:r w:rsidR="00EA75E3">
        <w:t>hlte Datei in der Listbox</w:t>
      </w:r>
    </w:p>
    <w:p w14:paraId="4B2E9AD4" w14:textId="77777777" w:rsidR="00EA75E3" w:rsidRDefault="00EA75E3" w:rsidP="00505271">
      <w:pPr>
        <w:spacing w:after="0"/>
      </w:pPr>
    </w:p>
    <w:p w14:paraId="55F69C2B" w14:textId="5ED1BAE1" w:rsidR="00EA75E3" w:rsidRPr="00EA75E3" w:rsidRDefault="00EA75E3" w:rsidP="00EA75E3">
      <w:pPr>
        <w:spacing w:after="0"/>
        <w:rPr>
          <w:b/>
        </w:rPr>
      </w:pPr>
      <w:r w:rsidRPr="00EA75E3">
        <w:rPr>
          <w:b/>
        </w:rPr>
        <w:t>$btn_</w:t>
      </w:r>
      <w:r>
        <w:rPr>
          <w:b/>
        </w:rPr>
        <w:t>remove</w:t>
      </w:r>
      <w:r w:rsidRPr="00EA75E3">
        <w:rPr>
          <w:b/>
        </w:rPr>
        <w:t>_file_clicked</w:t>
      </w:r>
    </w:p>
    <w:p w14:paraId="5DD729EB" w14:textId="77777777" w:rsidR="00212F65" w:rsidRDefault="00EA75E3" w:rsidP="00EA75E3">
      <w:pPr>
        <w:spacing w:after="0"/>
      </w:pPr>
      <w:r w:rsidRPr="00EA75E3">
        <w:t xml:space="preserve">Falls $files_loaded = $true: </w:t>
      </w:r>
      <w:r w:rsidR="00B40853">
        <w:t>löscht</w:t>
      </w:r>
      <w:r w:rsidRPr="00EA75E3">
        <w:t xml:space="preserve"> ausgewä</w:t>
      </w:r>
      <w:r>
        <w:t>hlte Datei in der Listbox</w:t>
      </w:r>
      <w:r w:rsidRPr="00EA75E3">
        <w:rPr>
          <w:b/>
        </w:rPr>
        <w:t xml:space="preserve"> </w:t>
      </w:r>
      <w:r w:rsidR="001B4453">
        <w:t>und führt Show-GitFiles aus.</w:t>
      </w:r>
    </w:p>
    <w:p w14:paraId="1E70AD73" w14:textId="77777777" w:rsidR="00CF4C32" w:rsidRDefault="00CF4C32" w:rsidP="00EA75E3">
      <w:pPr>
        <w:spacing w:after="0"/>
      </w:pPr>
    </w:p>
    <w:p w14:paraId="119280EA" w14:textId="39953D74" w:rsidR="00CF4C32" w:rsidRPr="00E75B94" w:rsidRDefault="0002150F" w:rsidP="00EA75E3">
      <w:pPr>
        <w:spacing w:after="0"/>
      </w:pPr>
      <w:r w:rsidRPr="00E75B94">
        <w:rPr>
          <w:b/>
        </w:rPr>
        <w:t>$btn_show_</w:t>
      </w:r>
      <w:r w:rsidR="00DD5113" w:rsidRPr="00E75B94">
        <w:rPr>
          <w:b/>
        </w:rPr>
        <w:t>history</w:t>
      </w:r>
      <w:r w:rsidRPr="00E75B94">
        <w:rPr>
          <w:b/>
        </w:rPr>
        <w:t>_clicked</w:t>
      </w:r>
    </w:p>
    <w:p w14:paraId="3F53241D" w14:textId="01040C36" w:rsidR="00212F65" w:rsidRDefault="00B20F66" w:rsidP="00EA75E3">
      <w:pPr>
        <w:spacing w:after="0"/>
      </w:pPr>
      <w:r>
        <w:t>Leert die Listbox und f</w:t>
      </w:r>
      <w:r w:rsidR="00DD5113" w:rsidRPr="00DD5113">
        <w:t xml:space="preserve">üllt </w:t>
      </w:r>
      <w:r>
        <w:t xml:space="preserve">sie </w:t>
      </w:r>
      <w:r w:rsidR="00DD5113" w:rsidRPr="00DD5113">
        <w:t xml:space="preserve">mit </w:t>
      </w:r>
      <w:r w:rsidR="004E365C">
        <w:t>Informationen zu allen bisherigen Commits (git log)</w:t>
      </w:r>
      <w:r w:rsidR="00B25E02">
        <w:t xml:space="preserve"> und setzt $files_loaded zu $false.</w:t>
      </w:r>
    </w:p>
    <w:p w14:paraId="03E8F06D" w14:textId="77777777" w:rsidR="00B25E02" w:rsidRDefault="00B25E02" w:rsidP="00EA75E3">
      <w:pPr>
        <w:spacing w:after="0"/>
      </w:pPr>
    </w:p>
    <w:p w14:paraId="5C20C0F0" w14:textId="6C4698F8" w:rsidR="00B25E02" w:rsidRPr="005C49C1" w:rsidRDefault="00B25E02" w:rsidP="00EA75E3">
      <w:pPr>
        <w:spacing w:after="0"/>
        <w:rPr>
          <w:lang w:val="en-US"/>
        </w:rPr>
      </w:pPr>
      <w:r w:rsidRPr="006A28A3">
        <w:rPr>
          <w:b/>
          <w:lang w:val="en-US"/>
        </w:rPr>
        <w:t>$btn_show_</w:t>
      </w:r>
      <w:r>
        <w:rPr>
          <w:b/>
          <w:lang w:val="en-US"/>
        </w:rPr>
        <w:t>status</w:t>
      </w:r>
      <w:r w:rsidRPr="006A28A3">
        <w:rPr>
          <w:b/>
          <w:lang w:val="en-US"/>
        </w:rPr>
        <w:t>_clicked</w:t>
      </w:r>
    </w:p>
    <w:p w14:paraId="4A75BCF0" w14:textId="23F4DA0E" w:rsidR="009E56C7" w:rsidRPr="00E75B94" w:rsidRDefault="0083548F" w:rsidP="00EA75E3">
      <w:pPr>
        <w:spacing w:after="0"/>
        <w:rPr>
          <w:lang w:val="en-US"/>
        </w:rPr>
      </w:pPr>
      <w:r w:rsidRPr="00E75B94">
        <w:rPr>
          <w:lang w:val="en-US"/>
        </w:rPr>
        <w:t>Führt Get-GitStat aus.</w:t>
      </w:r>
    </w:p>
    <w:p w14:paraId="66C94C61" w14:textId="77777777" w:rsidR="00D518D1" w:rsidRPr="00E75B94" w:rsidRDefault="00D518D1" w:rsidP="00EA75E3">
      <w:pPr>
        <w:spacing w:after="0"/>
        <w:rPr>
          <w:lang w:val="en-US"/>
        </w:rPr>
      </w:pPr>
    </w:p>
    <w:p w14:paraId="0D474CA0" w14:textId="660AD90F" w:rsidR="00D518D1" w:rsidRPr="00E75B94" w:rsidRDefault="00D518D1" w:rsidP="00EA75E3">
      <w:pPr>
        <w:spacing w:after="0"/>
        <w:rPr>
          <w:b/>
          <w:lang w:val="en-US"/>
        </w:rPr>
      </w:pPr>
      <w:r w:rsidRPr="00E75B94">
        <w:rPr>
          <w:b/>
          <w:lang w:val="en-US"/>
        </w:rPr>
        <w:t>$btn_</w:t>
      </w:r>
      <w:r w:rsidR="00CF24DF" w:rsidRPr="00E75B94">
        <w:rPr>
          <w:b/>
          <w:lang w:val="en-US"/>
        </w:rPr>
        <w:t>pull_clicked</w:t>
      </w:r>
    </w:p>
    <w:p w14:paraId="379880CF" w14:textId="3D602677" w:rsidR="00CF24DF" w:rsidRDefault="00CF24DF" w:rsidP="00EA75E3">
      <w:pPr>
        <w:spacing w:after="0"/>
      </w:pPr>
      <w:r>
        <w:t>Führt git fetch, git pull und Get-GitStat aus.</w:t>
      </w:r>
    </w:p>
    <w:p w14:paraId="09986EC4" w14:textId="77777777" w:rsidR="00CF24DF" w:rsidRDefault="00CF24DF" w:rsidP="00EA75E3">
      <w:pPr>
        <w:spacing w:after="0"/>
      </w:pPr>
    </w:p>
    <w:p w14:paraId="5D97FA84" w14:textId="03989846" w:rsidR="00CF24DF" w:rsidRPr="002912BA" w:rsidRDefault="002912BA" w:rsidP="00EA75E3">
      <w:pPr>
        <w:spacing w:after="0"/>
        <w:rPr>
          <w:b/>
        </w:rPr>
      </w:pPr>
      <w:r w:rsidRPr="002912BA">
        <w:rPr>
          <w:b/>
        </w:rPr>
        <w:t>$btn_git_add_clicked</w:t>
      </w:r>
    </w:p>
    <w:p w14:paraId="47C05292" w14:textId="17E12F5A" w:rsidR="002912BA" w:rsidRPr="005C49C1" w:rsidRDefault="002912BA" w:rsidP="00EA75E3">
      <w:pPr>
        <w:spacing w:after="0"/>
      </w:pPr>
      <w:r>
        <w:t>Führt git add * und Get-GitStat aus</w:t>
      </w:r>
    </w:p>
    <w:p w14:paraId="3B88A89D" w14:textId="77777777" w:rsidR="00B20F66" w:rsidRDefault="00B20F66" w:rsidP="00EA75E3">
      <w:pPr>
        <w:spacing w:after="0"/>
        <w:rPr>
          <w:b/>
        </w:rPr>
      </w:pPr>
    </w:p>
    <w:p w14:paraId="6A739B68" w14:textId="7A24E1E6" w:rsidR="002912BA" w:rsidRDefault="00867F82" w:rsidP="00EA75E3">
      <w:pPr>
        <w:spacing w:after="0"/>
        <w:rPr>
          <w:b/>
        </w:rPr>
      </w:pPr>
      <w:r>
        <w:rPr>
          <w:b/>
        </w:rPr>
        <w:t>$btn_commit_clicked</w:t>
      </w:r>
    </w:p>
    <w:p w14:paraId="070FA90F" w14:textId="68BF44D6" w:rsidR="00867F82" w:rsidRPr="006C74EA" w:rsidRDefault="003C359C" w:rsidP="006C74EA">
      <w:pPr>
        <w:pStyle w:val="Listenabsatz"/>
        <w:numPr>
          <w:ilvl w:val="0"/>
          <w:numId w:val="37"/>
        </w:numPr>
        <w:spacing w:after="0"/>
        <w:rPr>
          <w:lang w:val="de-CH"/>
        </w:rPr>
      </w:pPr>
      <w:r>
        <w:t>Leert Listbox</w:t>
      </w:r>
    </w:p>
    <w:p w14:paraId="071EEB66" w14:textId="102DF0DA" w:rsidR="006C74EA" w:rsidRPr="00285322" w:rsidRDefault="006C74EA" w:rsidP="006C74EA">
      <w:pPr>
        <w:pStyle w:val="Listenabsatz"/>
        <w:numPr>
          <w:ilvl w:val="0"/>
          <w:numId w:val="37"/>
        </w:numPr>
        <w:spacing w:after="0"/>
        <w:rPr>
          <w:lang w:val="de-CH"/>
        </w:rPr>
      </w:pPr>
      <w:r>
        <w:t xml:space="preserve">Führt git commit -m aus mit </w:t>
      </w:r>
      <w:r w:rsidR="00285322">
        <w:t>Text der Textbox „Commit/Repo Description“ aus</w:t>
      </w:r>
    </w:p>
    <w:p w14:paraId="634D5FDF" w14:textId="5CF1E530" w:rsidR="00285322" w:rsidRDefault="00B2318C" w:rsidP="006C74EA">
      <w:pPr>
        <w:pStyle w:val="Listenabsatz"/>
        <w:numPr>
          <w:ilvl w:val="0"/>
          <w:numId w:val="37"/>
        </w:numPr>
        <w:spacing w:after="0"/>
        <w:rPr>
          <w:lang w:val="de-CH"/>
        </w:rPr>
      </w:pPr>
      <w:r>
        <w:rPr>
          <w:lang w:val="de-CH"/>
        </w:rPr>
        <w:t>Fügt Ausgabe von git commit der Listbox zu</w:t>
      </w:r>
    </w:p>
    <w:p w14:paraId="2F646088" w14:textId="77777777" w:rsidR="001C717E" w:rsidRDefault="001C717E" w:rsidP="001C717E">
      <w:pPr>
        <w:spacing w:after="0"/>
      </w:pPr>
    </w:p>
    <w:p w14:paraId="258E1595" w14:textId="6A64810F" w:rsidR="001C717E" w:rsidRPr="00E75B94" w:rsidRDefault="001C717E" w:rsidP="001C717E">
      <w:pPr>
        <w:spacing w:after="0"/>
        <w:rPr>
          <w:b/>
        </w:rPr>
      </w:pPr>
      <w:r w:rsidRPr="00E75B94">
        <w:rPr>
          <w:b/>
        </w:rPr>
        <w:t>$btn_</w:t>
      </w:r>
      <w:r w:rsidR="00C7526B" w:rsidRPr="00E75B94">
        <w:rPr>
          <w:b/>
        </w:rPr>
        <w:t>push_clicked</w:t>
      </w:r>
    </w:p>
    <w:p w14:paraId="5486B2C0" w14:textId="63C7A4A0" w:rsidR="00B20F66" w:rsidRDefault="007E41DD" w:rsidP="00EA75E3">
      <w:pPr>
        <w:spacing w:after="0"/>
      </w:pPr>
      <w:r w:rsidRPr="007E41DD">
        <w:t>Führt Git Push und G</w:t>
      </w:r>
      <w:r>
        <w:t>et-GitStat aus.</w:t>
      </w:r>
    </w:p>
    <w:p w14:paraId="07AC956A" w14:textId="77777777" w:rsidR="007E41DD" w:rsidRDefault="007E41DD" w:rsidP="00EA75E3">
      <w:pPr>
        <w:spacing w:after="0"/>
      </w:pPr>
    </w:p>
    <w:p w14:paraId="127645A1" w14:textId="77777777" w:rsidR="00E60E1B" w:rsidRPr="0012679E" w:rsidRDefault="00E60E1B">
      <w:pPr>
        <w:spacing w:before="0" w:after="0"/>
        <w:rPr>
          <w:b/>
        </w:rPr>
      </w:pPr>
      <w:r w:rsidRPr="0012679E">
        <w:rPr>
          <w:b/>
        </w:rPr>
        <w:br w:type="page"/>
      </w:r>
    </w:p>
    <w:p w14:paraId="4D65BC88" w14:textId="5D409A8F" w:rsidR="007E41DD" w:rsidRPr="0012679E" w:rsidRDefault="007E41DD" w:rsidP="00EA75E3">
      <w:pPr>
        <w:spacing w:after="0"/>
        <w:rPr>
          <w:b/>
        </w:rPr>
      </w:pPr>
      <w:r w:rsidRPr="0012679E">
        <w:rPr>
          <w:b/>
        </w:rPr>
        <w:lastRenderedPageBreak/>
        <w:t>$btn_</w:t>
      </w:r>
      <w:r w:rsidR="00522031" w:rsidRPr="0012679E">
        <w:rPr>
          <w:b/>
        </w:rPr>
        <w:t>git_initialise_clicked</w:t>
      </w:r>
    </w:p>
    <w:p w14:paraId="0184E65C" w14:textId="77777777" w:rsidR="00EB41C1" w:rsidRDefault="00E75B94" w:rsidP="00EA75E3">
      <w:pPr>
        <w:spacing w:after="0"/>
      </w:pPr>
      <w:r w:rsidRPr="00E75B94">
        <w:t xml:space="preserve">Erstellt </w:t>
      </w:r>
      <w:r w:rsidR="00C73135">
        <w:t>als erstes ein GitHub repository mit dem Namen des ausgewählten Ordners</w:t>
      </w:r>
      <w:r w:rsidR="00EB41C1">
        <w:t xml:space="preserve"> als Repository-Namen.</w:t>
      </w:r>
    </w:p>
    <w:p w14:paraId="1A5C2564" w14:textId="3F5C9157" w:rsidR="00522031" w:rsidRDefault="00EB41C1" w:rsidP="00EA75E3">
      <w:pPr>
        <w:spacing w:after="0"/>
      </w:pPr>
      <w:r>
        <w:t xml:space="preserve">Hierfür wird </w:t>
      </w:r>
      <w:r w:rsidR="00E75B94" w:rsidRPr="00E75B94">
        <w:t>Authorisierungs-Header mi</w:t>
      </w:r>
      <w:r w:rsidR="00E75B94">
        <w:t>t dem GitHub-Username und Access Token</w:t>
      </w:r>
      <w:r w:rsidR="00B768B6">
        <w:t xml:space="preserve"> aus den dafür vorgesehenen Textboxen</w:t>
      </w:r>
      <w:r>
        <w:t xml:space="preserve"> erstellt</w:t>
      </w:r>
      <w:r w:rsidR="00040C4A">
        <w:t xml:space="preserve">. </w:t>
      </w:r>
      <w:r>
        <w:t>Danach wird ein Body erstellt, welcher</w:t>
      </w:r>
      <w:r w:rsidR="00367AF4">
        <w:t xml:space="preserve"> die verschiedenen Attribute des Repos definiert.</w:t>
      </w:r>
      <w:r w:rsidR="001E589C">
        <w:t xml:space="preserve"> Unter anderem wird ein ReadMe erstellt, dessen Inhalt in der Textbox</w:t>
      </w:r>
      <w:r w:rsidR="00ED5A5E">
        <w:t xml:space="preserve"> Commit/Repo Description selber definiert werden kann.</w:t>
      </w:r>
      <w:r w:rsidR="00233085">
        <w:t xml:space="preserve"> Header und Body werden dann an </w:t>
      </w:r>
      <w:r w:rsidR="00E60E1B">
        <w:t>ein dafür vorgesehenes API von GitHub gesendet, welches dann das neue Repository erstellt.</w:t>
      </w:r>
    </w:p>
    <w:p w14:paraId="3C7D6933" w14:textId="77777777" w:rsidR="00E60E1B" w:rsidRDefault="00E60E1B" w:rsidP="00EA75E3">
      <w:pPr>
        <w:spacing w:after="0"/>
      </w:pPr>
    </w:p>
    <w:p w14:paraId="699EAEE9" w14:textId="0908C989" w:rsidR="00E60E1B" w:rsidRDefault="00E60E1B" w:rsidP="00EA75E3">
      <w:pPr>
        <w:spacing w:after="0"/>
      </w:pPr>
      <w:r>
        <w:t xml:space="preserve">Im zweiten Teil wird im ausgewählten Ordner ein </w:t>
      </w:r>
      <w:r w:rsidR="00E405FB">
        <w:t xml:space="preserve">git initalisiert. Dieses wird dann mit dem neu erstellten </w:t>
      </w:r>
      <w:r w:rsidR="00453483">
        <w:t>Repo auf GitHub mit git remote add, git pull –set-upstream</w:t>
      </w:r>
      <w:r w:rsidR="002543C9">
        <w:t xml:space="preserve"> und git push verbunden und synchronisiert.</w:t>
      </w:r>
      <w:r w:rsidR="00674F5B">
        <w:t xml:space="preserve"> Der neue Branch «main» wird in der Textbox Branch angezeigt. Als letztes wird Show-GitFiles ausgeführt</w:t>
      </w:r>
      <w:r w:rsidR="00AF28CD">
        <w:t>, welches jetzt zusätzlich zu den bisherigen Dateien, das neue ReadMe in der Listbox anzeigen sollte.</w:t>
      </w:r>
    </w:p>
    <w:p w14:paraId="62F52E20" w14:textId="77777777" w:rsidR="009F5EF5" w:rsidRDefault="009F5EF5" w:rsidP="00EA75E3">
      <w:pPr>
        <w:spacing w:after="0"/>
      </w:pPr>
    </w:p>
    <w:p w14:paraId="16FB3037" w14:textId="0757C50A" w:rsidR="009F5EF5" w:rsidRPr="00891C84" w:rsidRDefault="00891C84" w:rsidP="00EA75E3">
      <w:pPr>
        <w:spacing w:after="0"/>
        <w:rPr>
          <w:b/>
        </w:rPr>
      </w:pPr>
      <w:r w:rsidRPr="00891C84">
        <w:rPr>
          <w:b/>
        </w:rPr>
        <w:t>$txtbox_path_KeyDown</w:t>
      </w:r>
    </w:p>
    <w:p w14:paraId="1717ACFC" w14:textId="05EB8E2E" w:rsidR="00891C84" w:rsidRDefault="00891C84" w:rsidP="00EA75E3">
      <w:pPr>
        <w:spacing w:after="0"/>
      </w:pPr>
      <w:r>
        <w:t>Erlaubt es dem Benutzer einen Pfad direkt in der dafür vorgesehen</w:t>
      </w:r>
      <w:r w:rsidR="001B43A8">
        <w:t>en Textbox einzufügen und mit Enter zu diesem Pfad zu wech</w:t>
      </w:r>
      <w:r w:rsidR="00852A14">
        <w:t>seln. Zeigt darauf an wie der Ordner, bzw. das Repo heisst</w:t>
      </w:r>
      <w:r w:rsidR="00F04E85">
        <w:t>, wie der Branch heisst, bzw. dass es kein Repository ist</w:t>
      </w:r>
      <w:r w:rsidR="00B7745E">
        <w:t xml:space="preserve"> und zeigt in der Listbox die Dateien des ausgewählten Ordners an</w:t>
      </w:r>
      <w:r w:rsidR="00636370">
        <w:t>.</w:t>
      </w:r>
    </w:p>
    <w:p w14:paraId="37906679" w14:textId="77777777" w:rsidR="00DC5F33" w:rsidRDefault="00DC5F33" w:rsidP="00EA75E3">
      <w:pPr>
        <w:spacing w:after="0"/>
      </w:pPr>
    </w:p>
    <w:p w14:paraId="6051E2CD" w14:textId="3D846BEA" w:rsidR="00DC5F33" w:rsidRPr="00400C3C" w:rsidRDefault="00DC5F33" w:rsidP="00DC5F33">
      <w:pPr>
        <w:pStyle w:val="berschrift3"/>
        <w:rPr>
          <w:b/>
        </w:rPr>
      </w:pPr>
      <w:r w:rsidRPr="00400C3C">
        <w:rPr>
          <w:b/>
        </w:rPr>
        <w:t>GitGui_Branches.ps1</w:t>
      </w:r>
    </w:p>
    <w:p w14:paraId="26ED9B3F" w14:textId="77777777" w:rsidR="00BD7FAF" w:rsidRDefault="00BD7FAF" w:rsidP="00BD7FAF"/>
    <w:p w14:paraId="3A32AEB7" w14:textId="1F24BB78" w:rsidR="007555A1" w:rsidRDefault="00354DDE" w:rsidP="00BD7FAF">
      <w:pPr>
        <w:rPr>
          <w:b/>
        </w:rPr>
      </w:pPr>
      <w:r w:rsidRPr="00354DDE">
        <w:rPr>
          <w:b/>
        </w:rPr>
        <w:t>Funktionen:</w:t>
      </w:r>
    </w:p>
    <w:p w14:paraId="76316FB0" w14:textId="77777777" w:rsidR="00527D25" w:rsidRDefault="00527D25" w:rsidP="00BD7FAF">
      <w:pPr>
        <w:rPr>
          <w:b/>
        </w:rPr>
      </w:pPr>
    </w:p>
    <w:p w14:paraId="5804CEEE" w14:textId="77777777" w:rsidR="00527D25" w:rsidRDefault="00527D25" w:rsidP="00527D25">
      <w:pPr>
        <w:spacing w:after="0"/>
        <w:rPr>
          <w:b/>
        </w:rPr>
      </w:pPr>
      <w:r w:rsidRPr="00C0051A">
        <w:rPr>
          <w:b/>
        </w:rPr>
        <w:t>New-WinObject</w:t>
      </w:r>
    </w:p>
    <w:p w14:paraId="4B8352BB" w14:textId="77777777" w:rsidR="00527D25" w:rsidRDefault="00527D25" w:rsidP="00527D25">
      <w:pPr>
        <w:spacing w:after="0"/>
      </w:pPr>
      <w:r>
        <w:t>Gleich wie bei GitGui.ps1, nur auf das hiesige Fenster bezogen.</w:t>
      </w:r>
    </w:p>
    <w:p w14:paraId="5CE3862D" w14:textId="77777777" w:rsidR="009A481A" w:rsidRPr="00354DDE" w:rsidRDefault="009A481A" w:rsidP="00BD7FAF">
      <w:pPr>
        <w:rPr>
          <w:b/>
        </w:rPr>
      </w:pPr>
    </w:p>
    <w:p w14:paraId="07FF36EE" w14:textId="740DD851" w:rsidR="007E41DD" w:rsidRDefault="00354DDE" w:rsidP="00EA75E3">
      <w:pPr>
        <w:spacing w:after="0"/>
        <w:rPr>
          <w:b/>
        </w:rPr>
      </w:pPr>
      <w:r w:rsidRPr="009A481A">
        <w:rPr>
          <w:b/>
        </w:rPr>
        <w:t>Add-BranchList</w:t>
      </w:r>
    </w:p>
    <w:p w14:paraId="3FA74AD4" w14:textId="71CF66B8" w:rsidR="009A481A" w:rsidRDefault="00021852" w:rsidP="00EA75E3">
      <w:pPr>
        <w:spacing w:after="0"/>
      </w:pPr>
      <w:r>
        <w:t>Löscht alle Objekte aus der Listbox.</w:t>
      </w:r>
      <w:r w:rsidR="00F56BE4">
        <w:t xml:space="preserve"> Führt git branch -a aus und gibt </w:t>
      </w:r>
      <w:r w:rsidR="00EC0E82">
        <w:t>dessen Output an die Variable $branch_list</w:t>
      </w:r>
      <w:r w:rsidR="00473630">
        <w:t>. Deren Inhalt wird dann in der Listbox angezeigt.</w:t>
      </w:r>
    </w:p>
    <w:p w14:paraId="12502048" w14:textId="77777777" w:rsidR="00473630" w:rsidRDefault="00473630" w:rsidP="00EA75E3">
      <w:pPr>
        <w:spacing w:after="0"/>
      </w:pPr>
    </w:p>
    <w:p w14:paraId="7A7827A9" w14:textId="77777777" w:rsidR="00C5697B" w:rsidRDefault="00C5697B" w:rsidP="00EA75E3">
      <w:pPr>
        <w:spacing w:after="0"/>
      </w:pPr>
    </w:p>
    <w:p w14:paraId="782ECDB6" w14:textId="77777777" w:rsidR="00F45CC4" w:rsidRDefault="00F45CC4">
      <w:pPr>
        <w:spacing w:before="0" w:after="0"/>
        <w:rPr>
          <w:b/>
        </w:rPr>
      </w:pPr>
      <w:r>
        <w:rPr>
          <w:b/>
        </w:rPr>
        <w:br w:type="page"/>
      </w:r>
    </w:p>
    <w:p w14:paraId="1C449F32" w14:textId="1A598ACE" w:rsidR="00C5697B" w:rsidRPr="0012679E" w:rsidRDefault="00C5697B" w:rsidP="00EA75E3">
      <w:pPr>
        <w:spacing w:after="0"/>
        <w:rPr>
          <w:b/>
          <w:lang w:val="en-US"/>
        </w:rPr>
      </w:pPr>
      <w:r w:rsidRPr="0012679E">
        <w:rPr>
          <w:b/>
          <w:lang w:val="en-US"/>
        </w:rPr>
        <w:lastRenderedPageBreak/>
        <w:t>Event Handlers:</w:t>
      </w:r>
    </w:p>
    <w:p w14:paraId="47447E7B" w14:textId="77777777" w:rsidR="00C5697B" w:rsidRPr="0012679E" w:rsidRDefault="00C5697B" w:rsidP="00EA75E3">
      <w:pPr>
        <w:spacing w:after="0"/>
        <w:rPr>
          <w:b/>
          <w:lang w:val="en-US"/>
        </w:rPr>
      </w:pPr>
    </w:p>
    <w:p w14:paraId="240344F2" w14:textId="0F1433CF" w:rsidR="00C5697B" w:rsidRPr="0012679E" w:rsidRDefault="00961254" w:rsidP="00EA75E3">
      <w:pPr>
        <w:spacing w:after="0"/>
        <w:rPr>
          <w:b/>
          <w:lang w:val="en-US"/>
        </w:rPr>
      </w:pPr>
      <w:r w:rsidRPr="0012679E">
        <w:rPr>
          <w:b/>
          <w:lang w:val="en-US"/>
        </w:rPr>
        <w:t>$btn_new_branch_clicked</w:t>
      </w:r>
    </w:p>
    <w:p w14:paraId="13F5A7CF" w14:textId="482224C1" w:rsidR="00961254" w:rsidRDefault="00B51EAF" w:rsidP="00B51EAF">
      <w:pPr>
        <w:pStyle w:val="Listenabsatz"/>
        <w:numPr>
          <w:ilvl w:val="0"/>
          <w:numId w:val="38"/>
        </w:numPr>
        <w:spacing w:after="0"/>
        <w:rPr>
          <w:lang w:val="de-CH"/>
        </w:rPr>
      </w:pPr>
      <w:r w:rsidRPr="00B51EAF">
        <w:rPr>
          <w:lang w:val="de-CH"/>
        </w:rPr>
        <w:t xml:space="preserve">Erstellt </w:t>
      </w:r>
      <w:r w:rsidR="001748C9">
        <w:rPr>
          <w:lang w:val="de-CH"/>
        </w:rPr>
        <w:t>und wechselt zu neuem Branch</w:t>
      </w:r>
    </w:p>
    <w:p w14:paraId="62797ABB" w14:textId="2F74D958" w:rsidR="001748C9" w:rsidRDefault="00AC2580" w:rsidP="00B51EAF">
      <w:pPr>
        <w:pStyle w:val="Listenabsatz"/>
        <w:numPr>
          <w:ilvl w:val="0"/>
          <w:numId w:val="38"/>
        </w:numPr>
        <w:spacing w:after="0"/>
        <w:rPr>
          <w:lang w:val="de-CH"/>
        </w:rPr>
      </w:pPr>
      <w:r>
        <w:rPr>
          <w:lang w:val="de-CH"/>
        </w:rPr>
        <w:t xml:space="preserve">Führt ersten Push mit </w:t>
      </w:r>
      <w:r w:rsidR="006E501E">
        <w:rPr>
          <w:lang w:val="de-CH"/>
        </w:rPr>
        <w:t>--</w:t>
      </w:r>
      <w:r>
        <w:rPr>
          <w:lang w:val="de-CH"/>
        </w:rPr>
        <w:t>set-upstream aus</w:t>
      </w:r>
      <w:r w:rsidR="006E501E">
        <w:rPr>
          <w:lang w:val="de-CH"/>
        </w:rPr>
        <w:t xml:space="preserve"> um mit Remote Repo auf GitHub zu verbinden.</w:t>
      </w:r>
    </w:p>
    <w:p w14:paraId="3ED37DE8" w14:textId="57A46159" w:rsidR="006E501E" w:rsidRDefault="00434BDB" w:rsidP="00B51EAF">
      <w:pPr>
        <w:pStyle w:val="Listenabsatz"/>
        <w:numPr>
          <w:ilvl w:val="0"/>
          <w:numId w:val="38"/>
        </w:numPr>
        <w:spacing w:after="0"/>
        <w:rPr>
          <w:lang w:val="de-CH"/>
        </w:rPr>
      </w:pPr>
      <w:r>
        <w:rPr>
          <w:lang w:val="de-CH"/>
        </w:rPr>
        <w:t>Zeigt den Namen des neuen Branch in der Textbox von GitGui.ps1 an</w:t>
      </w:r>
    </w:p>
    <w:p w14:paraId="62E25174" w14:textId="3541B15C" w:rsidR="00434BDB" w:rsidRDefault="00774972" w:rsidP="00B51EAF">
      <w:pPr>
        <w:pStyle w:val="Listenabsatz"/>
        <w:numPr>
          <w:ilvl w:val="0"/>
          <w:numId w:val="38"/>
        </w:numPr>
        <w:spacing w:after="0"/>
        <w:rPr>
          <w:lang w:val="de-CH"/>
        </w:rPr>
      </w:pPr>
      <w:r>
        <w:rPr>
          <w:lang w:val="de-CH"/>
        </w:rPr>
        <w:t>Löscht</w:t>
      </w:r>
      <w:r w:rsidR="00CC0DFB">
        <w:rPr>
          <w:lang w:val="de-CH"/>
        </w:rPr>
        <w:t xml:space="preserve"> Inhalt der Textbox new_branch_name</w:t>
      </w:r>
    </w:p>
    <w:p w14:paraId="41CA7929" w14:textId="3F7F9FCC" w:rsidR="00042985" w:rsidRPr="00D6154C" w:rsidRDefault="00042985" w:rsidP="00042985">
      <w:pPr>
        <w:pStyle w:val="Listenabsatz"/>
        <w:numPr>
          <w:ilvl w:val="0"/>
          <w:numId w:val="38"/>
        </w:numPr>
        <w:spacing w:after="0"/>
        <w:rPr>
          <w:bCs/>
          <w:lang w:val="de-CH"/>
        </w:rPr>
      </w:pPr>
      <w:r>
        <w:rPr>
          <w:bCs/>
          <w:lang w:val="de-CH"/>
        </w:rPr>
        <w:t xml:space="preserve">Aktualisiert die Listbox </w:t>
      </w:r>
      <w:r>
        <w:rPr>
          <w:bCs/>
          <w:lang w:val="de-CH"/>
        </w:rPr>
        <w:t xml:space="preserve">Branches </w:t>
      </w:r>
      <w:r>
        <w:rPr>
          <w:bCs/>
          <w:lang w:val="de-CH"/>
        </w:rPr>
        <w:t>mit Add-BranchList</w:t>
      </w:r>
    </w:p>
    <w:p w14:paraId="11BFFF7E" w14:textId="2B6C39E8" w:rsidR="000E507A" w:rsidRPr="00B51EAF" w:rsidRDefault="00042985" w:rsidP="00B51EAF">
      <w:pPr>
        <w:pStyle w:val="Listenabsatz"/>
        <w:numPr>
          <w:ilvl w:val="0"/>
          <w:numId w:val="38"/>
        </w:numPr>
        <w:spacing w:after="0"/>
        <w:rPr>
          <w:lang w:val="de-CH"/>
        </w:rPr>
      </w:pPr>
      <w:r>
        <w:rPr>
          <w:lang w:val="de-CH"/>
        </w:rPr>
        <w:t xml:space="preserve">Aktualisiert die Listbox </w:t>
      </w:r>
      <w:r w:rsidR="000A34B3">
        <w:rPr>
          <w:lang w:val="de-CH"/>
        </w:rPr>
        <w:t>von GitGui.ps1 mit Show-GitFiles</w:t>
      </w:r>
    </w:p>
    <w:p w14:paraId="2E130228" w14:textId="77777777" w:rsidR="0012679E" w:rsidRPr="00B51EAF" w:rsidRDefault="0012679E" w:rsidP="00EA75E3">
      <w:pPr>
        <w:spacing w:after="0"/>
        <w:rPr>
          <w:b/>
        </w:rPr>
      </w:pPr>
    </w:p>
    <w:p w14:paraId="57B3D953" w14:textId="3123F23B" w:rsidR="00B25E4F" w:rsidRDefault="00B25E4F" w:rsidP="00B25E4F">
      <w:pPr>
        <w:spacing w:after="0"/>
        <w:rPr>
          <w:b/>
          <w:lang w:val="en-US"/>
        </w:rPr>
      </w:pPr>
      <w:r w:rsidRPr="00B25E4F">
        <w:rPr>
          <w:b/>
          <w:lang w:val="en-US"/>
        </w:rPr>
        <w:t>$btn_</w:t>
      </w:r>
      <w:r w:rsidR="00F45CC4">
        <w:rPr>
          <w:b/>
          <w:lang w:val="en-US"/>
        </w:rPr>
        <w:t>delete</w:t>
      </w:r>
      <w:r w:rsidRPr="00B25E4F">
        <w:rPr>
          <w:b/>
          <w:lang w:val="en-US"/>
        </w:rPr>
        <w:t>_branch_clicked</w:t>
      </w:r>
    </w:p>
    <w:p w14:paraId="6950950A" w14:textId="08D7D897" w:rsidR="00A6214D" w:rsidRDefault="00D6154C" w:rsidP="00A6214D">
      <w:pPr>
        <w:pStyle w:val="Listenabsatz"/>
        <w:numPr>
          <w:ilvl w:val="0"/>
          <w:numId w:val="39"/>
        </w:numPr>
        <w:spacing w:after="0"/>
        <w:rPr>
          <w:bCs/>
          <w:lang w:val="de-CH"/>
        </w:rPr>
      </w:pPr>
      <w:r w:rsidRPr="00D6154C">
        <w:rPr>
          <w:bCs/>
          <w:lang w:val="de-CH"/>
        </w:rPr>
        <w:t>Fügt den Inhalt des a</w:t>
      </w:r>
      <w:r>
        <w:rPr>
          <w:bCs/>
          <w:lang w:val="de-CH"/>
        </w:rPr>
        <w:t>usgewählten Objekts der Listbox der Variable $branch zu</w:t>
      </w:r>
    </w:p>
    <w:p w14:paraId="2B2F1558" w14:textId="38966BFB" w:rsidR="00D6154C" w:rsidRDefault="008F6449" w:rsidP="00A6214D">
      <w:pPr>
        <w:pStyle w:val="Listenabsatz"/>
        <w:numPr>
          <w:ilvl w:val="0"/>
          <w:numId w:val="39"/>
        </w:numPr>
        <w:spacing w:after="0"/>
        <w:rPr>
          <w:bCs/>
          <w:lang w:val="de-CH"/>
        </w:rPr>
      </w:pPr>
      <w:r>
        <w:rPr>
          <w:bCs/>
          <w:lang w:val="de-CH"/>
        </w:rPr>
        <w:t>Löscht den Branch lokal mit git branch -d $branch.trim()</w:t>
      </w:r>
    </w:p>
    <w:p w14:paraId="478833FC" w14:textId="44069F81" w:rsidR="008F6449" w:rsidRDefault="008F6449" w:rsidP="00A6214D">
      <w:pPr>
        <w:pStyle w:val="Listenabsatz"/>
        <w:numPr>
          <w:ilvl w:val="0"/>
          <w:numId w:val="39"/>
        </w:numPr>
        <w:spacing w:after="0"/>
        <w:rPr>
          <w:bCs/>
          <w:lang w:val="de-CH"/>
        </w:rPr>
      </w:pPr>
      <w:r>
        <w:rPr>
          <w:bCs/>
          <w:lang w:val="de-CH"/>
        </w:rPr>
        <w:t xml:space="preserve">Löscht den Branch auf dem remote Repository mit </w:t>
      </w:r>
      <w:r w:rsidR="00542BDD">
        <w:rPr>
          <w:bCs/>
          <w:lang w:val="de-CH"/>
        </w:rPr>
        <w:t>git push origin -d $branch.trim()</w:t>
      </w:r>
    </w:p>
    <w:p w14:paraId="2A2B5919" w14:textId="0F7F17CC" w:rsidR="00542BDD" w:rsidRPr="00D6154C" w:rsidRDefault="00542BDD" w:rsidP="00A6214D">
      <w:pPr>
        <w:pStyle w:val="Listenabsatz"/>
        <w:numPr>
          <w:ilvl w:val="0"/>
          <w:numId w:val="39"/>
        </w:numPr>
        <w:spacing w:after="0"/>
        <w:rPr>
          <w:bCs/>
          <w:lang w:val="de-CH"/>
        </w:rPr>
      </w:pPr>
      <w:r>
        <w:rPr>
          <w:bCs/>
          <w:lang w:val="de-CH"/>
        </w:rPr>
        <w:t>Aktualisiert die Listbox mit Add-BranchList</w:t>
      </w:r>
    </w:p>
    <w:p w14:paraId="2AA4734E" w14:textId="77777777" w:rsidR="00B25E4F" w:rsidRPr="00D6154C" w:rsidRDefault="00B25E4F" w:rsidP="00B25E4F">
      <w:pPr>
        <w:spacing w:after="0"/>
        <w:rPr>
          <w:b/>
        </w:rPr>
      </w:pPr>
    </w:p>
    <w:p w14:paraId="6C6B1BA1" w14:textId="68751E70" w:rsidR="00B25E4F" w:rsidRDefault="00B25E4F" w:rsidP="00B25E4F">
      <w:pPr>
        <w:spacing w:after="0"/>
        <w:rPr>
          <w:b/>
          <w:lang w:val="en-US"/>
        </w:rPr>
      </w:pPr>
      <w:r w:rsidRPr="00B25E4F">
        <w:rPr>
          <w:b/>
          <w:lang w:val="en-US"/>
        </w:rPr>
        <w:t>$btn_</w:t>
      </w:r>
      <w:r w:rsidR="00F45CC4">
        <w:rPr>
          <w:b/>
          <w:lang w:val="en-US"/>
        </w:rPr>
        <w:t>switch</w:t>
      </w:r>
      <w:r w:rsidRPr="00B25E4F">
        <w:rPr>
          <w:b/>
          <w:lang w:val="en-US"/>
        </w:rPr>
        <w:t>_branch_clicked</w:t>
      </w:r>
    </w:p>
    <w:p w14:paraId="49274139" w14:textId="067A72C9" w:rsidR="00216724" w:rsidRPr="00E25673" w:rsidRDefault="00E25673" w:rsidP="00B25E4F">
      <w:pPr>
        <w:spacing w:after="0"/>
      </w:pPr>
      <w:r w:rsidRPr="00E25673">
        <w:t>Die alternative Method mit d</w:t>
      </w:r>
      <w:r>
        <w:t xml:space="preserve">er Textbox anzugeben zu welchem Branch man wechseln möchte, muss überarbeitet werden. Es muss überprüft werden ob der angegebene Branch überhaupt existiert. </w:t>
      </w:r>
      <w:r w:rsidR="00F36FE5">
        <w:t>Alternative könnte man einstellen, dass der Branch, falls nicht existent, gleich erschaffen wird.</w:t>
      </w:r>
    </w:p>
    <w:p w14:paraId="0D703105" w14:textId="716F094A" w:rsidR="000A34B3" w:rsidRDefault="009A4ADE" w:rsidP="000A34B3">
      <w:pPr>
        <w:pStyle w:val="Listenabsatz"/>
        <w:numPr>
          <w:ilvl w:val="0"/>
          <w:numId w:val="40"/>
        </w:numPr>
        <w:spacing w:after="0"/>
        <w:rPr>
          <w:bCs/>
          <w:lang w:val="de-CH"/>
        </w:rPr>
      </w:pPr>
      <w:r w:rsidRPr="009A4ADE">
        <w:rPr>
          <w:bCs/>
          <w:lang w:val="de-CH"/>
        </w:rPr>
        <w:t>Trimmt den Text des a</w:t>
      </w:r>
      <w:r>
        <w:rPr>
          <w:bCs/>
          <w:lang w:val="de-CH"/>
        </w:rPr>
        <w:t xml:space="preserve">usgewählten Objekts und </w:t>
      </w:r>
      <w:r w:rsidR="00642583">
        <w:rPr>
          <w:bCs/>
          <w:lang w:val="de-CH"/>
        </w:rPr>
        <w:t>weist ihn der Viariable $branch_select</w:t>
      </w:r>
      <w:r>
        <w:rPr>
          <w:bCs/>
          <w:lang w:val="de-CH"/>
        </w:rPr>
        <w:t xml:space="preserve"> zu.</w:t>
      </w:r>
    </w:p>
    <w:p w14:paraId="729EF28C" w14:textId="6375C957" w:rsidR="009A4ADE" w:rsidRDefault="00642583" w:rsidP="000A34B3">
      <w:pPr>
        <w:pStyle w:val="Listenabsatz"/>
        <w:numPr>
          <w:ilvl w:val="0"/>
          <w:numId w:val="40"/>
        </w:numPr>
        <w:spacing w:after="0"/>
        <w:rPr>
          <w:bCs/>
          <w:lang w:val="de-CH"/>
        </w:rPr>
      </w:pPr>
      <w:r>
        <w:rPr>
          <w:bCs/>
          <w:lang w:val="de-CH"/>
        </w:rPr>
        <w:t>Splitted diesen Text bei allen Leerzeichen und weist das erste Objekt des erstellten Arrays der Variable zu.</w:t>
      </w:r>
      <w:r w:rsidR="00DD2718">
        <w:rPr>
          <w:bCs/>
          <w:lang w:val="de-CH"/>
        </w:rPr>
        <w:t xml:space="preserve"> (Ermöglicht es zu bestimmten Commits zu wechseln)</w:t>
      </w:r>
    </w:p>
    <w:p w14:paraId="5471306A" w14:textId="7443D96A" w:rsidR="008F79C1" w:rsidRDefault="008F79C1" w:rsidP="000A34B3">
      <w:pPr>
        <w:pStyle w:val="Listenabsatz"/>
        <w:numPr>
          <w:ilvl w:val="0"/>
          <w:numId w:val="40"/>
        </w:numPr>
        <w:spacing w:after="0"/>
        <w:rPr>
          <w:bCs/>
          <w:lang w:val="de-CH"/>
        </w:rPr>
      </w:pPr>
      <w:r>
        <w:rPr>
          <w:bCs/>
          <w:lang w:val="de-CH"/>
        </w:rPr>
        <w:t>Wenn $branch_select nicht der jetzige Branch ist</w:t>
      </w:r>
      <w:r w:rsidR="003E59AD">
        <w:rPr>
          <w:bCs/>
          <w:lang w:val="de-CH"/>
        </w:rPr>
        <w:t xml:space="preserve"> und ein Objekt in der Listbox ausgewählt wurde:</w:t>
      </w:r>
    </w:p>
    <w:p w14:paraId="04EBFB75" w14:textId="1DFF94BE" w:rsidR="003E59AD" w:rsidRDefault="003E59AD" w:rsidP="000A34B3">
      <w:pPr>
        <w:pStyle w:val="Listenabsatz"/>
        <w:numPr>
          <w:ilvl w:val="0"/>
          <w:numId w:val="40"/>
        </w:numPr>
        <w:spacing w:after="0"/>
        <w:rPr>
          <w:bCs/>
          <w:lang w:val="de-CH"/>
        </w:rPr>
      </w:pPr>
      <w:r>
        <w:rPr>
          <w:bCs/>
          <w:lang w:val="de-CH"/>
        </w:rPr>
        <w:t>Wechselt zu ausgewähltem Branch mit git ch</w:t>
      </w:r>
      <w:r w:rsidR="0040551A">
        <w:rPr>
          <w:bCs/>
          <w:lang w:val="de-CH"/>
        </w:rPr>
        <w:t>eckout $branch_slct</w:t>
      </w:r>
    </w:p>
    <w:p w14:paraId="43CABF49" w14:textId="291AD431" w:rsidR="0040551A" w:rsidRDefault="00C9797C" w:rsidP="000A34B3">
      <w:pPr>
        <w:pStyle w:val="Listenabsatz"/>
        <w:numPr>
          <w:ilvl w:val="0"/>
          <w:numId w:val="40"/>
        </w:numPr>
        <w:spacing w:after="0"/>
        <w:rPr>
          <w:bCs/>
          <w:lang w:val="de-CH"/>
        </w:rPr>
      </w:pPr>
      <w:r>
        <w:rPr>
          <w:bCs/>
          <w:lang w:val="de-CH"/>
        </w:rPr>
        <w:t>Wenn kein Objekt in der Listbox ausgewählt ist und die Textbox für</w:t>
      </w:r>
      <w:r w:rsidR="00D63FA4">
        <w:rPr>
          <w:bCs/>
          <w:lang w:val="de-CH"/>
        </w:rPr>
        <w:t xml:space="preserve"> einen neuen Branch nicht gleich Null ist:</w:t>
      </w:r>
    </w:p>
    <w:p w14:paraId="2C0EA309" w14:textId="5871A221" w:rsidR="00D63FA4" w:rsidRPr="009A4ADE" w:rsidRDefault="00D63FA4" w:rsidP="000A34B3">
      <w:pPr>
        <w:pStyle w:val="Listenabsatz"/>
        <w:numPr>
          <w:ilvl w:val="0"/>
          <w:numId w:val="40"/>
        </w:numPr>
        <w:spacing w:after="0"/>
        <w:rPr>
          <w:bCs/>
          <w:lang w:val="de-CH"/>
        </w:rPr>
      </w:pPr>
      <w:r>
        <w:rPr>
          <w:bCs/>
          <w:lang w:val="de-CH"/>
        </w:rPr>
        <w:t xml:space="preserve">Wechselt zu Branch </w:t>
      </w:r>
      <w:r w:rsidR="00216724">
        <w:rPr>
          <w:bCs/>
          <w:lang w:val="de-CH"/>
        </w:rPr>
        <w:t>der in der Textbox new_branch_name angegeben ist.</w:t>
      </w:r>
    </w:p>
    <w:p w14:paraId="43FE50E1" w14:textId="77777777" w:rsidR="00B25E4F" w:rsidRPr="009A4ADE" w:rsidRDefault="00B25E4F" w:rsidP="00B25E4F">
      <w:pPr>
        <w:spacing w:after="0"/>
        <w:rPr>
          <w:b/>
        </w:rPr>
      </w:pPr>
    </w:p>
    <w:p w14:paraId="3A93FD52" w14:textId="57368934" w:rsidR="00B25E4F" w:rsidRDefault="00B25E4F" w:rsidP="00B25E4F">
      <w:pPr>
        <w:spacing w:after="0"/>
        <w:rPr>
          <w:b/>
          <w:lang w:val="en-US"/>
        </w:rPr>
      </w:pPr>
      <w:r w:rsidRPr="00B25E4F">
        <w:rPr>
          <w:b/>
          <w:lang w:val="en-US"/>
        </w:rPr>
        <w:t>$btn_</w:t>
      </w:r>
      <w:r w:rsidR="00F45CC4">
        <w:rPr>
          <w:b/>
          <w:lang w:val="en-US"/>
        </w:rPr>
        <w:t>version_ctrl</w:t>
      </w:r>
      <w:r w:rsidRPr="00B25E4F">
        <w:rPr>
          <w:b/>
          <w:lang w:val="en-US"/>
        </w:rPr>
        <w:t>_branch_clicked</w:t>
      </w:r>
    </w:p>
    <w:p w14:paraId="4C8D68B2" w14:textId="6928F6D4" w:rsidR="00F45CC4" w:rsidRDefault="00DD2718" w:rsidP="00B25E4F">
      <w:pPr>
        <w:spacing w:after="0"/>
      </w:pPr>
      <w:r w:rsidRPr="00DD2718">
        <w:t>Zeigt</w:t>
      </w:r>
      <w:r>
        <w:t xml:space="preserve"> die bisherigen Commits mit ihren Hashs in der Listbox auf.</w:t>
      </w:r>
    </w:p>
    <w:p w14:paraId="7CB9327C" w14:textId="77777777" w:rsidR="004134BD" w:rsidRPr="00DD2718" w:rsidRDefault="004134BD" w:rsidP="00B25E4F">
      <w:pPr>
        <w:spacing w:after="0"/>
      </w:pPr>
    </w:p>
    <w:p w14:paraId="4940C932" w14:textId="1E4A4B72" w:rsidR="00B25E4F" w:rsidRPr="00DD2718" w:rsidRDefault="00B25E4F" w:rsidP="00B25E4F">
      <w:pPr>
        <w:spacing w:after="0"/>
        <w:rPr>
          <w:b/>
        </w:rPr>
      </w:pPr>
      <w:r w:rsidRPr="00DD2718">
        <w:rPr>
          <w:b/>
        </w:rPr>
        <w:t>$btn_</w:t>
      </w:r>
      <w:r w:rsidR="007260BC" w:rsidRPr="00DD2718">
        <w:rPr>
          <w:b/>
        </w:rPr>
        <w:t>refresh</w:t>
      </w:r>
      <w:r w:rsidRPr="00DD2718">
        <w:rPr>
          <w:b/>
        </w:rPr>
        <w:t>_branch_clicked</w:t>
      </w:r>
    </w:p>
    <w:p w14:paraId="1AF65954" w14:textId="77CF2E01" w:rsidR="00961254" w:rsidRPr="004134BD" w:rsidRDefault="004134BD" w:rsidP="00EA75E3">
      <w:pPr>
        <w:spacing w:after="0"/>
      </w:pPr>
      <w:r>
        <w:t>Zeigt alle Branches auf. Wird benötigt um von den Commits zu den Branches zurückzukehren.</w:t>
      </w:r>
    </w:p>
    <w:p w14:paraId="3D67970B" w14:textId="7914D222" w:rsidR="006F6AA6" w:rsidRDefault="006F6AA6">
      <w:pPr>
        <w:spacing w:before="0" w:after="0"/>
        <w:rPr>
          <w:b/>
        </w:rPr>
      </w:pPr>
      <w:r>
        <w:rPr>
          <w:b/>
        </w:rPr>
        <w:br w:type="page"/>
      </w:r>
    </w:p>
    <w:p w14:paraId="2ECE5A03" w14:textId="74B64CF9" w:rsidR="00400C3C" w:rsidRPr="006F6AA6" w:rsidRDefault="006F6AA6" w:rsidP="006F6AA6">
      <w:pPr>
        <w:pStyle w:val="berschrift3"/>
        <w:rPr>
          <w:b/>
        </w:rPr>
      </w:pPr>
      <w:r w:rsidRPr="006F6AA6">
        <w:rPr>
          <w:b/>
        </w:rPr>
        <w:lastRenderedPageBreak/>
        <w:t>Git_Clone_Repository.ps1</w:t>
      </w:r>
    </w:p>
    <w:p w14:paraId="5743CAFD" w14:textId="77777777" w:rsidR="006C7248" w:rsidRDefault="006C7248">
      <w:pPr>
        <w:spacing w:before="0" w:after="0"/>
      </w:pPr>
    </w:p>
    <w:p w14:paraId="20D71221" w14:textId="77777777" w:rsidR="006C7248" w:rsidRDefault="006C7248">
      <w:pPr>
        <w:spacing w:before="0" w:after="0"/>
        <w:rPr>
          <w:b/>
        </w:rPr>
      </w:pPr>
      <w:r>
        <w:rPr>
          <w:b/>
        </w:rPr>
        <w:t>Funktionen:</w:t>
      </w:r>
    </w:p>
    <w:p w14:paraId="12122D08" w14:textId="77777777" w:rsidR="006C7248" w:rsidRDefault="006C7248">
      <w:pPr>
        <w:spacing w:before="0" w:after="0"/>
        <w:rPr>
          <w:b/>
        </w:rPr>
      </w:pPr>
    </w:p>
    <w:p w14:paraId="30C7EDD3" w14:textId="77777777" w:rsidR="00527D25" w:rsidRDefault="00527D25" w:rsidP="00527D25">
      <w:pPr>
        <w:spacing w:after="0"/>
        <w:rPr>
          <w:b/>
        </w:rPr>
      </w:pPr>
      <w:r w:rsidRPr="00C0051A">
        <w:rPr>
          <w:b/>
        </w:rPr>
        <w:t>New-WinObject</w:t>
      </w:r>
    </w:p>
    <w:p w14:paraId="00FB8967" w14:textId="77777777" w:rsidR="00527D25" w:rsidRDefault="00527D25" w:rsidP="00527D25">
      <w:pPr>
        <w:spacing w:after="0"/>
      </w:pPr>
      <w:r>
        <w:t>Gleich wie bei GitGui.ps1, nur auf das hiesige Fenster bezogen.</w:t>
      </w:r>
    </w:p>
    <w:p w14:paraId="4D5CD1D9" w14:textId="77777777" w:rsidR="007D76E3" w:rsidRDefault="007D76E3" w:rsidP="00527D25">
      <w:pPr>
        <w:spacing w:after="0"/>
      </w:pPr>
    </w:p>
    <w:p w14:paraId="6C7D57BA" w14:textId="1E88B181" w:rsidR="007D76E3" w:rsidRPr="00440BB9" w:rsidRDefault="007D76E3" w:rsidP="00527D25">
      <w:pPr>
        <w:spacing w:after="0"/>
        <w:rPr>
          <w:b/>
          <w:lang w:val="en-US"/>
        </w:rPr>
      </w:pPr>
      <w:r w:rsidRPr="00440BB9">
        <w:rPr>
          <w:b/>
          <w:lang w:val="en-US"/>
        </w:rPr>
        <w:t>New-CloneOrder</w:t>
      </w:r>
    </w:p>
    <w:p w14:paraId="6D9CBB3C" w14:textId="254DD6C5" w:rsidR="00527D25" w:rsidRPr="00F73684" w:rsidRDefault="00F73684" w:rsidP="00F73684">
      <w:pPr>
        <w:pStyle w:val="Listenabsatz"/>
        <w:numPr>
          <w:ilvl w:val="0"/>
          <w:numId w:val="48"/>
        </w:numPr>
        <w:spacing w:after="0"/>
        <w:ind w:left="426"/>
        <w:rPr>
          <w:szCs w:val="24"/>
          <w:lang w:val="de-CH"/>
        </w:rPr>
      </w:pPr>
      <w:r w:rsidRPr="00F73684">
        <w:rPr>
          <w:szCs w:val="24"/>
          <w:lang w:val="de-CH"/>
        </w:rPr>
        <w:t>Prüft ob offener Pfad i</w:t>
      </w:r>
      <w:r w:rsidRPr="00F73684">
        <w:rPr>
          <w:szCs w:val="24"/>
        </w:rPr>
        <w:t>n GitGui bereits ein Repository</w:t>
      </w:r>
    </w:p>
    <w:p w14:paraId="1588AFF6" w14:textId="78CFE556" w:rsidR="00F73684" w:rsidRPr="00AB74EC" w:rsidRDefault="00F73684" w:rsidP="00F73684">
      <w:pPr>
        <w:pStyle w:val="Listenabsatz"/>
        <w:numPr>
          <w:ilvl w:val="0"/>
          <w:numId w:val="48"/>
        </w:numPr>
        <w:spacing w:after="0"/>
        <w:ind w:left="426"/>
        <w:rPr>
          <w:szCs w:val="24"/>
          <w:lang w:val="de-CH"/>
        </w:rPr>
      </w:pPr>
      <w:r>
        <w:rPr>
          <w:szCs w:val="24"/>
        </w:rPr>
        <w:t xml:space="preserve">Falls nicht: </w:t>
      </w:r>
      <w:r w:rsidR="00AB74EC">
        <w:rPr>
          <w:szCs w:val="24"/>
        </w:rPr>
        <w:t>Wechselt zu diesem Pfad</w:t>
      </w:r>
    </w:p>
    <w:p w14:paraId="7A27B1C0" w14:textId="1F22B612" w:rsidR="00AB74EC" w:rsidRPr="00AB74EC" w:rsidRDefault="00AB74EC" w:rsidP="00F73684">
      <w:pPr>
        <w:pStyle w:val="Listenabsatz"/>
        <w:numPr>
          <w:ilvl w:val="0"/>
          <w:numId w:val="48"/>
        </w:numPr>
        <w:spacing w:after="0"/>
        <w:ind w:left="426"/>
        <w:rPr>
          <w:szCs w:val="24"/>
          <w:lang w:val="de-CH"/>
        </w:rPr>
      </w:pPr>
      <w:r w:rsidRPr="00AB74EC">
        <w:rPr>
          <w:szCs w:val="24"/>
          <w:lang w:val="de-CH"/>
        </w:rPr>
        <w:t>Fügt Pfad in $txtbox_cloning_destination ein</w:t>
      </w:r>
    </w:p>
    <w:p w14:paraId="2CE959E1" w14:textId="77777777" w:rsidR="007D76E3" w:rsidRPr="00AB74EC" w:rsidRDefault="007D76E3">
      <w:pPr>
        <w:spacing w:before="0" w:after="0"/>
        <w:rPr>
          <w:b/>
        </w:rPr>
      </w:pPr>
    </w:p>
    <w:p w14:paraId="76F9C67F" w14:textId="77777777" w:rsidR="00E55B56" w:rsidRPr="00440BB9" w:rsidRDefault="00E55B56">
      <w:pPr>
        <w:spacing w:before="0" w:after="0"/>
        <w:rPr>
          <w:b/>
          <w:lang w:val="en-US"/>
        </w:rPr>
      </w:pPr>
      <w:r w:rsidRPr="00440BB9">
        <w:rPr>
          <w:b/>
          <w:lang w:val="en-US"/>
        </w:rPr>
        <w:t>New-Clone</w:t>
      </w:r>
    </w:p>
    <w:p w14:paraId="12A23D97" w14:textId="6F143D7B" w:rsidR="00C06225" w:rsidRPr="00274F68" w:rsidRDefault="00C06225" w:rsidP="002E716A">
      <w:pPr>
        <w:pStyle w:val="Listenabsatz"/>
        <w:numPr>
          <w:ilvl w:val="0"/>
          <w:numId w:val="42"/>
        </w:numPr>
        <w:spacing w:after="0"/>
        <w:ind w:left="426"/>
        <w:rPr>
          <w:szCs w:val="24"/>
          <w:lang w:val="de-CH"/>
        </w:rPr>
      </w:pPr>
      <w:r w:rsidRPr="00274F68">
        <w:rPr>
          <w:szCs w:val="24"/>
          <w:lang w:val="de-CH"/>
        </w:rPr>
        <w:t xml:space="preserve">Erstellt Variable $repo_url und </w:t>
      </w:r>
      <w:r w:rsidR="00274F68" w:rsidRPr="00274F68">
        <w:rPr>
          <w:szCs w:val="24"/>
          <w:lang w:val="de-CH"/>
        </w:rPr>
        <w:t>weist ihr den Text der Textbox github_link zu</w:t>
      </w:r>
    </w:p>
    <w:p w14:paraId="2618BD24" w14:textId="6FE5AFF6" w:rsidR="00204473" w:rsidRDefault="00984C22" w:rsidP="002E716A">
      <w:pPr>
        <w:pStyle w:val="Listenabsatz"/>
        <w:numPr>
          <w:ilvl w:val="0"/>
          <w:numId w:val="42"/>
        </w:numPr>
        <w:spacing w:after="0"/>
        <w:ind w:left="426"/>
        <w:rPr>
          <w:szCs w:val="24"/>
        </w:rPr>
      </w:pPr>
      <w:r w:rsidRPr="00274F68">
        <w:rPr>
          <w:szCs w:val="24"/>
        </w:rPr>
        <w:t>Splitted</w:t>
      </w:r>
      <w:r w:rsidR="002E716A" w:rsidRPr="00274F68">
        <w:rPr>
          <w:szCs w:val="24"/>
        </w:rPr>
        <w:t xml:space="preserve"> die </w:t>
      </w:r>
      <w:r w:rsidR="00846E4D">
        <w:rPr>
          <w:szCs w:val="24"/>
        </w:rPr>
        <w:t>$repo_url</w:t>
      </w:r>
      <w:r w:rsidR="002E716A" w:rsidRPr="00274F68">
        <w:rPr>
          <w:szCs w:val="24"/>
        </w:rPr>
        <w:t xml:space="preserve"> </w:t>
      </w:r>
      <w:r w:rsidR="00204473" w:rsidRPr="00274F68">
        <w:rPr>
          <w:szCs w:val="24"/>
        </w:rPr>
        <w:t>anhand von „/“</w:t>
      </w:r>
      <w:r w:rsidR="00846E4D">
        <w:rPr>
          <w:szCs w:val="24"/>
        </w:rPr>
        <w:t xml:space="preserve"> und weist das erstellte Array der Variablen $</w:t>
      </w:r>
      <w:r w:rsidR="00374AED">
        <w:rPr>
          <w:szCs w:val="24"/>
        </w:rPr>
        <w:t>repo_name zu.</w:t>
      </w:r>
    </w:p>
    <w:p w14:paraId="6107A940" w14:textId="0DA0CCAD" w:rsidR="00374AED" w:rsidRDefault="00374AED" w:rsidP="002E716A">
      <w:pPr>
        <w:pStyle w:val="Listenabsatz"/>
        <w:numPr>
          <w:ilvl w:val="0"/>
          <w:numId w:val="42"/>
        </w:numPr>
        <w:spacing w:after="0"/>
        <w:ind w:left="426"/>
        <w:rPr>
          <w:szCs w:val="24"/>
        </w:rPr>
      </w:pPr>
      <w:r>
        <w:rPr>
          <w:szCs w:val="24"/>
        </w:rPr>
        <w:t xml:space="preserve">Wählt das letzte Element des Arrays aus, </w:t>
      </w:r>
      <w:r w:rsidR="008722C7">
        <w:rPr>
          <w:szCs w:val="24"/>
        </w:rPr>
        <w:t>entfernt den Anhang „.git“ und weist es $repo_name zu.</w:t>
      </w:r>
    </w:p>
    <w:p w14:paraId="24BAD4FD" w14:textId="40F0D428" w:rsidR="004B1C28" w:rsidRDefault="004B1C28" w:rsidP="002E716A">
      <w:pPr>
        <w:pStyle w:val="Listenabsatz"/>
        <w:numPr>
          <w:ilvl w:val="0"/>
          <w:numId w:val="42"/>
        </w:numPr>
        <w:spacing w:after="0"/>
        <w:ind w:left="426"/>
        <w:rPr>
          <w:szCs w:val="24"/>
        </w:rPr>
      </w:pPr>
      <w:r>
        <w:rPr>
          <w:szCs w:val="24"/>
        </w:rPr>
        <w:t>Erstellt Variable $new_path</w:t>
      </w:r>
      <w:r w:rsidR="002F1EB3">
        <w:rPr>
          <w:szCs w:val="24"/>
        </w:rPr>
        <w:t xml:space="preserve"> der der derzeitige Pfad + „\“ + $repo_name zugewiesen wird.</w:t>
      </w:r>
    </w:p>
    <w:p w14:paraId="3175E781" w14:textId="2251AB0F" w:rsidR="002F1EB3" w:rsidRDefault="003420F1" w:rsidP="002E716A">
      <w:pPr>
        <w:pStyle w:val="Listenabsatz"/>
        <w:numPr>
          <w:ilvl w:val="0"/>
          <w:numId w:val="42"/>
        </w:numPr>
        <w:spacing w:after="0"/>
        <w:ind w:left="426"/>
        <w:rPr>
          <w:szCs w:val="24"/>
        </w:rPr>
      </w:pPr>
      <w:r>
        <w:rPr>
          <w:szCs w:val="24"/>
        </w:rPr>
        <w:t>Das GitHub Repo wird geklont [git clone $</w:t>
      </w:r>
      <w:r w:rsidR="00C81452">
        <w:rPr>
          <w:szCs w:val="24"/>
        </w:rPr>
        <w:t>repo_url</w:t>
      </w:r>
      <w:r>
        <w:rPr>
          <w:szCs w:val="24"/>
        </w:rPr>
        <w:t>]</w:t>
      </w:r>
    </w:p>
    <w:p w14:paraId="7D71FA07" w14:textId="6D90CAAE" w:rsidR="00C81452" w:rsidRDefault="00C81452" w:rsidP="002E716A">
      <w:pPr>
        <w:pStyle w:val="Listenabsatz"/>
        <w:numPr>
          <w:ilvl w:val="0"/>
          <w:numId w:val="42"/>
        </w:numPr>
        <w:spacing w:after="0"/>
        <w:ind w:left="426"/>
        <w:rPr>
          <w:szCs w:val="24"/>
        </w:rPr>
      </w:pPr>
      <w:r>
        <w:rPr>
          <w:szCs w:val="24"/>
        </w:rPr>
        <w:t xml:space="preserve">Der </w:t>
      </w:r>
      <w:r w:rsidR="00DB5FEE">
        <w:rPr>
          <w:szCs w:val="24"/>
        </w:rPr>
        <w:t xml:space="preserve">Pfad wird mit </w:t>
      </w:r>
      <w:r w:rsidR="005B5431">
        <w:rPr>
          <w:szCs w:val="24"/>
        </w:rPr>
        <w:t>[</w:t>
      </w:r>
      <w:r w:rsidR="00DB5FEE">
        <w:rPr>
          <w:szCs w:val="24"/>
        </w:rPr>
        <w:t>Set-Location $new_path</w:t>
      </w:r>
      <w:r w:rsidR="005B5431">
        <w:rPr>
          <w:szCs w:val="24"/>
        </w:rPr>
        <w:t>]</w:t>
      </w:r>
      <w:r w:rsidR="00DB5FEE">
        <w:rPr>
          <w:szCs w:val="24"/>
        </w:rPr>
        <w:t xml:space="preserve"> ins neue Repository geändert.</w:t>
      </w:r>
    </w:p>
    <w:p w14:paraId="0C53E91D" w14:textId="460107F2" w:rsidR="00DB5FEE" w:rsidRDefault="005B5431" w:rsidP="002E716A">
      <w:pPr>
        <w:pStyle w:val="Listenabsatz"/>
        <w:numPr>
          <w:ilvl w:val="0"/>
          <w:numId w:val="42"/>
        </w:numPr>
        <w:spacing w:after="0"/>
        <w:ind w:left="426"/>
        <w:rPr>
          <w:szCs w:val="24"/>
        </w:rPr>
      </w:pPr>
      <w:r>
        <w:rPr>
          <w:szCs w:val="24"/>
        </w:rPr>
        <w:t>Die Textboxen von GitGui werden aktualisiert</w:t>
      </w:r>
    </w:p>
    <w:p w14:paraId="01F95209" w14:textId="3AE29B32" w:rsidR="00741223" w:rsidRDefault="00FC17F1" w:rsidP="002E716A">
      <w:pPr>
        <w:pStyle w:val="Listenabsatz"/>
        <w:numPr>
          <w:ilvl w:val="0"/>
          <w:numId w:val="42"/>
        </w:numPr>
        <w:spacing w:after="0"/>
        <w:ind w:left="426"/>
        <w:rPr>
          <w:szCs w:val="24"/>
        </w:rPr>
      </w:pPr>
      <w:r>
        <w:rPr>
          <w:szCs w:val="24"/>
        </w:rPr>
        <w:t xml:space="preserve">Ein upstream zum GitHub Repo wird aufgesetzt </w:t>
      </w:r>
    </w:p>
    <w:p w14:paraId="21605F9E" w14:textId="633B0DCB" w:rsidR="00450F1F" w:rsidRDefault="00450F1F" w:rsidP="002E716A">
      <w:pPr>
        <w:pStyle w:val="Listenabsatz"/>
        <w:numPr>
          <w:ilvl w:val="0"/>
          <w:numId w:val="42"/>
        </w:numPr>
        <w:spacing w:after="0"/>
        <w:ind w:left="426"/>
        <w:rPr>
          <w:szCs w:val="24"/>
          <w:lang w:val="de-CH"/>
        </w:rPr>
      </w:pPr>
      <w:r w:rsidRPr="00450F1F">
        <w:rPr>
          <w:szCs w:val="24"/>
          <w:lang w:val="de-CH"/>
        </w:rPr>
        <w:t>Beide Textboxen des Git_Clone_Repository.ps1 werden gel</w:t>
      </w:r>
      <w:r>
        <w:rPr>
          <w:szCs w:val="24"/>
          <w:lang w:val="de-CH"/>
        </w:rPr>
        <w:t>eert.</w:t>
      </w:r>
    </w:p>
    <w:p w14:paraId="28184B96" w14:textId="77777777" w:rsidR="00E25425" w:rsidRDefault="00E25425" w:rsidP="00E25425">
      <w:pPr>
        <w:spacing w:after="0"/>
        <w:rPr>
          <w:szCs w:val="24"/>
        </w:rPr>
      </w:pPr>
    </w:p>
    <w:p w14:paraId="486A7C2A" w14:textId="6CC9983C" w:rsidR="00E25425" w:rsidRDefault="00E25425" w:rsidP="00E25425">
      <w:pPr>
        <w:spacing w:after="0"/>
        <w:rPr>
          <w:b/>
          <w:szCs w:val="24"/>
        </w:rPr>
      </w:pPr>
      <w:r>
        <w:rPr>
          <w:b/>
          <w:szCs w:val="24"/>
        </w:rPr>
        <w:t>Set-AllPaths</w:t>
      </w:r>
    </w:p>
    <w:p w14:paraId="5D49EF3A" w14:textId="0C2F6E95" w:rsidR="00E25425" w:rsidRPr="00A50DEB" w:rsidRDefault="00A50DEB" w:rsidP="00C641B8">
      <w:pPr>
        <w:pStyle w:val="Listenabsatz"/>
        <w:numPr>
          <w:ilvl w:val="0"/>
          <w:numId w:val="43"/>
        </w:numPr>
        <w:spacing w:after="0"/>
        <w:ind w:left="426"/>
        <w:rPr>
          <w:szCs w:val="24"/>
          <w:lang w:val="de-CH"/>
        </w:rPr>
      </w:pPr>
      <w:r w:rsidRPr="00A50DEB">
        <w:rPr>
          <w:szCs w:val="24"/>
          <w:lang w:val="de-CH"/>
        </w:rPr>
        <w:t>Wechselt zu Pfad der i</w:t>
      </w:r>
      <w:r>
        <w:rPr>
          <w:szCs w:val="24"/>
          <w:lang w:val="de-CH"/>
        </w:rPr>
        <w:t>n der Textbox cloning_destination angegeben ist.</w:t>
      </w:r>
    </w:p>
    <w:p w14:paraId="48565246" w14:textId="4BE01E75" w:rsidR="00A50DEB" w:rsidRDefault="00C531F6" w:rsidP="00C641B8">
      <w:pPr>
        <w:pStyle w:val="Listenabsatz"/>
        <w:numPr>
          <w:ilvl w:val="0"/>
          <w:numId w:val="43"/>
        </w:numPr>
        <w:spacing w:after="0"/>
        <w:ind w:left="426"/>
        <w:rPr>
          <w:szCs w:val="24"/>
          <w:lang w:val="de-CH"/>
        </w:rPr>
      </w:pPr>
      <w:r>
        <w:rPr>
          <w:szCs w:val="24"/>
          <w:lang w:val="de-CH"/>
        </w:rPr>
        <w:t>Aktualisiert den angezeigten Pfad im GitGui</w:t>
      </w:r>
      <w:r w:rsidR="005A78DD">
        <w:rPr>
          <w:szCs w:val="24"/>
          <w:lang w:val="de-CH"/>
        </w:rPr>
        <w:t>.</w:t>
      </w:r>
    </w:p>
    <w:p w14:paraId="636582C9" w14:textId="29A3BE76" w:rsidR="005A78DD" w:rsidRDefault="005A78DD" w:rsidP="005A78DD">
      <w:pPr>
        <w:pStyle w:val="Listenabsatz"/>
        <w:numPr>
          <w:ilvl w:val="0"/>
          <w:numId w:val="43"/>
        </w:numPr>
        <w:spacing w:after="0"/>
        <w:ind w:left="426"/>
        <w:rPr>
          <w:szCs w:val="24"/>
          <w:lang w:val="de-CH"/>
        </w:rPr>
      </w:pPr>
      <w:r>
        <w:rPr>
          <w:szCs w:val="24"/>
          <w:lang w:val="de-CH"/>
        </w:rPr>
        <w:t>Aktualisiert die Listbox des GitGuis so dass aktuelle Dateien/Ordnerstruktur angezeigt wird.</w:t>
      </w:r>
    </w:p>
    <w:p w14:paraId="53962F50" w14:textId="34B2281C" w:rsidR="00FE3243" w:rsidRDefault="003369D1" w:rsidP="00FE3243">
      <w:pPr>
        <w:spacing w:after="0"/>
        <w:rPr>
          <w:b/>
          <w:szCs w:val="24"/>
        </w:rPr>
      </w:pPr>
      <w:r>
        <w:rPr>
          <w:b/>
          <w:szCs w:val="24"/>
        </w:rPr>
        <w:t>Get-LinkError</w:t>
      </w:r>
    </w:p>
    <w:p w14:paraId="375909CC" w14:textId="2D2E8C50" w:rsidR="003369D1" w:rsidRDefault="003369D1" w:rsidP="00FE3243">
      <w:pPr>
        <w:spacing w:after="0"/>
        <w:rPr>
          <w:szCs w:val="24"/>
        </w:rPr>
      </w:pPr>
      <w:r>
        <w:rPr>
          <w:szCs w:val="24"/>
        </w:rPr>
        <w:t xml:space="preserve">Erstellt </w:t>
      </w:r>
      <w:r w:rsidR="00B66785">
        <w:rPr>
          <w:szCs w:val="24"/>
        </w:rPr>
        <w:t>Fenster mit der Nachricht «Please insert a link to a GitHub repository» und lässt es aufpoppen.</w:t>
      </w:r>
    </w:p>
    <w:p w14:paraId="6AB95DEE" w14:textId="77777777" w:rsidR="00B66785" w:rsidRDefault="00B66785" w:rsidP="00FE3243">
      <w:pPr>
        <w:spacing w:after="0"/>
        <w:rPr>
          <w:szCs w:val="24"/>
        </w:rPr>
      </w:pPr>
    </w:p>
    <w:p w14:paraId="38860902" w14:textId="292BCB19" w:rsidR="00B66785" w:rsidRPr="000815B1" w:rsidRDefault="000815B1" w:rsidP="00FE3243">
      <w:pPr>
        <w:spacing w:after="0"/>
        <w:rPr>
          <w:b/>
          <w:szCs w:val="24"/>
        </w:rPr>
      </w:pPr>
      <w:r w:rsidRPr="000815B1">
        <w:rPr>
          <w:b/>
          <w:szCs w:val="24"/>
        </w:rPr>
        <w:t>Get-DestError</w:t>
      </w:r>
    </w:p>
    <w:p w14:paraId="707CC575" w14:textId="732F94CA" w:rsidR="000815B1" w:rsidRPr="000815B1" w:rsidRDefault="000815B1" w:rsidP="000815B1">
      <w:pPr>
        <w:spacing w:after="0"/>
        <w:rPr>
          <w:szCs w:val="24"/>
          <w:lang w:val="en-US"/>
        </w:rPr>
      </w:pPr>
      <w:r w:rsidRPr="000815B1">
        <w:rPr>
          <w:szCs w:val="24"/>
          <w:lang w:val="en-US"/>
        </w:rPr>
        <w:t>Erstellt Fenster mit der Nachricht «</w:t>
      </w:r>
      <w:r w:rsidRPr="000815B1">
        <w:rPr>
          <w:szCs w:val="24"/>
          <w:lang w:val="en-US"/>
        </w:rPr>
        <w:t>Selected directory already is a Repository. Please choose a different location.</w:t>
      </w:r>
      <w:r w:rsidRPr="000815B1">
        <w:rPr>
          <w:szCs w:val="24"/>
          <w:lang w:val="en-US"/>
        </w:rPr>
        <w:t>» und lässt es aufpoppen.</w:t>
      </w:r>
    </w:p>
    <w:p w14:paraId="48FCC281" w14:textId="77777777" w:rsidR="00527D25" w:rsidRDefault="00527D25">
      <w:pPr>
        <w:spacing w:before="0" w:after="0"/>
        <w:rPr>
          <w:lang w:val="en-US"/>
        </w:rPr>
      </w:pPr>
      <w:r>
        <w:rPr>
          <w:lang w:val="en-US"/>
        </w:rPr>
        <w:br w:type="page"/>
      </w:r>
    </w:p>
    <w:p w14:paraId="5C81AC24" w14:textId="77777777" w:rsidR="00527D25" w:rsidRDefault="00527D25" w:rsidP="000815B1">
      <w:pPr>
        <w:spacing w:after="0"/>
        <w:rPr>
          <w:b/>
          <w:lang w:val="en-US"/>
        </w:rPr>
      </w:pPr>
      <w:r>
        <w:rPr>
          <w:b/>
          <w:lang w:val="en-US"/>
        </w:rPr>
        <w:lastRenderedPageBreak/>
        <w:t>Event Handler:</w:t>
      </w:r>
    </w:p>
    <w:p w14:paraId="5AD5D841" w14:textId="77777777" w:rsidR="00527D25" w:rsidRDefault="00527D25" w:rsidP="000815B1">
      <w:pPr>
        <w:spacing w:after="0"/>
        <w:rPr>
          <w:b/>
          <w:lang w:val="en-US"/>
        </w:rPr>
      </w:pPr>
    </w:p>
    <w:p w14:paraId="67950595" w14:textId="77777777" w:rsidR="00025761" w:rsidRDefault="000D0085" w:rsidP="000815B1">
      <w:pPr>
        <w:spacing w:after="0"/>
        <w:rPr>
          <w:b/>
          <w:lang w:val="en-US"/>
        </w:rPr>
      </w:pPr>
      <w:r w:rsidRPr="00025761">
        <w:rPr>
          <w:b/>
          <w:lang w:val="en-US"/>
        </w:rPr>
        <w:t>$btn_clone</w:t>
      </w:r>
      <w:r w:rsidR="00025761" w:rsidRPr="00025761">
        <w:rPr>
          <w:b/>
          <w:lang w:val="en-US"/>
        </w:rPr>
        <w:t>_clicked</w:t>
      </w:r>
    </w:p>
    <w:p w14:paraId="729EC56F" w14:textId="77777777" w:rsidR="00012E31" w:rsidRDefault="00FC6B4A" w:rsidP="00FC6B4A">
      <w:pPr>
        <w:pStyle w:val="Listenabsatz"/>
        <w:numPr>
          <w:ilvl w:val="0"/>
          <w:numId w:val="44"/>
        </w:numPr>
        <w:spacing w:after="0"/>
        <w:ind w:left="426"/>
        <w:rPr>
          <w:szCs w:val="24"/>
          <w:lang w:val="de-CH"/>
        </w:rPr>
      </w:pPr>
      <w:r w:rsidRPr="00ED5BE4">
        <w:rPr>
          <w:szCs w:val="24"/>
          <w:lang w:val="de-CH"/>
        </w:rPr>
        <w:t xml:space="preserve">Prüft ob </w:t>
      </w:r>
      <w:r w:rsidR="00ED5BE4" w:rsidRPr="00ED5BE4">
        <w:rPr>
          <w:szCs w:val="24"/>
          <w:lang w:val="de-CH"/>
        </w:rPr>
        <w:t>eingegebener Text i</w:t>
      </w:r>
      <w:r w:rsidR="00ED5BE4">
        <w:rPr>
          <w:szCs w:val="24"/>
          <w:lang w:val="de-CH"/>
        </w:rPr>
        <w:t>n txtbox_github_link mit der Form «https</w:t>
      </w:r>
      <w:r w:rsidR="00012E31">
        <w:rPr>
          <w:szCs w:val="24"/>
          <w:lang w:val="de-CH"/>
        </w:rPr>
        <w:t>://github.com/.+/.+</w:t>
      </w:r>
      <w:r w:rsidR="00ED5BE4">
        <w:rPr>
          <w:szCs w:val="24"/>
          <w:lang w:val="de-CH"/>
        </w:rPr>
        <w:t>»</w:t>
      </w:r>
      <w:r w:rsidR="00012E31">
        <w:rPr>
          <w:szCs w:val="24"/>
          <w:lang w:val="de-CH"/>
        </w:rPr>
        <w:t xml:space="preserve"> übereinstimmt.</w:t>
      </w:r>
    </w:p>
    <w:p w14:paraId="6BE1E050" w14:textId="77777777" w:rsidR="001C3E12" w:rsidRDefault="00012E31" w:rsidP="00FC6B4A">
      <w:pPr>
        <w:pStyle w:val="Listenabsatz"/>
        <w:numPr>
          <w:ilvl w:val="0"/>
          <w:numId w:val="44"/>
        </w:numPr>
        <w:spacing w:after="0"/>
        <w:ind w:left="426"/>
        <w:rPr>
          <w:szCs w:val="24"/>
          <w:lang w:val="de-CH"/>
        </w:rPr>
      </w:pPr>
      <w:r>
        <w:rPr>
          <w:szCs w:val="24"/>
          <w:lang w:val="de-CH"/>
        </w:rPr>
        <w:t xml:space="preserve">Falls nicht: </w:t>
      </w:r>
      <w:r w:rsidR="001C3E12">
        <w:rPr>
          <w:szCs w:val="24"/>
          <w:lang w:val="de-CH"/>
        </w:rPr>
        <w:t>Get-LinkError</w:t>
      </w:r>
    </w:p>
    <w:p w14:paraId="33F08007" w14:textId="257ED630" w:rsidR="00566189" w:rsidRDefault="00437227" w:rsidP="00FC6B4A">
      <w:pPr>
        <w:pStyle w:val="Listenabsatz"/>
        <w:numPr>
          <w:ilvl w:val="0"/>
          <w:numId w:val="44"/>
        </w:numPr>
        <w:spacing w:after="0"/>
        <w:ind w:left="426"/>
        <w:rPr>
          <w:szCs w:val="24"/>
          <w:lang w:val="de-CH"/>
        </w:rPr>
      </w:pPr>
      <w:r>
        <w:rPr>
          <w:szCs w:val="24"/>
          <w:lang w:val="de-CH"/>
        </w:rPr>
        <w:t>Sonst</w:t>
      </w:r>
      <w:r w:rsidR="00566189">
        <w:rPr>
          <w:szCs w:val="24"/>
          <w:lang w:val="de-CH"/>
        </w:rPr>
        <w:t xml:space="preserve">: </w:t>
      </w:r>
      <w:r w:rsidR="00E539CE">
        <w:rPr>
          <w:szCs w:val="24"/>
          <w:lang w:val="de-CH"/>
        </w:rPr>
        <w:t xml:space="preserve">falls $txtbox_cloning_destination nicht leer -&gt; </w:t>
      </w:r>
      <w:r w:rsidR="00566189">
        <w:rPr>
          <w:szCs w:val="24"/>
          <w:lang w:val="de-CH"/>
        </w:rPr>
        <w:t>New-Clone</w:t>
      </w:r>
    </w:p>
    <w:p w14:paraId="7DCF7EB4" w14:textId="77777777" w:rsidR="00566189" w:rsidRDefault="00566189" w:rsidP="00566189">
      <w:pPr>
        <w:spacing w:after="0"/>
        <w:rPr>
          <w:szCs w:val="24"/>
        </w:rPr>
      </w:pPr>
    </w:p>
    <w:p w14:paraId="134B5C0D" w14:textId="77777777" w:rsidR="001311D9" w:rsidRDefault="001311D9" w:rsidP="00566189">
      <w:pPr>
        <w:spacing w:after="0"/>
        <w:rPr>
          <w:b/>
          <w:szCs w:val="24"/>
        </w:rPr>
      </w:pPr>
      <w:r>
        <w:rPr>
          <w:b/>
          <w:szCs w:val="24"/>
        </w:rPr>
        <w:t>$btn_select_path_clicked</w:t>
      </w:r>
    </w:p>
    <w:p w14:paraId="340D04F9" w14:textId="77777777" w:rsidR="00AD3452" w:rsidRDefault="00AD3452" w:rsidP="00AD3452">
      <w:pPr>
        <w:pStyle w:val="Listenabsatz"/>
        <w:numPr>
          <w:ilvl w:val="0"/>
          <w:numId w:val="45"/>
        </w:numPr>
        <w:spacing w:after="0"/>
        <w:ind w:left="426"/>
        <w:rPr>
          <w:szCs w:val="24"/>
        </w:rPr>
      </w:pPr>
      <w:r>
        <w:rPr>
          <w:szCs w:val="24"/>
        </w:rPr>
        <w:t>Öffnet den FolderBrowser.</w:t>
      </w:r>
    </w:p>
    <w:p w14:paraId="37803F1D" w14:textId="77777777" w:rsidR="00784C45" w:rsidRDefault="00605945" w:rsidP="00605945">
      <w:pPr>
        <w:pStyle w:val="Listenabsatz"/>
        <w:numPr>
          <w:ilvl w:val="0"/>
          <w:numId w:val="45"/>
        </w:numPr>
        <w:spacing w:after="0"/>
        <w:ind w:left="426"/>
        <w:rPr>
          <w:szCs w:val="24"/>
        </w:rPr>
      </w:pPr>
      <w:r>
        <w:rPr>
          <w:szCs w:val="24"/>
        </w:rPr>
        <w:t>Falls der ausgewählte Pfad</w:t>
      </w:r>
      <w:r w:rsidR="00F675D2">
        <w:rPr>
          <w:szCs w:val="24"/>
        </w:rPr>
        <w:t xml:space="preserve"> Dateien beinhaltet wird geprüft ob es sich um ein Repository handelt.</w:t>
      </w:r>
    </w:p>
    <w:p w14:paraId="17D6DEAC" w14:textId="77777777" w:rsidR="00784C45" w:rsidRDefault="00784C45" w:rsidP="00605945">
      <w:pPr>
        <w:pStyle w:val="Listenabsatz"/>
        <w:numPr>
          <w:ilvl w:val="0"/>
          <w:numId w:val="45"/>
        </w:numPr>
        <w:spacing w:after="0"/>
        <w:ind w:left="426"/>
        <w:rPr>
          <w:szCs w:val="24"/>
        </w:rPr>
      </w:pPr>
      <w:r>
        <w:rPr>
          <w:szCs w:val="24"/>
        </w:rPr>
        <w:t>Falls ja: Get-DestError</w:t>
      </w:r>
    </w:p>
    <w:p w14:paraId="19E7C3F3" w14:textId="77777777" w:rsidR="002E73B2" w:rsidRDefault="00784C45" w:rsidP="00605945">
      <w:pPr>
        <w:pStyle w:val="Listenabsatz"/>
        <w:numPr>
          <w:ilvl w:val="0"/>
          <w:numId w:val="45"/>
        </w:numPr>
        <w:spacing w:after="0"/>
        <w:ind w:left="426"/>
        <w:rPr>
          <w:szCs w:val="24"/>
        </w:rPr>
      </w:pPr>
      <w:r>
        <w:rPr>
          <w:szCs w:val="24"/>
        </w:rPr>
        <w:t>Sonst</w:t>
      </w:r>
      <w:r w:rsidR="004F43BE">
        <w:rPr>
          <w:szCs w:val="24"/>
        </w:rPr>
        <w:t>:</w:t>
      </w:r>
      <w:r w:rsidR="0097196A">
        <w:rPr>
          <w:szCs w:val="24"/>
        </w:rPr>
        <w:t xml:space="preserve"> </w:t>
      </w:r>
    </w:p>
    <w:p w14:paraId="6B5DB160" w14:textId="77777777" w:rsidR="0014261D" w:rsidRDefault="002E73B2" w:rsidP="002E73B2">
      <w:pPr>
        <w:pStyle w:val="Listenabsatz"/>
        <w:numPr>
          <w:ilvl w:val="1"/>
          <w:numId w:val="45"/>
        </w:numPr>
        <w:spacing w:after="0"/>
        <w:ind w:left="709"/>
        <w:rPr>
          <w:szCs w:val="24"/>
        </w:rPr>
      </w:pPr>
      <w:r>
        <w:rPr>
          <w:szCs w:val="24"/>
        </w:rPr>
        <w:t xml:space="preserve">Der Pfad </w:t>
      </w:r>
      <w:r w:rsidR="0014261D">
        <w:rPr>
          <w:szCs w:val="24"/>
        </w:rPr>
        <w:t>in der cloning_destination Textbox wird angepasst</w:t>
      </w:r>
    </w:p>
    <w:p w14:paraId="05FEE8F7" w14:textId="470B0CDE" w:rsidR="00B436C7" w:rsidRDefault="00AB72E7" w:rsidP="002E73B2">
      <w:pPr>
        <w:pStyle w:val="Listenabsatz"/>
        <w:numPr>
          <w:ilvl w:val="1"/>
          <w:numId w:val="45"/>
        </w:numPr>
        <w:spacing w:after="0"/>
        <w:ind w:left="709"/>
        <w:rPr>
          <w:szCs w:val="24"/>
        </w:rPr>
      </w:pPr>
      <w:r>
        <w:rPr>
          <w:szCs w:val="24"/>
        </w:rPr>
        <w:t>Set-AllPath</w:t>
      </w:r>
    </w:p>
    <w:p w14:paraId="6B6EF4C4" w14:textId="77777777" w:rsidR="00170A04" w:rsidRDefault="00170A04" w:rsidP="00170A04">
      <w:pPr>
        <w:spacing w:after="0"/>
        <w:rPr>
          <w:szCs w:val="24"/>
        </w:rPr>
      </w:pPr>
    </w:p>
    <w:p w14:paraId="628EA521" w14:textId="79257B40" w:rsidR="00170A04" w:rsidRPr="00E72619" w:rsidRDefault="00BC7C5C" w:rsidP="00170A04">
      <w:pPr>
        <w:spacing w:after="0"/>
        <w:rPr>
          <w:b/>
          <w:szCs w:val="24"/>
        </w:rPr>
      </w:pPr>
      <w:r w:rsidRPr="00E72619">
        <w:rPr>
          <w:b/>
          <w:szCs w:val="24"/>
        </w:rPr>
        <w:t>$txtbox</w:t>
      </w:r>
      <w:r w:rsidR="00E72619" w:rsidRPr="00E72619">
        <w:rPr>
          <w:b/>
          <w:szCs w:val="24"/>
        </w:rPr>
        <w:t>_github_link_KeyDown</w:t>
      </w:r>
    </w:p>
    <w:p w14:paraId="4DBDB4FB" w14:textId="77777777" w:rsidR="008C20E6" w:rsidRDefault="008C20E6" w:rsidP="008C20E6">
      <w:pPr>
        <w:pStyle w:val="Listenabsatz"/>
        <w:numPr>
          <w:ilvl w:val="0"/>
          <w:numId w:val="46"/>
        </w:numPr>
        <w:spacing w:after="0"/>
        <w:ind w:left="426"/>
        <w:rPr>
          <w:szCs w:val="24"/>
          <w:lang w:val="de-CH"/>
        </w:rPr>
      </w:pPr>
      <w:r w:rsidRPr="00ED5BE4">
        <w:rPr>
          <w:szCs w:val="24"/>
          <w:lang w:val="de-CH"/>
        </w:rPr>
        <w:t>Prüft ob eingegebener Text i</w:t>
      </w:r>
      <w:r>
        <w:rPr>
          <w:szCs w:val="24"/>
          <w:lang w:val="de-CH"/>
        </w:rPr>
        <w:t>n txtbox_github_link mit der Form «https://github.com/.+/.+» übereinstimmt.</w:t>
      </w:r>
    </w:p>
    <w:p w14:paraId="45F96BC5" w14:textId="0BD599BE" w:rsidR="008C20E6" w:rsidRDefault="003C4F84" w:rsidP="008C20E6">
      <w:pPr>
        <w:pStyle w:val="Listenabsatz"/>
        <w:numPr>
          <w:ilvl w:val="0"/>
          <w:numId w:val="46"/>
        </w:numPr>
        <w:spacing w:after="0"/>
        <w:ind w:left="426"/>
        <w:rPr>
          <w:szCs w:val="24"/>
          <w:lang w:val="de-CH"/>
        </w:rPr>
      </w:pPr>
      <w:r>
        <w:rPr>
          <w:szCs w:val="24"/>
          <w:lang w:val="de-CH"/>
        </w:rPr>
        <w:t>Falls nicht: Get-LinkError</w:t>
      </w:r>
    </w:p>
    <w:p w14:paraId="376CD283" w14:textId="44D99958" w:rsidR="003C4F84" w:rsidRDefault="003C4F84" w:rsidP="008C20E6">
      <w:pPr>
        <w:pStyle w:val="Listenabsatz"/>
        <w:numPr>
          <w:ilvl w:val="0"/>
          <w:numId w:val="46"/>
        </w:numPr>
        <w:spacing w:after="0"/>
        <w:ind w:left="426"/>
        <w:rPr>
          <w:szCs w:val="24"/>
          <w:lang w:val="de-CH"/>
        </w:rPr>
      </w:pPr>
      <w:r>
        <w:rPr>
          <w:szCs w:val="24"/>
          <w:lang w:val="de-CH"/>
        </w:rPr>
        <w:t xml:space="preserve">Sonst: </w:t>
      </w:r>
      <w:r w:rsidR="00E539CE">
        <w:rPr>
          <w:szCs w:val="24"/>
          <w:lang w:val="de-CH"/>
        </w:rPr>
        <w:t xml:space="preserve">falls $txtbox_cloning_destination nicht leer -&gt; </w:t>
      </w:r>
      <w:r w:rsidR="00437227">
        <w:rPr>
          <w:szCs w:val="24"/>
          <w:lang w:val="de-CH"/>
        </w:rPr>
        <w:t>New-Clone</w:t>
      </w:r>
    </w:p>
    <w:p w14:paraId="29E97E73" w14:textId="77777777" w:rsidR="00806EEC" w:rsidRDefault="00806EEC" w:rsidP="00806EEC">
      <w:pPr>
        <w:spacing w:after="0"/>
        <w:rPr>
          <w:szCs w:val="24"/>
        </w:rPr>
      </w:pPr>
    </w:p>
    <w:p w14:paraId="687E11F9" w14:textId="77777777" w:rsidR="00806EEC" w:rsidRDefault="00806EEC" w:rsidP="00806EEC">
      <w:pPr>
        <w:spacing w:after="0"/>
        <w:rPr>
          <w:b/>
          <w:szCs w:val="24"/>
        </w:rPr>
      </w:pPr>
      <w:r w:rsidRPr="00806EEC">
        <w:rPr>
          <w:b/>
          <w:szCs w:val="24"/>
        </w:rPr>
        <w:t>$txtbox_cloning_destination_KeyDown</w:t>
      </w:r>
    </w:p>
    <w:p w14:paraId="7E2580EF" w14:textId="77777777" w:rsidR="00E96274" w:rsidRDefault="007C54AE" w:rsidP="007C54AE">
      <w:pPr>
        <w:pStyle w:val="Listenabsatz"/>
        <w:numPr>
          <w:ilvl w:val="0"/>
          <w:numId w:val="47"/>
        </w:numPr>
        <w:spacing w:after="0"/>
        <w:ind w:left="426"/>
        <w:rPr>
          <w:szCs w:val="24"/>
        </w:rPr>
      </w:pPr>
      <w:r w:rsidRPr="007C54AE">
        <w:rPr>
          <w:szCs w:val="24"/>
        </w:rPr>
        <w:t>Prü</w:t>
      </w:r>
      <w:r>
        <w:rPr>
          <w:szCs w:val="24"/>
        </w:rPr>
        <w:t xml:space="preserve">ft ob Textbox </w:t>
      </w:r>
      <w:r w:rsidR="00E96274">
        <w:rPr>
          <w:szCs w:val="24"/>
        </w:rPr>
        <w:t>leer ist.</w:t>
      </w:r>
    </w:p>
    <w:p w14:paraId="468B885A" w14:textId="2580600B" w:rsidR="00E96274" w:rsidRDefault="00E96274" w:rsidP="007C54AE">
      <w:pPr>
        <w:pStyle w:val="Listenabsatz"/>
        <w:numPr>
          <w:ilvl w:val="0"/>
          <w:numId w:val="47"/>
        </w:numPr>
        <w:spacing w:after="0"/>
        <w:ind w:left="426"/>
        <w:rPr>
          <w:szCs w:val="24"/>
        </w:rPr>
      </w:pPr>
      <w:r>
        <w:rPr>
          <w:szCs w:val="24"/>
        </w:rPr>
        <w:t xml:space="preserve">Wenn nicht </w:t>
      </w:r>
      <w:r w:rsidR="002C7E9D">
        <w:rPr>
          <w:szCs w:val="24"/>
        </w:rPr>
        <w:t xml:space="preserve">leer </w:t>
      </w:r>
      <w:r>
        <w:rPr>
          <w:szCs w:val="24"/>
        </w:rPr>
        <w:t>und Enter gedrückt wird:</w:t>
      </w:r>
    </w:p>
    <w:p w14:paraId="4A818175" w14:textId="44F10312" w:rsidR="001039D1" w:rsidRDefault="00B2233D" w:rsidP="00B2233D">
      <w:pPr>
        <w:pStyle w:val="Listenabsatz"/>
        <w:numPr>
          <w:ilvl w:val="1"/>
          <w:numId w:val="47"/>
        </w:numPr>
        <w:spacing w:after="0"/>
        <w:ind w:left="709"/>
        <w:rPr>
          <w:szCs w:val="24"/>
        </w:rPr>
      </w:pPr>
      <w:r>
        <w:rPr>
          <w:szCs w:val="24"/>
        </w:rPr>
        <w:t xml:space="preserve">Falls ausgewählter Ort bereits ein Repository -&gt; </w:t>
      </w:r>
      <w:r w:rsidR="001039D1">
        <w:rPr>
          <w:szCs w:val="24"/>
        </w:rPr>
        <w:t>Get-DestError</w:t>
      </w:r>
      <w:r w:rsidR="00103E11">
        <w:rPr>
          <w:szCs w:val="24"/>
        </w:rPr>
        <w:t xml:space="preserve"> und Textbox leeren</w:t>
      </w:r>
    </w:p>
    <w:p w14:paraId="41464244" w14:textId="462CEA42" w:rsidR="00806EEC" w:rsidRPr="007C54AE" w:rsidRDefault="001039D1" w:rsidP="00B2233D">
      <w:pPr>
        <w:pStyle w:val="Listenabsatz"/>
        <w:numPr>
          <w:ilvl w:val="1"/>
          <w:numId w:val="47"/>
        </w:numPr>
        <w:spacing w:after="0"/>
        <w:ind w:left="709"/>
        <w:rPr>
          <w:szCs w:val="24"/>
        </w:rPr>
      </w:pPr>
      <w:r>
        <w:rPr>
          <w:szCs w:val="24"/>
        </w:rPr>
        <w:t>Sonst: Set-AllPaths</w:t>
      </w:r>
      <w:r w:rsidR="006F6AA6" w:rsidRPr="007C54AE">
        <w:rPr>
          <w:szCs w:val="24"/>
        </w:rPr>
        <w:br w:type="page"/>
      </w:r>
    </w:p>
    <w:p w14:paraId="214A85C6" w14:textId="10B3F1FC" w:rsidR="00B372A5" w:rsidRDefault="00B372A5" w:rsidP="00BE1EB3">
      <w:pPr>
        <w:pStyle w:val="berschrift1"/>
      </w:pPr>
      <w:r>
        <w:lastRenderedPageBreak/>
        <w:t>Betriebsdokumentation (</w:t>
      </w:r>
      <w:r w:rsidR="00326ECC" w:rsidRPr="009A4E69">
        <w:t xml:space="preserve">Meilenstein </w:t>
      </w:r>
      <w:r w:rsidR="00326ECC">
        <w:t>C</w:t>
      </w:r>
      <w:r w:rsidR="00326ECC" w:rsidRPr="009A4E69">
        <w:t xml:space="preserve">: </w:t>
      </w:r>
      <w:r w:rsidR="00326ECC">
        <w:t>individuelle A</w:t>
      </w:r>
      <w:r w:rsidR="00326ECC" w:rsidRPr="009A4E69">
        <w:t>ufgabe</w:t>
      </w:r>
      <w:r w:rsidR="00326ECC">
        <w:t xml:space="preserve"> 3</w:t>
      </w:r>
      <w:r>
        <w:t>)</w:t>
      </w:r>
    </w:p>
    <w:p w14:paraId="15E5A75F" w14:textId="32DD0AF3" w:rsidR="00A76009" w:rsidRDefault="00EF30AC" w:rsidP="00A76009">
      <w:pPr>
        <w:pStyle w:val="Textkrper"/>
      </w:pPr>
      <w:r>
        <w:t>Für</w:t>
      </w:r>
      <w:r w:rsidR="00A76009">
        <w:t xml:space="preserve"> </w:t>
      </w:r>
      <w:r>
        <w:t xml:space="preserve">Administrator und </w:t>
      </w:r>
      <w:r w:rsidR="00A76009">
        <w:t xml:space="preserve">Benutzer wird folgende Anleitung </w:t>
      </w:r>
      <w:r w:rsidR="00BC754D">
        <w:t>ausgeliefert ...</w:t>
      </w:r>
    </w:p>
    <w:p w14:paraId="67C95705" w14:textId="77777777" w:rsidR="0023569A" w:rsidRPr="00B372A5" w:rsidRDefault="0023569A" w:rsidP="00B372A5">
      <w:pPr>
        <w:pStyle w:val="Textkrper"/>
      </w:pPr>
    </w:p>
    <w:p w14:paraId="3B2506AE" w14:textId="77777777" w:rsidR="00CE146C" w:rsidRDefault="00B372A5" w:rsidP="001745EE">
      <w:pPr>
        <w:pStyle w:val="berschrift2"/>
      </w:pPr>
      <w:r>
        <w:t>Installation</w:t>
      </w:r>
      <w:r w:rsidR="0023569A">
        <w:t>s</w:t>
      </w:r>
      <w:r w:rsidR="00CE146C">
        <w:t>anleitung für Administratoren</w:t>
      </w:r>
    </w:p>
    <w:p w14:paraId="3E7635A0" w14:textId="405C8F66" w:rsidR="00814340" w:rsidRDefault="009B6555" w:rsidP="001E022D">
      <w:pPr>
        <w:pStyle w:val="Listenabsatz"/>
        <w:numPr>
          <w:ilvl w:val="0"/>
          <w:numId w:val="35"/>
        </w:numPr>
        <w:ind w:left="426" w:hanging="426"/>
      </w:pPr>
      <w:r>
        <w:t>Neuste Version von git</w:t>
      </w:r>
      <w:r w:rsidR="00204EAF">
        <w:t xml:space="preserve"> herunterladen und installieren</w:t>
      </w:r>
      <w:r w:rsidR="001E022D">
        <w:t>:</w:t>
      </w:r>
      <w:r w:rsidR="001E022D">
        <w:br/>
      </w:r>
      <w:r w:rsidR="00204EAF">
        <w:t>(</w:t>
      </w:r>
      <w:hyperlink r:id="rId15" w:history="1">
        <w:r w:rsidR="00204EAF" w:rsidRPr="009C3EF5">
          <w:rPr>
            <w:rStyle w:val="Hyperlink"/>
          </w:rPr>
          <w:t>https://git-scm.com/downloads</w:t>
        </w:r>
      </w:hyperlink>
      <w:r w:rsidR="00204EAF">
        <w:t>)</w:t>
      </w:r>
    </w:p>
    <w:p w14:paraId="57AF28F2" w14:textId="1068D227" w:rsidR="00107302" w:rsidRDefault="00806FDF" w:rsidP="001E022D">
      <w:pPr>
        <w:pStyle w:val="Listenabsatz"/>
        <w:numPr>
          <w:ilvl w:val="0"/>
          <w:numId w:val="35"/>
        </w:numPr>
        <w:ind w:left="426" w:hanging="426"/>
        <w:rPr>
          <w:lang w:val="en-US"/>
        </w:rPr>
      </w:pPr>
      <w:r w:rsidRPr="00BB6F7B">
        <w:rPr>
          <w:lang w:val="en-US"/>
        </w:rPr>
        <w:t>Repository GitGui (</w:t>
      </w:r>
      <w:hyperlink r:id="rId16" w:history="1">
        <w:r w:rsidR="004901A8" w:rsidRPr="004901A8">
          <w:rPr>
            <w:rStyle w:val="Hyperlink"/>
            <w:lang w:val="en-US"/>
          </w:rPr>
          <w:t>https://github.com/Sraosha47/GitHub-GUI/tree/afkhami</w:t>
        </w:r>
      </w:hyperlink>
      <w:r w:rsidRPr="00BB6F7B">
        <w:rPr>
          <w:lang w:val="en-US"/>
        </w:rPr>
        <w:t>) forken</w:t>
      </w:r>
      <w:r w:rsidR="00107302">
        <w:rPr>
          <w:lang w:val="en-US"/>
        </w:rPr>
        <w:t>.</w:t>
      </w:r>
      <w:r w:rsidR="00462A84">
        <w:rPr>
          <w:lang w:val="en-US"/>
        </w:rPr>
        <w:br/>
      </w:r>
      <w:r w:rsidR="00462A84" w:rsidRPr="00BE1EB3">
        <w:rPr>
          <w:noProof/>
        </w:rPr>
        <w:drawing>
          <wp:inline distT="0" distB="0" distL="0" distR="0" wp14:anchorId="27834AD0" wp14:editId="72D9E048">
            <wp:extent cx="3645087" cy="1181161"/>
            <wp:effectExtent l="0" t="0" r="0" b="0"/>
            <wp:docPr id="10" name="Grafik 10" descr="Ein Bild, das Text, Gerät, Anzeige, Mess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Gerät, Anzeige, Messanzeige enthält.&#10;&#10;Automatisch generierte Beschreibung"/>
                    <pic:cNvPicPr/>
                  </pic:nvPicPr>
                  <pic:blipFill>
                    <a:blip r:embed="rId17"/>
                    <a:stretch>
                      <a:fillRect/>
                    </a:stretch>
                  </pic:blipFill>
                  <pic:spPr>
                    <a:xfrm>
                      <a:off x="0" y="0"/>
                      <a:ext cx="3645087" cy="1181161"/>
                    </a:xfrm>
                    <a:prstGeom prst="rect">
                      <a:avLst/>
                    </a:prstGeom>
                  </pic:spPr>
                </pic:pic>
              </a:graphicData>
            </a:graphic>
          </wp:inline>
        </w:drawing>
      </w:r>
    </w:p>
    <w:p w14:paraId="321C01F0" w14:textId="2E38CF98" w:rsidR="00263743" w:rsidRDefault="00462A84" w:rsidP="001E022D">
      <w:pPr>
        <w:pStyle w:val="Listenabsatz"/>
        <w:numPr>
          <w:ilvl w:val="0"/>
          <w:numId w:val="35"/>
        </w:numPr>
        <w:ind w:left="426" w:hanging="426"/>
        <w:rPr>
          <w:lang w:val="en-US"/>
        </w:rPr>
      </w:pPr>
      <w:r>
        <w:rPr>
          <w:lang w:val="en-US"/>
        </w:rPr>
        <w:t>Zu eigenem Fork wechseln.</w:t>
      </w:r>
    </w:p>
    <w:p w14:paraId="4D7E80FB" w14:textId="616EBC36" w:rsidR="00507442" w:rsidRDefault="0024540B" w:rsidP="001E022D">
      <w:pPr>
        <w:pStyle w:val="Listenabsatz"/>
        <w:numPr>
          <w:ilvl w:val="0"/>
          <w:numId w:val="35"/>
        </w:numPr>
        <w:ind w:left="426" w:hanging="426"/>
        <w:rPr>
          <w:lang w:val="de-CH"/>
        </w:rPr>
      </w:pPr>
      <w:r>
        <w:rPr>
          <w:lang w:val="de-CH"/>
        </w:rPr>
        <w:t>Auf Code klicken und L</w:t>
      </w:r>
      <w:r w:rsidR="00507442">
        <w:rPr>
          <w:lang w:val="de-CH"/>
        </w:rPr>
        <w:t>ink kopieren.</w:t>
      </w:r>
      <w:r w:rsidR="00507442">
        <w:rPr>
          <w:lang w:val="de-CH"/>
        </w:rPr>
        <w:br/>
      </w:r>
      <w:r w:rsidR="00507442" w:rsidRPr="00462A84">
        <w:rPr>
          <w:noProof/>
          <w:lang w:val="en-US"/>
        </w:rPr>
        <w:drawing>
          <wp:inline distT="0" distB="0" distL="0" distR="0" wp14:anchorId="74D97B5A" wp14:editId="565E187D">
            <wp:extent cx="3676839" cy="27306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839" cy="2730640"/>
                    </a:xfrm>
                    <a:prstGeom prst="rect">
                      <a:avLst/>
                    </a:prstGeom>
                  </pic:spPr>
                </pic:pic>
              </a:graphicData>
            </a:graphic>
          </wp:inline>
        </w:drawing>
      </w:r>
    </w:p>
    <w:p w14:paraId="08658806" w14:textId="703753A2" w:rsidR="003135C7" w:rsidRDefault="003135C7" w:rsidP="001E022D">
      <w:pPr>
        <w:pStyle w:val="Listenabsatz"/>
        <w:numPr>
          <w:ilvl w:val="0"/>
          <w:numId w:val="35"/>
        </w:numPr>
        <w:ind w:left="426" w:hanging="426"/>
        <w:rPr>
          <w:lang w:val="de-CH"/>
        </w:rPr>
      </w:pPr>
      <w:r>
        <w:rPr>
          <w:lang w:val="de-CH"/>
        </w:rPr>
        <w:t>Im Terminal an gewünschten Ort wechseln (Set-Locatio</w:t>
      </w:r>
      <w:r w:rsidR="0024540B">
        <w:rPr>
          <w:lang w:val="de-CH"/>
        </w:rPr>
        <w:t>n</w:t>
      </w:r>
      <w:r>
        <w:rPr>
          <w:lang w:val="de-CH"/>
        </w:rPr>
        <w:t xml:space="preserve"> [Pfad])</w:t>
      </w:r>
    </w:p>
    <w:p w14:paraId="2474E3F7" w14:textId="584A3027" w:rsidR="007F4F32" w:rsidRPr="0043316F" w:rsidRDefault="001B3DEF" w:rsidP="001E022D">
      <w:pPr>
        <w:pStyle w:val="Listenabsatz"/>
        <w:numPr>
          <w:ilvl w:val="0"/>
          <w:numId w:val="35"/>
        </w:numPr>
        <w:ind w:left="426" w:hanging="426"/>
        <w:rPr>
          <w:lang w:val="de-CH"/>
        </w:rPr>
      </w:pPr>
      <w:r w:rsidRPr="0043316F">
        <w:rPr>
          <w:lang w:val="de-CH"/>
        </w:rPr>
        <w:t>git</w:t>
      </w:r>
      <w:r w:rsidR="003135C7" w:rsidRPr="0043316F">
        <w:rPr>
          <w:lang w:val="de-CH"/>
        </w:rPr>
        <w:t xml:space="preserve"> clone</w:t>
      </w:r>
      <w:r w:rsidRPr="0043316F">
        <w:rPr>
          <w:lang w:val="de-CH"/>
        </w:rPr>
        <w:t xml:space="preserve"> </w:t>
      </w:r>
      <w:r w:rsidR="00FA0620" w:rsidRPr="0043316F">
        <w:rPr>
          <w:lang w:val="de-CH"/>
        </w:rPr>
        <w:t>[kopierter Link]</w:t>
      </w:r>
      <w:r w:rsidR="0043316F" w:rsidRPr="0043316F">
        <w:rPr>
          <w:lang w:val="de-CH"/>
        </w:rPr>
        <w:t xml:space="preserve"> und</w:t>
      </w:r>
      <w:r w:rsidR="0043316F">
        <w:rPr>
          <w:lang w:val="de-CH"/>
        </w:rPr>
        <w:t xml:space="preserve"> im neu erstellten Ordner den .git-Ordner löschen.</w:t>
      </w:r>
    </w:p>
    <w:p w14:paraId="15DC8C12" w14:textId="5D72B969" w:rsidR="0025728E" w:rsidRPr="007B0A65" w:rsidRDefault="0025728E" w:rsidP="0025728E">
      <w:pPr>
        <w:pStyle w:val="Listenabsatz"/>
        <w:ind w:left="426"/>
        <w:rPr>
          <w:lang w:val="de-CH"/>
        </w:rPr>
      </w:pPr>
      <w:r>
        <w:rPr>
          <w:lang w:val="de-CH"/>
        </w:rPr>
        <w:t>Optional</w:t>
      </w:r>
      <w:r w:rsidR="006500B4">
        <w:rPr>
          <w:lang w:val="de-CH"/>
        </w:rPr>
        <w:t>, falls Sie Ihre</w:t>
      </w:r>
      <w:r w:rsidR="00C30182">
        <w:rPr>
          <w:lang w:val="de-CH"/>
        </w:rPr>
        <w:t xml:space="preserve"> geklonten Dateien über GitHub verwalten </w:t>
      </w:r>
      <w:r w:rsidR="006500B4">
        <w:rPr>
          <w:lang w:val="de-CH"/>
        </w:rPr>
        <w:t>möchten</w:t>
      </w:r>
      <w:r>
        <w:rPr>
          <w:lang w:val="de-CH"/>
        </w:rPr>
        <w:t>:</w:t>
      </w:r>
    </w:p>
    <w:p w14:paraId="0E76BF8B" w14:textId="77777777" w:rsidR="00257725" w:rsidRDefault="00257725" w:rsidP="001E022D">
      <w:pPr>
        <w:pStyle w:val="Listenabsatz"/>
        <w:numPr>
          <w:ilvl w:val="0"/>
          <w:numId w:val="35"/>
        </w:numPr>
        <w:ind w:left="426" w:hanging="426"/>
        <w:rPr>
          <w:lang w:val="fr-CH"/>
        </w:rPr>
      </w:pPr>
      <w:r w:rsidRPr="00257725">
        <w:rPr>
          <w:lang w:val="fr-CH"/>
        </w:rPr>
        <w:t>Set-Location [Pfad des ge</w:t>
      </w:r>
      <w:r>
        <w:rPr>
          <w:lang w:val="fr-CH"/>
        </w:rPr>
        <w:t>klonten Repos]</w:t>
      </w:r>
    </w:p>
    <w:p w14:paraId="132ACD19" w14:textId="77777777" w:rsidR="00E07310" w:rsidRDefault="00E07310" w:rsidP="001E022D">
      <w:pPr>
        <w:pStyle w:val="Listenabsatz"/>
        <w:numPr>
          <w:ilvl w:val="0"/>
          <w:numId w:val="35"/>
        </w:numPr>
        <w:ind w:left="426" w:hanging="426"/>
        <w:rPr>
          <w:lang w:val="fr-CH"/>
        </w:rPr>
      </w:pPr>
      <w:r>
        <w:rPr>
          <w:lang w:val="fr-CH"/>
        </w:rPr>
        <w:t>git add *</w:t>
      </w:r>
    </w:p>
    <w:p w14:paraId="0F99E72C" w14:textId="1ACFC93D" w:rsidR="00F93857" w:rsidRDefault="00E07310" w:rsidP="00F93857">
      <w:pPr>
        <w:pStyle w:val="Listenabsatz"/>
        <w:numPr>
          <w:ilvl w:val="0"/>
          <w:numId w:val="35"/>
        </w:numPr>
        <w:ind w:left="426" w:hanging="426"/>
        <w:rPr>
          <w:lang w:val="en-US"/>
        </w:rPr>
      </w:pPr>
      <w:r w:rsidRPr="00E07310">
        <w:rPr>
          <w:lang w:val="en-US"/>
        </w:rPr>
        <w:t>git commit -m «</w:t>
      </w:r>
      <w:r w:rsidR="00421756">
        <w:rPr>
          <w:lang w:val="en-US"/>
        </w:rPr>
        <w:t>Set upstream to remote</w:t>
      </w:r>
      <w:r w:rsidRPr="00E07310">
        <w:rPr>
          <w:lang w:val="en-US"/>
        </w:rPr>
        <w:t> »</w:t>
      </w:r>
    </w:p>
    <w:p w14:paraId="3DD8A850" w14:textId="77777777" w:rsidR="00006F4D" w:rsidRDefault="00F93857" w:rsidP="00006F4D">
      <w:pPr>
        <w:pStyle w:val="Listenabsatz"/>
        <w:numPr>
          <w:ilvl w:val="0"/>
          <w:numId w:val="35"/>
        </w:numPr>
        <w:ind w:left="426" w:hanging="425"/>
        <w:rPr>
          <w:lang w:val="en-US"/>
        </w:rPr>
      </w:pPr>
      <w:r w:rsidRPr="00F93857">
        <w:rPr>
          <w:lang w:val="en-US"/>
        </w:rPr>
        <w:t>git remote add origin [kopierter Link]</w:t>
      </w:r>
    </w:p>
    <w:p w14:paraId="56AF25EE" w14:textId="4DB221C4" w:rsidR="00CE146C" w:rsidRPr="00F93857" w:rsidRDefault="00354052" w:rsidP="00006F4D">
      <w:pPr>
        <w:pStyle w:val="Listenabsatz"/>
        <w:numPr>
          <w:ilvl w:val="0"/>
          <w:numId w:val="35"/>
        </w:numPr>
        <w:ind w:left="426" w:hanging="425"/>
        <w:rPr>
          <w:lang w:val="en-US"/>
        </w:rPr>
      </w:pPr>
      <w:r w:rsidRPr="00354052">
        <w:rPr>
          <w:lang w:val="en-US"/>
        </w:rPr>
        <w:t>git push --set-upstream origin main</w:t>
      </w:r>
      <w:r w:rsidR="00462A84" w:rsidRPr="00F93857">
        <w:rPr>
          <w:lang w:val="en-US"/>
        </w:rPr>
        <w:br/>
      </w:r>
      <w:r w:rsidR="00CE146C" w:rsidRPr="00F93857">
        <w:rPr>
          <w:lang w:val="en-US"/>
        </w:rPr>
        <w:br/>
      </w:r>
    </w:p>
    <w:p w14:paraId="4791E172" w14:textId="1F7A3B77" w:rsidR="001745EE" w:rsidRDefault="001745EE" w:rsidP="001745EE">
      <w:pPr>
        <w:pStyle w:val="berschrift2"/>
      </w:pPr>
      <w:r>
        <w:lastRenderedPageBreak/>
        <w:t>Bedienungsanleitung</w:t>
      </w:r>
      <w:r w:rsidR="00CE146C">
        <w:t xml:space="preserve"> für Benutzer</w:t>
      </w:r>
    </w:p>
    <w:p w14:paraId="01D28BAA" w14:textId="2803629C" w:rsidR="00B372A5" w:rsidRPr="009D41D5" w:rsidRDefault="00A76009">
      <w:r>
        <w:t>Das Programm ist folgendermassen zu bedienen ...</w:t>
      </w:r>
      <w:r w:rsidR="009D41D5">
        <w:br/>
      </w:r>
      <w:r w:rsidR="009D41D5">
        <w:br/>
      </w:r>
    </w:p>
    <w:sectPr w:rsidR="00B372A5" w:rsidRPr="009D41D5" w:rsidSect="00B902AC">
      <w:headerReference w:type="default" r:id="rId19"/>
      <w:footerReference w:type="default" r:id="rId20"/>
      <w:pgSz w:w="11906" w:h="16838" w:code="9"/>
      <w:pgMar w:top="1985" w:right="1134" w:bottom="1985" w:left="1418" w:header="851"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6DA76" w14:textId="77777777" w:rsidR="00E54577" w:rsidRDefault="00E54577">
      <w:r>
        <w:separator/>
      </w:r>
    </w:p>
  </w:endnote>
  <w:endnote w:type="continuationSeparator" w:id="0">
    <w:p w14:paraId="56F9D969" w14:textId="77777777" w:rsidR="00E54577" w:rsidRDefault="00E54577">
      <w:r>
        <w:continuationSeparator/>
      </w:r>
    </w:p>
  </w:endnote>
  <w:endnote w:type="continuationNotice" w:id="1">
    <w:p w14:paraId="5A8306AA" w14:textId="77777777" w:rsidR="00E54577" w:rsidRDefault="00E545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E42" w14:textId="62D3CDD2" w:rsidR="00B372A5" w:rsidRPr="008D5998" w:rsidRDefault="00283E3F" w:rsidP="0023049B">
    <w:pPr>
      <w:pStyle w:val="Fuzeile"/>
      <w:rPr>
        <w:rStyle w:val="Seitenzahl"/>
        <w:sz w:val="16"/>
        <w:szCs w:val="16"/>
      </w:rPr>
    </w:pPr>
    <w:r>
      <w:rPr>
        <w:sz w:val="16"/>
        <w:szCs w:val="16"/>
      </w:rPr>
      <w:t>25</w:t>
    </w:r>
    <w:r w:rsidR="00B372A5">
      <w:rPr>
        <w:sz w:val="16"/>
        <w:szCs w:val="16"/>
      </w:rPr>
      <w:t>.0</w:t>
    </w:r>
    <w:r>
      <w:rPr>
        <w:sz w:val="16"/>
        <w:szCs w:val="16"/>
      </w:rPr>
      <w:t>9</w:t>
    </w:r>
    <w:r w:rsidR="00B372A5">
      <w:rPr>
        <w:sz w:val="16"/>
        <w:szCs w:val="16"/>
      </w:rPr>
      <w:t>.201</w:t>
    </w:r>
    <w:r>
      <w:rPr>
        <w:sz w:val="16"/>
        <w:szCs w:val="16"/>
      </w:rPr>
      <w:t>9</w:t>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644051">
      <w:rPr>
        <w:rStyle w:val="Seitenzahl"/>
        <w:noProof/>
        <w:sz w:val="16"/>
        <w:szCs w:val="16"/>
      </w:rPr>
      <w:t>4</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9F9DD" w14:textId="77777777" w:rsidR="00E54577" w:rsidRDefault="00E54577">
      <w:r>
        <w:separator/>
      </w:r>
    </w:p>
  </w:footnote>
  <w:footnote w:type="continuationSeparator" w:id="0">
    <w:p w14:paraId="00ADA95E" w14:textId="77777777" w:rsidR="00E54577" w:rsidRDefault="00E54577">
      <w:r>
        <w:continuationSeparator/>
      </w:r>
    </w:p>
  </w:footnote>
  <w:footnote w:type="continuationNotice" w:id="1">
    <w:p w14:paraId="443EB181" w14:textId="77777777" w:rsidR="00E54577" w:rsidRDefault="00E545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F0D" w14:textId="16B50FB4" w:rsidR="00B372A5" w:rsidRPr="002844A4" w:rsidRDefault="006C728F" w:rsidP="003B2AD5">
    <w:pPr>
      <w:pStyle w:val="Kopfzeile"/>
      <w:tabs>
        <w:tab w:val="clear" w:pos="9354"/>
        <w:tab w:val="left" w:pos="5670"/>
        <w:tab w:val="right" w:pos="9356"/>
      </w:tabs>
    </w:pPr>
    <w:r>
      <w:t xml:space="preserve">M122 </w:t>
    </w:r>
    <w:r w:rsidR="00B372A5">
      <w:t>Abläufe mit Scripts automatisieren</w:t>
    </w:r>
    <w:r w:rsidR="000C1809">
      <w:tab/>
    </w:r>
    <w:r w:rsidR="000C1809" w:rsidRPr="00ED028F">
      <w:t>LB</w:t>
    </w:r>
    <w:r w:rsidR="006D496E" w:rsidRPr="00ED028F">
      <w:t>2</w:t>
    </w:r>
    <w:r w:rsidR="00180096" w:rsidRPr="00ED028F">
      <w:t xml:space="preserve"> Automatisierung</w:t>
    </w:r>
  </w:p>
  <w:p w14:paraId="492439DC" w14:textId="5B322000" w:rsidR="00B372A5" w:rsidRDefault="0023569A" w:rsidP="0023049B">
    <w:pPr>
      <w:pStyle w:val="Kopfzeile"/>
      <w:tabs>
        <w:tab w:val="left" w:pos="2268"/>
      </w:tabs>
      <w:rPr>
        <w:sz w:val="28"/>
        <w:szCs w:val="28"/>
      </w:rPr>
    </w:pPr>
    <w:r>
      <w:rPr>
        <w:sz w:val="28"/>
        <w:szCs w:val="28"/>
      </w:rPr>
      <w:t>Dokumentation</w:t>
    </w:r>
    <w:r w:rsidR="0050297F">
      <w:rPr>
        <w:sz w:val="28"/>
        <w:szCs w:val="28"/>
      </w:rPr>
      <w:t xml:space="preserve"> Projekt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E63C0C"/>
    <w:multiLevelType w:val="multilevel"/>
    <w:tmpl w:val="9ABA490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DA25A9"/>
    <w:multiLevelType w:val="hybridMultilevel"/>
    <w:tmpl w:val="F7A40F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9E3D2A"/>
    <w:multiLevelType w:val="hybridMultilevel"/>
    <w:tmpl w:val="44804D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11"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7F1663"/>
    <w:multiLevelType w:val="hybridMultilevel"/>
    <w:tmpl w:val="167ACF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44328D"/>
    <w:multiLevelType w:val="hybridMultilevel"/>
    <w:tmpl w:val="07CA3C5C"/>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16" w15:restartNumberingAfterBreak="0">
    <w:nsid w:val="3D273DF1"/>
    <w:multiLevelType w:val="hybridMultilevel"/>
    <w:tmpl w:val="057EF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487A4129"/>
    <w:multiLevelType w:val="hybridMultilevel"/>
    <w:tmpl w:val="12C464F6"/>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22" w15:restartNumberingAfterBreak="0">
    <w:nsid w:val="4BF53ACC"/>
    <w:multiLevelType w:val="hybridMultilevel"/>
    <w:tmpl w:val="C9928A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54E5185"/>
    <w:multiLevelType w:val="hybridMultilevel"/>
    <w:tmpl w:val="2B5CB30C"/>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24"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25"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57DD06A7"/>
    <w:multiLevelType w:val="hybridMultilevel"/>
    <w:tmpl w:val="C58C45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F337D9"/>
    <w:multiLevelType w:val="hybridMultilevel"/>
    <w:tmpl w:val="8028F24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E115BB"/>
    <w:multiLevelType w:val="hybridMultilevel"/>
    <w:tmpl w:val="C11009C0"/>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30"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3"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2505832"/>
    <w:multiLevelType w:val="hybridMultilevel"/>
    <w:tmpl w:val="6A0479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7515DC3"/>
    <w:multiLevelType w:val="hybridMultilevel"/>
    <w:tmpl w:val="E148128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7D240A7"/>
    <w:multiLevelType w:val="hybridMultilevel"/>
    <w:tmpl w:val="1C146AC0"/>
    <w:lvl w:ilvl="0" w:tplc="0807000F">
      <w:start w:val="1"/>
      <w:numFmt w:val="decimal"/>
      <w:lvlText w:val="%1."/>
      <w:lvlJc w:val="left"/>
      <w:pPr>
        <w:ind w:left="3600" w:hanging="360"/>
      </w:pPr>
    </w:lvl>
    <w:lvl w:ilvl="1" w:tplc="08070019">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37" w15:restartNumberingAfterBreak="0">
    <w:nsid w:val="684B4E42"/>
    <w:multiLevelType w:val="hybridMultilevel"/>
    <w:tmpl w:val="E7765020"/>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38" w15:restartNumberingAfterBreak="0">
    <w:nsid w:val="6BC70D48"/>
    <w:multiLevelType w:val="hybridMultilevel"/>
    <w:tmpl w:val="6D106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D0B0C6F"/>
    <w:multiLevelType w:val="hybridMultilevel"/>
    <w:tmpl w:val="601A3D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AB12298"/>
    <w:multiLevelType w:val="hybridMultilevel"/>
    <w:tmpl w:val="92F68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D07151"/>
    <w:multiLevelType w:val="hybridMultilevel"/>
    <w:tmpl w:val="ECCAB934"/>
    <w:lvl w:ilvl="0" w:tplc="0807000F">
      <w:start w:val="1"/>
      <w:numFmt w:val="decimal"/>
      <w:lvlText w:val="%1."/>
      <w:lvlJc w:val="left"/>
      <w:pPr>
        <w:ind w:left="3600" w:hanging="360"/>
      </w:pPr>
    </w:lvl>
    <w:lvl w:ilvl="1" w:tplc="08070019">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num w:numId="1">
    <w:abstractNumId w:val="10"/>
  </w:num>
  <w:num w:numId="2">
    <w:abstractNumId w:val="42"/>
  </w:num>
  <w:num w:numId="3">
    <w:abstractNumId w:val="19"/>
  </w:num>
  <w:num w:numId="4">
    <w:abstractNumId w:val="40"/>
  </w:num>
  <w:num w:numId="5">
    <w:abstractNumId w:val="40"/>
  </w:num>
  <w:num w:numId="6">
    <w:abstractNumId w:val="25"/>
  </w:num>
  <w:num w:numId="7">
    <w:abstractNumId w:val="14"/>
  </w:num>
  <w:num w:numId="8">
    <w:abstractNumId w:val="24"/>
  </w:num>
  <w:num w:numId="9">
    <w:abstractNumId w:val="20"/>
  </w:num>
  <w:num w:numId="10">
    <w:abstractNumId w:val="18"/>
  </w:num>
  <w:num w:numId="11">
    <w:abstractNumId w:val="0"/>
  </w:num>
  <w:num w:numId="12">
    <w:abstractNumId w:val="28"/>
  </w:num>
  <w:num w:numId="13">
    <w:abstractNumId w:val="17"/>
  </w:num>
  <w:num w:numId="14">
    <w:abstractNumId w:val="30"/>
  </w:num>
  <w:num w:numId="15">
    <w:abstractNumId w:val="13"/>
  </w:num>
  <w:num w:numId="16">
    <w:abstractNumId w:val="33"/>
  </w:num>
  <w:num w:numId="17">
    <w:abstractNumId w:val="7"/>
  </w:num>
  <w:num w:numId="18">
    <w:abstractNumId w:val="3"/>
  </w:num>
  <w:num w:numId="19">
    <w:abstractNumId w:val="41"/>
  </w:num>
  <w:num w:numId="20">
    <w:abstractNumId w:val="9"/>
  </w:num>
  <w:num w:numId="21">
    <w:abstractNumId w:val="11"/>
  </w:num>
  <w:num w:numId="22">
    <w:abstractNumId w:val="8"/>
  </w:num>
  <w:num w:numId="23">
    <w:abstractNumId w:val="1"/>
  </w:num>
  <w:num w:numId="24">
    <w:abstractNumId w:val="5"/>
  </w:num>
  <w:num w:numId="25">
    <w:abstractNumId w:val="31"/>
  </w:num>
  <w:num w:numId="26">
    <w:abstractNumId w:val="38"/>
  </w:num>
  <w:num w:numId="27">
    <w:abstractNumId w:val="32"/>
  </w:num>
  <w:num w:numId="28">
    <w:abstractNumId w:val="2"/>
  </w:num>
  <w:num w:numId="29">
    <w:abstractNumId w:val="2"/>
  </w:num>
  <w:num w:numId="30">
    <w:abstractNumId w:val="2"/>
  </w:num>
  <w:num w:numId="31">
    <w:abstractNumId w:val="26"/>
  </w:num>
  <w:num w:numId="32">
    <w:abstractNumId w:val="43"/>
  </w:num>
  <w:num w:numId="33">
    <w:abstractNumId w:val="16"/>
  </w:num>
  <w:num w:numId="34">
    <w:abstractNumId w:val="37"/>
  </w:num>
  <w:num w:numId="35">
    <w:abstractNumId w:val="35"/>
  </w:num>
  <w:num w:numId="36">
    <w:abstractNumId w:val="22"/>
  </w:num>
  <w:num w:numId="37">
    <w:abstractNumId w:val="34"/>
  </w:num>
  <w:num w:numId="38">
    <w:abstractNumId w:val="6"/>
  </w:num>
  <w:num w:numId="39">
    <w:abstractNumId w:val="39"/>
  </w:num>
  <w:num w:numId="40">
    <w:abstractNumId w:val="12"/>
  </w:num>
  <w:num w:numId="41">
    <w:abstractNumId w:val="23"/>
  </w:num>
  <w:num w:numId="42">
    <w:abstractNumId w:val="15"/>
  </w:num>
  <w:num w:numId="43">
    <w:abstractNumId w:val="27"/>
  </w:num>
  <w:num w:numId="44">
    <w:abstractNumId w:val="21"/>
  </w:num>
  <w:num w:numId="45">
    <w:abstractNumId w:val="44"/>
  </w:num>
  <w:num w:numId="46">
    <w:abstractNumId w:val="29"/>
  </w:num>
  <w:num w:numId="47">
    <w:abstractNumId w:val="36"/>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016ED"/>
    <w:rsid w:val="00006F4D"/>
    <w:rsid w:val="0001216F"/>
    <w:rsid w:val="00012E31"/>
    <w:rsid w:val="00013721"/>
    <w:rsid w:val="00014648"/>
    <w:rsid w:val="0002150F"/>
    <w:rsid w:val="00021852"/>
    <w:rsid w:val="00021A85"/>
    <w:rsid w:val="00024DCC"/>
    <w:rsid w:val="00025761"/>
    <w:rsid w:val="00040C4A"/>
    <w:rsid w:val="00041AF8"/>
    <w:rsid w:val="00042697"/>
    <w:rsid w:val="00042985"/>
    <w:rsid w:val="00042B31"/>
    <w:rsid w:val="00043CB1"/>
    <w:rsid w:val="0004783A"/>
    <w:rsid w:val="00056B93"/>
    <w:rsid w:val="00064691"/>
    <w:rsid w:val="0006588A"/>
    <w:rsid w:val="00072195"/>
    <w:rsid w:val="000773FD"/>
    <w:rsid w:val="000815B1"/>
    <w:rsid w:val="00083B08"/>
    <w:rsid w:val="000909B1"/>
    <w:rsid w:val="00091EBD"/>
    <w:rsid w:val="000A34B3"/>
    <w:rsid w:val="000A3F28"/>
    <w:rsid w:val="000A6831"/>
    <w:rsid w:val="000A6F13"/>
    <w:rsid w:val="000A7450"/>
    <w:rsid w:val="000A7E6B"/>
    <w:rsid w:val="000B0E71"/>
    <w:rsid w:val="000B6989"/>
    <w:rsid w:val="000C1809"/>
    <w:rsid w:val="000D0085"/>
    <w:rsid w:val="000D0786"/>
    <w:rsid w:val="000D3CFC"/>
    <w:rsid w:val="000E1AF5"/>
    <w:rsid w:val="000E507A"/>
    <w:rsid w:val="000F0FC0"/>
    <w:rsid w:val="000F5053"/>
    <w:rsid w:val="00103097"/>
    <w:rsid w:val="001039D1"/>
    <w:rsid w:val="00103E11"/>
    <w:rsid w:val="00107302"/>
    <w:rsid w:val="001079F8"/>
    <w:rsid w:val="0011434B"/>
    <w:rsid w:val="0012679E"/>
    <w:rsid w:val="00127B4F"/>
    <w:rsid w:val="00130D47"/>
    <w:rsid w:val="001311D9"/>
    <w:rsid w:val="0013252F"/>
    <w:rsid w:val="00132F3E"/>
    <w:rsid w:val="0013768A"/>
    <w:rsid w:val="00140272"/>
    <w:rsid w:val="00140FFF"/>
    <w:rsid w:val="00142189"/>
    <w:rsid w:val="0014261D"/>
    <w:rsid w:val="00151AB6"/>
    <w:rsid w:val="00153214"/>
    <w:rsid w:val="00161A36"/>
    <w:rsid w:val="00161C1A"/>
    <w:rsid w:val="0016494F"/>
    <w:rsid w:val="00170A04"/>
    <w:rsid w:val="001726E7"/>
    <w:rsid w:val="00173CBA"/>
    <w:rsid w:val="001745EE"/>
    <w:rsid w:val="001748C9"/>
    <w:rsid w:val="00180096"/>
    <w:rsid w:val="001822A2"/>
    <w:rsid w:val="0018554E"/>
    <w:rsid w:val="00186DAE"/>
    <w:rsid w:val="00191B2E"/>
    <w:rsid w:val="00195488"/>
    <w:rsid w:val="001A0B75"/>
    <w:rsid w:val="001A1A66"/>
    <w:rsid w:val="001B3DEF"/>
    <w:rsid w:val="001B43A8"/>
    <w:rsid w:val="001B4453"/>
    <w:rsid w:val="001B5CDD"/>
    <w:rsid w:val="001C3D38"/>
    <w:rsid w:val="001C3E12"/>
    <w:rsid w:val="001C717E"/>
    <w:rsid w:val="001D34E7"/>
    <w:rsid w:val="001D5437"/>
    <w:rsid w:val="001E022D"/>
    <w:rsid w:val="001E589C"/>
    <w:rsid w:val="001E5D59"/>
    <w:rsid w:val="001E7AAD"/>
    <w:rsid w:val="001F4468"/>
    <w:rsid w:val="001F6DD3"/>
    <w:rsid w:val="00204473"/>
    <w:rsid w:val="00204EAF"/>
    <w:rsid w:val="0020531B"/>
    <w:rsid w:val="0021004E"/>
    <w:rsid w:val="00211144"/>
    <w:rsid w:val="00212F65"/>
    <w:rsid w:val="002162CF"/>
    <w:rsid w:val="00216724"/>
    <w:rsid w:val="00217F1E"/>
    <w:rsid w:val="00225719"/>
    <w:rsid w:val="00230258"/>
    <w:rsid w:val="0023049B"/>
    <w:rsid w:val="00231595"/>
    <w:rsid w:val="00233045"/>
    <w:rsid w:val="00233085"/>
    <w:rsid w:val="0023421E"/>
    <w:rsid w:val="0023431F"/>
    <w:rsid w:val="0023569A"/>
    <w:rsid w:val="00240570"/>
    <w:rsid w:val="002434D1"/>
    <w:rsid w:val="002444D4"/>
    <w:rsid w:val="0024540B"/>
    <w:rsid w:val="00247D2E"/>
    <w:rsid w:val="002506B9"/>
    <w:rsid w:val="002543C9"/>
    <w:rsid w:val="00254EA7"/>
    <w:rsid w:val="00256DB9"/>
    <w:rsid w:val="0025728E"/>
    <w:rsid w:val="00257661"/>
    <w:rsid w:val="00257725"/>
    <w:rsid w:val="002624FB"/>
    <w:rsid w:val="002625B4"/>
    <w:rsid w:val="00263743"/>
    <w:rsid w:val="0026427B"/>
    <w:rsid w:val="00266422"/>
    <w:rsid w:val="00274F68"/>
    <w:rsid w:val="0027590B"/>
    <w:rsid w:val="00280411"/>
    <w:rsid w:val="00283E3F"/>
    <w:rsid w:val="00285179"/>
    <w:rsid w:val="00285322"/>
    <w:rsid w:val="002912BA"/>
    <w:rsid w:val="00291973"/>
    <w:rsid w:val="002A10C4"/>
    <w:rsid w:val="002A17D0"/>
    <w:rsid w:val="002A6823"/>
    <w:rsid w:val="002C11D5"/>
    <w:rsid w:val="002C40FA"/>
    <w:rsid w:val="002C55B7"/>
    <w:rsid w:val="002C7E9D"/>
    <w:rsid w:val="002D6C26"/>
    <w:rsid w:val="002E3C78"/>
    <w:rsid w:val="002E716A"/>
    <w:rsid w:val="002E73B2"/>
    <w:rsid w:val="002F0F9D"/>
    <w:rsid w:val="002F1EB3"/>
    <w:rsid w:val="002F4A80"/>
    <w:rsid w:val="00300DED"/>
    <w:rsid w:val="003107C4"/>
    <w:rsid w:val="0031120B"/>
    <w:rsid w:val="00311DE5"/>
    <w:rsid w:val="003130C9"/>
    <w:rsid w:val="003135C7"/>
    <w:rsid w:val="00315CEE"/>
    <w:rsid w:val="00316558"/>
    <w:rsid w:val="00317EEA"/>
    <w:rsid w:val="00322D60"/>
    <w:rsid w:val="003243A1"/>
    <w:rsid w:val="00326ECC"/>
    <w:rsid w:val="00335F21"/>
    <w:rsid w:val="003369D1"/>
    <w:rsid w:val="0033748D"/>
    <w:rsid w:val="00337E19"/>
    <w:rsid w:val="003420F1"/>
    <w:rsid w:val="003432D2"/>
    <w:rsid w:val="003505EA"/>
    <w:rsid w:val="003525B1"/>
    <w:rsid w:val="00353FB4"/>
    <w:rsid w:val="00354052"/>
    <w:rsid w:val="0035419A"/>
    <w:rsid w:val="0035474E"/>
    <w:rsid w:val="00354DDE"/>
    <w:rsid w:val="003633DF"/>
    <w:rsid w:val="00366C6B"/>
    <w:rsid w:val="003671B5"/>
    <w:rsid w:val="00367AF4"/>
    <w:rsid w:val="00373A96"/>
    <w:rsid w:val="00374AED"/>
    <w:rsid w:val="00377339"/>
    <w:rsid w:val="00392CDA"/>
    <w:rsid w:val="003A3100"/>
    <w:rsid w:val="003B2AD5"/>
    <w:rsid w:val="003B534F"/>
    <w:rsid w:val="003B6907"/>
    <w:rsid w:val="003C175D"/>
    <w:rsid w:val="003C359C"/>
    <w:rsid w:val="003C4F84"/>
    <w:rsid w:val="003C68E1"/>
    <w:rsid w:val="003D2A4A"/>
    <w:rsid w:val="003D4990"/>
    <w:rsid w:val="003D5BF3"/>
    <w:rsid w:val="003D6FA0"/>
    <w:rsid w:val="003E59AD"/>
    <w:rsid w:val="003E5A2C"/>
    <w:rsid w:val="003F002E"/>
    <w:rsid w:val="003F4723"/>
    <w:rsid w:val="003F5043"/>
    <w:rsid w:val="00400556"/>
    <w:rsid w:val="00400C3C"/>
    <w:rsid w:val="0040551A"/>
    <w:rsid w:val="00410330"/>
    <w:rsid w:val="004134BD"/>
    <w:rsid w:val="00421756"/>
    <w:rsid w:val="00422ED8"/>
    <w:rsid w:val="00426571"/>
    <w:rsid w:val="0043316F"/>
    <w:rsid w:val="00434BDB"/>
    <w:rsid w:val="00437227"/>
    <w:rsid w:val="00440BB9"/>
    <w:rsid w:val="00445289"/>
    <w:rsid w:val="004479FE"/>
    <w:rsid w:val="00450F1F"/>
    <w:rsid w:val="0045252A"/>
    <w:rsid w:val="00453483"/>
    <w:rsid w:val="00453536"/>
    <w:rsid w:val="0045667D"/>
    <w:rsid w:val="00460C06"/>
    <w:rsid w:val="00460D20"/>
    <w:rsid w:val="00462A84"/>
    <w:rsid w:val="00463D6F"/>
    <w:rsid w:val="0046419C"/>
    <w:rsid w:val="00464486"/>
    <w:rsid w:val="004647CA"/>
    <w:rsid w:val="00464ECE"/>
    <w:rsid w:val="004667E6"/>
    <w:rsid w:val="00473630"/>
    <w:rsid w:val="004742FC"/>
    <w:rsid w:val="004901A8"/>
    <w:rsid w:val="00496436"/>
    <w:rsid w:val="004A0FBF"/>
    <w:rsid w:val="004A31E8"/>
    <w:rsid w:val="004B1C28"/>
    <w:rsid w:val="004B5C00"/>
    <w:rsid w:val="004D1967"/>
    <w:rsid w:val="004D43BB"/>
    <w:rsid w:val="004D5286"/>
    <w:rsid w:val="004E365C"/>
    <w:rsid w:val="004E3CA4"/>
    <w:rsid w:val="004E57A9"/>
    <w:rsid w:val="004E7FCE"/>
    <w:rsid w:val="004F43BE"/>
    <w:rsid w:val="0050297F"/>
    <w:rsid w:val="00505271"/>
    <w:rsid w:val="00507442"/>
    <w:rsid w:val="00522031"/>
    <w:rsid w:val="00527D25"/>
    <w:rsid w:val="00532363"/>
    <w:rsid w:val="0053499E"/>
    <w:rsid w:val="00540174"/>
    <w:rsid w:val="005404F4"/>
    <w:rsid w:val="00542219"/>
    <w:rsid w:val="00542BDD"/>
    <w:rsid w:val="00542CAA"/>
    <w:rsid w:val="00543700"/>
    <w:rsid w:val="00543F17"/>
    <w:rsid w:val="00557AA8"/>
    <w:rsid w:val="0056360E"/>
    <w:rsid w:val="00564FED"/>
    <w:rsid w:val="00566189"/>
    <w:rsid w:val="00572401"/>
    <w:rsid w:val="00577277"/>
    <w:rsid w:val="00580DC1"/>
    <w:rsid w:val="0058455F"/>
    <w:rsid w:val="00596670"/>
    <w:rsid w:val="005A6933"/>
    <w:rsid w:val="005A78DD"/>
    <w:rsid w:val="005B5431"/>
    <w:rsid w:val="005C1C0A"/>
    <w:rsid w:val="005C2076"/>
    <w:rsid w:val="005C4340"/>
    <w:rsid w:val="005C49C1"/>
    <w:rsid w:val="005C5878"/>
    <w:rsid w:val="005C6547"/>
    <w:rsid w:val="005D136D"/>
    <w:rsid w:val="005D768A"/>
    <w:rsid w:val="005E460C"/>
    <w:rsid w:val="005F23B7"/>
    <w:rsid w:val="005F4116"/>
    <w:rsid w:val="005F4C1D"/>
    <w:rsid w:val="005F74C6"/>
    <w:rsid w:val="00605945"/>
    <w:rsid w:val="00606718"/>
    <w:rsid w:val="00611041"/>
    <w:rsid w:val="0061531E"/>
    <w:rsid w:val="0062737A"/>
    <w:rsid w:val="00632399"/>
    <w:rsid w:val="00633050"/>
    <w:rsid w:val="00636370"/>
    <w:rsid w:val="00642583"/>
    <w:rsid w:val="00643B1C"/>
    <w:rsid w:val="00644051"/>
    <w:rsid w:val="006500B4"/>
    <w:rsid w:val="0065763A"/>
    <w:rsid w:val="0066468C"/>
    <w:rsid w:val="006655C3"/>
    <w:rsid w:val="00672EB9"/>
    <w:rsid w:val="00674AA8"/>
    <w:rsid w:val="00674F5B"/>
    <w:rsid w:val="0068326B"/>
    <w:rsid w:val="00684B72"/>
    <w:rsid w:val="006856F9"/>
    <w:rsid w:val="00685B79"/>
    <w:rsid w:val="00685BB9"/>
    <w:rsid w:val="0069015E"/>
    <w:rsid w:val="006915F0"/>
    <w:rsid w:val="00692D1D"/>
    <w:rsid w:val="006936A7"/>
    <w:rsid w:val="00695B07"/>
    <w:rsid w:val="00695DD8"/>
    <w:rsid w:val="006A28A3"/>
    <w:rsid w:val="006B7E9D"/>
    <w:rsid w:val="006C1649"/>
    <w:rsid w:val="006C2917"/>
    <w:rsid w:val="006C2A53"/>
    <w:rsid w:val="006C6947"/>
    <w:rsid w:val="006C7248"/>
    <w:rsid w:val="006C728F"/>
    <w:rsid w:val="006C74EA"/>
    <w:rsid w:val="006D04A7"/>
    <w:rsid w:val="006D178C"/>
    <w:rsid w:val="006D496E"/>
    <w:rsid w:val="006D4D46"/>
    <w:rsid w:val="006D7214"/>
    <w:rsid w:val="006D7AC1"/>
    <w:rsid w:val="006E1179"/>
    <w:rsid w:val="006E14BA"/>
    <w:rsid w:val="006E501E"/>
    <w:rsid w:val="006F24F4"/>
    <w:rsid w:val="006F3EE7"/>
    <w:rsid w:val="006F6222"/>
    <w:rsid w:val="006F6AA6"/>
    <w:rsid w:val="0071111B"/>
    <w:rsid w:val="00722379"/>
    <w:rsid w:val="007226A4"/>
    <w:rsid w:val="007256FF"/>
    <w:rsid w:val="007260BC"/>
    <w:rsid w:val="007272DC"/>
    <w:rsid w:val="007276AC"/>
    <w:rsid w:val="00741223"/>
    <w:rsid w:val="00742718"/>
    <w:rsid w:val="00743ACC"/>
    <w:rsid w:val="00744F71"/>
    <w:rsid w:val="007555A1"/>
    <w:rsid w:val="00755FD5"/>
    <w:rsid w:val="00756966"/>
    <w:rsid w:val="00771FF5"/>
    <w:rsid w:val="007733E9"/>
    <w:rsid w:val="00774972"/>
    <w:rsid w:val="00784C45"/>
    <w:rsid w:val="00785541"/>
    <w:rsid w:val="007869F5"/>
    <w:rsid w:val="00791E47"/>
    <w:rsid w:val="00793BCF"/>
    <w:rsid w:val="00794B33"/>
    <w:rsid w:val="00796FDB"/>
    <w:rsid w:val="007A5B7F"/>
    <w:rsid w:val="007B0A65"/>
    <w:rsid w:val="007B2FCB"/>
    <w:rsid w:val="007B3D4F"/>
    <w:rsid w:val="007B6FC0"/>
    <w:rsid w:val="007C1799"/>
    <w:rsid w:val="007C33DE"/>
    <w:rsid w:val="007C54AE"/>
    <w:rsid w:val="007C71EB"/>
    <w:rsid w:val="007D1A77"/>
    <w:rsid w:val="007D76E3"/>
    <w:rsid w:val="007E02E6"/>
    <w:rsid w:val="007E1C3A"/>
    <w:rsid w:val="007E2BCE"/>
    <w:rsid w:val="007E41DD"/>
    <w:rsid w:val="007E5A33"/>
    <w:rsid w:val="007F4F32"/>
    <w:rsid w:val="008052A2"/>
    <w:rsid w:val="00806EEC"/>
    <w:rsid w:val="00806FDF"/>
    <w:rsid w:val="00810A61"/>
    <w:rsid w:val="00814340"/>
    <w:rsid w:val="00814663"/>
    <w:rsid w:val="00817FD3"/>
    <w:rsid w:val="00825508"/>
    <w:rsid w:val="0083548F"/>
    <w:rsid w:val="008363B8"/>
    <w:rsid w:val="00846E4D"/>
    <w:rsid w:val="00852A14"/>
    <w:rsid w:val="00855FCE"/>
    <w:rsid w:val="00861849"/>
    <w:rsid w:val="008624D5"/>
    <w:rsid w:val="008641AF"/>
    <w:rsid w:val="00865C06"/>
    <w:rsid w:val="00867F82"/>
    <w:rsid w:val="008703E4"/>
    <w:rsid w:val="008722C7"/>
    <w:rsid w:val="00872449"/>
    <w:rsid w:val="008733A0"/>
    <w:rsid w:val="00877AA6"/>
    <w:rsid w:val="00881647"/>
    <w:rsid w:val="0088340A"/>
    <w:rsid w:val="00885DBC"/>
    <w:rsid w:val="00886D7C"/>
    <w:rsid w:val="00887237"/>
    <w:rsid w:val="00891C84"/>
    <w:rsid w:val="008960F1"/>
    <w:rsid w:val="00897CAE"/>
    <w:rsid w:val="008A1A5C"/>
    <w:rsid w:val="008A44C4"/>
    <w:rsid w:val="008A5379"/>
    <w:rsid w:val="008A7D1A"/>
    <w:rsid w:val="008B1F24"/>
    <w:rsid w:val="008C1342"/>
    <w:rsid w:val="008C20E6"/>
    <w:rsid w:val="008C7A3C"/>
    <w:rsid w:val="008C7E11"/>
    <w:rsid w:val="008D5998"/>
    <w:rsid w:val="008D5AE7"/>
    <w:rsid w:val="008D5E55"/>
    <w:rsid w:val="008E5A27"/>
    <w:rsid w:val="008F1C94"/>
    <w:rsid w:val="008F6449"/>
    <w:rsid w:val="008F6C1B"/>
    <w:rsid w:val="008F79C1"/>
    <w:rsid w:val="009107B6"/>
    <w:rsid w:val="00912EC7"/>
    <w:rsid w:val="00916A4A"/>
    <w:rsid w:val="009220E5"/>
    <w:rsid w:val="00925BC7"/>
    <w:rsid w:val="00930E85"/>
    <w:rsid w:val="00946865"/>
    <w:rsid w:val="0095120F"/>
    <w:rsid w:val="009549F9"/>
    <w:rsid w:val="00956FEC"/>
    <w:rsid w:val="00961254"/>
    <w:rsid w:val="00965DE1"/>
    <w:rsid w:val="0097196A"/>
    <w:rsid w:val="0097231F"/>
    <w:rsid w:val="009753C3"/>
    <w:rsid w:val="00976C8C"/>
    <w:rsid w:val="009845A3"/>
    <w:rsid w:val="00984C22"/>
    <w:rsid w:val="00990073"/>
    <w:rsid w:val="00995AD5"/>
    <w:rsid w:val="009976DE"/>
    <w:rsid w:val="009A481A"/>
    <w:rsid w:val="009A4ADE"/>
    <w:rsid w:val="009A4E69"/>
    <w:rsid w:val="009B2BAE"/>
    <w:rsid w:val="009B4DF6"/>
    <w:rsid w:val="009B6555"/>
    <w:rsid w:val="009D067C"/>
    <w:rsid w:val="009D41D5"/>
    <w:rsid w:val="009D7D72"/>
    <w:rsid w:val="009E43C0"/>
    <w:rsid w:val="009E56C7"/>
    <w:rsid w:val="009F5EF5"/>
    <w:rsid w:val="00A01502"/>
    <w:rsid w:val="00A048CD"/>
    <w:rsid w:val="00A05405"/>
    <w:rsid w:val="00A13E39"/>
    <w:rsid w:val="00A17146"/>
    <w:rsid w:val="00A22857"/>
    <w:rsid w:val="00A22ADE"/>
    <w:rsid w:val="00A25C90"/>
    <w:rsid w:val="00A30EC9"/>
    <w:rsid w:val="00A4042F"/>
    <w:rsid w:val="00A44D45"/>
    <w:rsid w:val="00A45DC7"/>
    <w:rsid w:val="00A47D35"/>
    <w:rsid w:val="00A50DEB"/>
    <w:rsid w:val="00A542EC"/>
    <w:rsid w:val="00A61488"/>
    <w:rsid w:val="00A6214D"/>
    <w:rsid w:val="00A66480"/>
    <w:rsid w:val="00A7239A"/>
    <w:rsid w:val="00A7265E"/>
    <w:rsid w:val="00A76009"/>
    <w:rsid w:val="00A8704A"/>
    <w:rsid w:val="00A87DDC"/>
    <w:rsid w:val="00A94299"/>
    <w:rsid w:val="00A97A53"/>
    <w:rsid w:val="00AA3F6E"/>
    <w:rsid w:val="00AA6906"/>
    <w:rsid w:val="00AA7C27"/>
    <w:rsid w:val="00AB0981"/>
    <w:rsid w:val="00AB72E7"/>
    <w:rsid w:val="00AB74EC"/>
    <w:rsid w:val="00AC09D2"/>
    <w:rsid w:val="00AC2580"/>
    <w:rsid w:val="00AC78D1"/>
    <w:rsid w:val="00AD3172"/>
    <w:rsid w:val="00AD3452"/>
    <w:rsid w:val="00AD42DA"/>
    <w:rsid w:val="00AE4C92"/>
    <w:rsid w:val="00AE758A"/>
    <w:rsid w:val="00AF28CD"/>
    <w:rsid w:val="00AF2E40"/>
    <w:rsid w:val="00AF4D9E"/>
    <w:rsid w:val="00B03976"/>
    <w:rsid w:val="00B13304"/>
    <w:rsid w:val="00B16DA3"/>
    <w:rsid w:val="00B20125"/>
    <w:rsid w:val="00B20F66"/>
    <w:rsid w:val="00B2181B"/>
    <w:rsid w:val="00B2233D"/>
    <w:rsid w:val="00B2318C"/>
    <w:rsid w:val="00B25E02"/>
    <w:rsid w:val="00B25E4F"/>
    <w:rsid w:val="00B26D71"/>
    <w:rsid w:val="00B32866"/>
    <w:rsid w:val="00B35160"/>
    <w:rsid w:val="00B372A5"/>
    <w:rsid w:val="00B40853"/>
    <w:rsid w:val="00B4268A"/>
    <w:rsid w:val="00B43266"/>
    <w:rsid w:val="00B433D1"/>
    <w:rsid w:val="00B436C7"/>
    <w:rsid w:val="00B47112"/>
    <w:rsid w:val="00B51326"/>
    <w:rsid w:val="00B51EAF"/>
    <w:rsid w:val="00B66785"/>
    <w:rsid w:val="00B70BF5"/>
    <w:rsid w:val="00B768B6"/>
    <w:rsid w:val="00B7745E"/>
    <w:rsid w:val="00B82682"/>
    <w:rsid w:val="00B87FDD"/>
    <w:rsid w:val="00B902AC"/>
    <w:rsid w:val="00BA034C"/>
    <w:rsid w:val="00BA18D2"/>
    <w:rsid w:val="00BA25D9"/>
    <w:rsid w:val="00BA7F29"/>
    <w:rsid w:val="00BB3D51"/>
    <w:rsid w:val="00BB4737"/>
    <w:rsid w:val="00BB6F7B"/>
    <w:rsid w:val="00BC754D"/>
    <w:rsid w:val="00BC7C5C"/>
    <w:rsid w:val="00BD3661"/>
    <w:rsid w:val="00BD6493"/>
    <w:rsid w:val="00BD7FAF"/>
    <w:rsid w:val="00BE0CD5"/>
    <w:rsid w:val="00BE1EB3"/>
    <w:rsid w:val="00BE61F9"/>
    <w:rsid w:val="00BF313E"/>
    <w:rsid w:val="00BF4BAD"/>
    <w:rsid w:val="00C0051A"/>
    <w:rsid w:val="00C00B83"/>
    <w:rsid w:val="00C00D4F"/>
    <w:rsid w:val="00C041CA"/>
    <w:rsid w:val="00C06225"/>
    <w:rsid w:val="00C21F21"/>
    <w:rsid w:val="00C26425"/>
    <w:rsid w:val="00C30182"/>
    <w:rsid w:val="00C31381"/>
    <w:rsid w:val="00C531F6"/>
    <w:rsid w:val="00C55324"/>
    <w:rsid w:val="00C5697B"/>
    <w:rsid w:val="00C63F49"/>
    <w:rsid w:val="00C641B8"/>
    <w:rsid w:val="00C65385"/>
    <w:rsid w:val="00C70E34"/>
    <w:rsid w:val="00C717A8"/>
    <w:rsid w:val="00C73135"/>
    <w:rsid w:val="00C7526B"/>
    <w:rsid w:val="00C77C2F"/>
    <w:rsid w:val="00C8064D"/>
    <w:rsid w:val="00C81452"/>
    <w:rsid w:val="00C835E8"/>
    <w:rsid w:val="00C847E0"/>
    <w:rsid w:val="00C87068"/>
    <w:rsid w:val="00C910A4"/>
    <w:rsid w:val="00C93114"/>
    <w:rsid w:val="00C9425B"/>
    <w:rsid w:val="00C94EA8"/>
    <w:rsid w:val="00C9797C"/>
    <w:rsid w:val="00CA03D7"/>
    <w:rsid w:val="00CA11E0"/>
    <w:rsid w:val="00CA2760"/>
    <w:rsid w:val="00CA31CF"/>
    <w:rsid w:val="00CA3283"/>
    <w:rsid w:val="00CA401E"/>
    <w:rsid w:val="00CA7765"/>
    <w:rsid w:val="00CB1C93"/>
    <w:rsid w:val="00CB64E6"/>
    <w:rsid w:val="00CB7BC5"/>
    <w:rsid w:val="00CC0A7C"/>
    <w:rsid w:val="00CC0DFB"/>
    <w:rsid w:val="00CD0832"/>
    <w:rsid w:val="00CD0C89"/>
    <w:rsid w:val="00CD3962"/>
    <w:rsid w:val="00CD4305"/>
    <w:rsid w:val="00CD7F8E"/>
    <w:rsid w:val="00CE146C"/>
    <w:rsid w:val="00CF24DF"/>
    <w:rsid w:val="00CF45C5"/>
    <w:rsid w:val="00CF4C32"/>
    <w:rsid w:val="00D009EE"/>
    <w:rsid w:val="00D022D3"/>
    <w:rsid w:val="00D204E4"/>
    <w:rsid w:val="00D20543"/>
    <w:rsid w:val="00D25779"/>
    <w:rsid w:val="00D30E3A"/>
    <w:rsid w:val="00D333C2"/>
    <w:rsid w:val="00D334AC"/>
    <w:rsid w:val="00D34801"/>
    <w:rsid w:val="00D36549"/>
    <w:rsid w:val="00D518D1"/>
    <w:rsid w:val="00D6154C"/>
    <w:rsid w:val="00D63FA4"/>
    <w:rsid w:val="00D6492F"/>
    <w:rsid w:val="00D706F5"/>
    <w:rsid w:val="00D70988"/>
    <w:rsid w:val="00D74931"/>
    <w:rsid w:val="00D76466"/>
    <w:rsid w:val="00D80CC8"/>
    <w:rsid w:val="00D9147A"/>
    <w:rsid w:val="00D92F7F"/>
    <w:rsid w:val="00DB0196"/>
    <w:rsid w:val="00DB5FEE"/>
    <w:rsid w:val="00DB66EC"/>
    <w:rsid w:val="00DC19E0"/>
    <w:rsid w:val="00DC46F1"/>
    <w:rsid w:val="00DC5F33"/>
    <w:rsid w:val="00DD11A1"/>
    <w:rsid w:val="00DD2718"/>
    <w:rsid w:val="00DD5113"/>
    <w:rsid w:val="00DD582D"/>
    <w:rsid w:val="00DD66CA"/>
    <w:rsid w:val="00DE1BC8"/>
    <w:rsid w:val="00DE29AF"/>
    <w:rsid w:val="00DF6003"/>
    <w:rsid w:val="00E050B4"/>
    <w:rsid w:val="00E06091"/>
    <w:rsid w:val="00E07310"/>
    <w:rsid w:val="00E1258D"/>
    <w:rsid w:val="00E139A2"/>
    <w:rsid w:val="00E16401"/>
    <w:rsid w:val="00E167F5"/>
    <w:rsid w:val="00E20C03"/>
    <w:rsid w:val="00E25425"/>
    <w:rsid w:val="00E25673"/>
    <w:rsid w:val="00E257A6"/>
    <w:rsid w:val="00E37630"/>
    <w:rsid w:val="00E405FB"/>
    <w:rsid w:val="00E45959"/>
    <w:rsid w:val="00E46B65"/>
    <w:rsid w:val="00E46C3D"/>
    <w:rsid w:val="00E51991"/>
    <w:rsid w:val="00E539CE"/>
    <w:rsid w:val="00E54577"/>
    <w:rsid w:val="00E551C9"/>
    <w:rsid w:val="00E55B56"/>
    <w:rsid w:val="00E60046"/>
    <w:rsid w:val="00E60167"/>
    <w:rsid w:val="00E60E1B"/>
    <w:rsid w:val="00E629BE"/>
    <w:rsid w:val="00E62A54"/>
    <w:rsid w:val="00E62D70"/>
    <w:rsid w:val="00E6777A"/>
    <w:rsid w:val="00E72619"/>
    <w:rsid w:val="00E72639"/>
    <w:rsid w:val="00E75AFF"/>
    <w:rsid w:val="00E75B94"/>
    <w:rsid w:val="00E908FF"/>
    <w:rsid w:val="00E90F5C"/>
    <w:rsid w:val="00E96274"/>
    <w:rsid w:val="00EA120B"/>
    <w:rsid w:val="00EA75E3"/>
    <w:rsid w:val="00EB41C1"/>
    <w:rsid w:val="00EB5311"/>
    <w:rsid w:val="00EC0E82"/>
    <w:rsid w:val="00EC251C"/>
    <w:rsid w:val="00EC3E05"/>
    <w:rsid w:val="00EC6122"/>
    <w:rsid w:val="00ED028F"/>
    <w:rsid w:val="00ED0370"/>
    <w:rsid w:val="00ED2CA4"/>
    <w:rsid w:val="00ED5A5E"/>
    <w:rsid w:val="00ED5BE4"/>
    <w:rsid w:val="00ED6DB3"/>
    <w:rsid w:val="00ED7719"/>
    <w:rsid w:val="00EE0E08"/>
    <w:rsid w:val="00EE121B"/>
    <w:rsid w:val="00EF001A"/>
    <w:rsid w:val="00EF12F6"/>
    <w:rsid w:val="00EF19AC"/>
    <w:rsid w:val="00EF1A98"/>
    <w:rsid w:val="00EF30AC"/>
    <w:rsid w:val="00EF4B49"/>
    <w:rsid w:val="00EF6B41"/>
    <w:rsid w:val="00EF6CA3"/>
    <w:rsid w:val="00F04E85"/>
    <w:rsid w:val="00F0570F"/>
    <w:rsid w:val="00F077EB"/>
    <w:rsid w:val="00F1083A"/>
    <w:rsid w:val="00F15037"/>
    <w:rsid w:val="00F162B5"/>
    <w:rsid w:val="00F2567E"/>
    <w:rsid w:val="00F26827"/>
    <w:rsid w:val="00F26BC1"/>
    <w:rsid w:val="00F273E3"/>
    <w:rsid w:val="00F279D7"/>
    <w:rsid w:val="00F30286"/>
    <w:rsid w:val="00F319A1"/>
    <w:rsid w:val="00F32515"/>
    <w:rsid w:val="00F352EA"/>
    <w:rsid w:val="00F36FE5"/>
    <w:rsid w:val="00F418A4"/>
    <w:rsid w:val="00F419EC"/>
    <w:rsid w:val="00F45CC4"/>
    <w:rsid w:val="00F55A67"/>
    <w:rsid w:val="00F56BE4"/>
    <w:rsid w:val="00F5764E"/>
    <w:rsid w:val="00F64B62"/>
    <w:rsid w:val="00F675D2"/>
    <w:rsid w:val="00F72247"/>
    <w:rsid w:val="00F7323B"/>
    <w:rsid w:val="00F73684"/>
    <w:rsid w:val="00F74F7E"/>
    <w:rsid w:val="00F75655"/>
    <w:rsid w:val="00F76CED"/>
    <w:rsid w:val="00F807FB"/>
    <w:rsid w:val="00F825CB"/>
    <w:rsid w:val="00F92564"/>
    <w:rsid w:val="00F93834"/>
    <w:rsid w:val="00F93857"/>
    <w:rsid w:val="00F97596"/>
    <w:rsid w:val="00FA0620"/>
    <w:rsid w:val="00FA4231"/>
    <w:rsid w:val="00FA4B77"/>
    <w:rsid w:val="00FB4A22"/>
    <w:rsid w:val="00FB6C0D"/>
    <w:rsid w:val="00FB767A"/>
    <w:rsid w:val="00FC17F1"/>
    <w:rsid w:val="00FC26F1"/>
    <w:rsid w:val="00FC6B4A"/>
    <w:rsid w:val="00FD0F73"/>
    <w:rsid w:val="00FD1FAC"/>
    <w:rsid w:val="00FD5180"/>
    <w:rsid w:val="00FE3243"/>
    <w:rsid w:val="00FE75AD"/>
    <w:rsid w:val="00FE76B1"/>
    <w:rsid w:val="39B9E63D"/>
    <w:rsid w:val="4AF5D43E"/>
    <w:rsid w:val="63A3A031"/>
    <w:rsid w:val="6EF3056C"/>
    <w:rsid w:val="7A24851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4D37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815B1"/>
    <w:pPr>
      <w:spacing w:before="60" w:after="60"/>
    </w:pPr>
    <w:rPr>
      <w:rFonts w:ascii="Arial" w:hAnsi="Arial"/>
      <w:sz w:val="24"/>
      <w:lang w:val="de-CH" w:eastAsia="de-CH"/>
    </w:rPr>
  </w:style>
  <w:style w:type="paragraph" w:styleId="berschrift1">
    <w:name w:val="heading 1"/>
    <w:basedOn w:val="Standard"/>
    <w:next w:val="Textkrper"/>
    <w:autoRedefine/>
    <w:qFormat/>
    <w:rsid w:val="00BE1EB3"/>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 w:type="character" w:styleId="Hyperlink">
    <w:name w:val="Hyperlink"/>
    <w:basedOn w:val="Absatz-Standardschriftart"/>
    <w:uiPriority w:val="99"/>
    <w:unhideWhenUsed/>
    <w:rsid w:val="00204EAF"/>
    <w:rPr>
      <w:color w:val="0000FF" w:themeColor="hyperlink"/>
      <w:u w:val="single"/>
    </w:rPr>
  </w:style>
  <w:style w:type="character" w:styleId="NichtaufgelsteErwhnung">
    <w:name w:val="Unresolved Mention"/>
    <w:basedOn w:val="Absatz-Standardschriftart"/>
    <w:uiPriority w:val="99"/>
    <w:rsid w:val="00204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65624">
      <w:bodyDiv w:val="1"/>
      <w:marLeft w:val="0"/>
      <w:marRight w:val="0"/>
      <w:marTop w:val="0"/>
      <w:marBottom w:val="0"/>
      <w:divBdr>
        <w:top w:val="none" w:sz="0" w:space="0" w:color="auto"/>
        <w:left w:val="none" w:sz="0" w:space="0" w:color="auto"/>
        <w:bottom w:val="none" w:sz="0" w:space="0" w:color="auto"/>
        <w:right w:val="none" w:sz="0" w:space="0" w:color="auto"/>
      </w:divBdr>
      <w:divsChild>
        <w:div w:id="730731689">
          <w:marLeft w:val="0"/>
          <w:marRight w:val="0"/>
          <w:marTop w:val="0"/>
          <w:marBottom w:val="0"/>
          <w:divBdr>
            <w:top w:val="none" w:sz="0" w:space="0" w:color="auto"/>
            <w:left w:val="none" w:sz="0" w:space="0" w:color="auto"/>
            <w:bottom w:val="none" w:sz="0" w:space="0" w:color="auto"/>
            <w:right w:val="none" w:sz="0" w:space="0" w:color="auto"/>
          </w:divBdr>
          <w:divsChild>
            <w:div w:id="10167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1212">
      <w:bodyDiv w:val="1"/>
      <w:marLeft w:val="0"/>
      <w:marRight w:val="0"/>
      <w:marTop w:val="0"/>
      <w:marBottom w:val="0"/>
      <w:divBdr>
        <w:top w:val="none" w:sz="0" w:space="0" w:color="auto"/>
        <w:left w:val="none" w:sz="0" w:space="0" w:color="auto"/>
        <w:bottom w:val="none" w:sz="0" w:space="0" w:color="auto"/>
        <w:right w:val="none" w:sz="0" w:space="0" w:color="auto"/>
      </w:divBdr>
      <w:divsChild>
        <w:div w:id="1569605568">
          <w:marLeft w:val="0"/>
          <w:marRight w:val="0"/>
          <w:marTop w:val="0"/>
          <w:marBottom w:val="0"/>
          <w:divBdr>
            <w:top w:val="none" w:sz="0" w:space="0" w:color="auto"/>
            <w:left w:val="none" w:sz="0" w:space="0" w:color="auto"/>
            <w:bottom w:val="none" w:sz="0" w:space="0" w:color="auto"/>
            <w:right w:val="none" w:sz="0" w:space="0" w:color="auto"/>
          </w:divBdr>
          <w:divsChild>
            <w:div w:id="15399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Sraosha47/GitHub-GUI/tree/afkhami"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scm.com/downloads"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KNW_Loesungsblaetter_2005-06-10.dot</Template>
  <TotalTime>0</TotalTime>
  <Pages>17</Pages>
  <Words>1890</Words>
  <Characters>11908</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Sorusch Afkhami</cp:lastModifiedBy>
  <cp:revision>530</cp:revision>
  <cp:lastPrinted>2009-09-07T09:22:00Z</cp:lastPrinted>
  <dcterms:created xsi:type="dcterms:W3CDTF">2013-05-16T18:59:00Z</dcterms:created>
  <dcterms:modified xsi:type="dcterms:W3CDTF">2021-11-12T10:41:00Z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ies>
</file>